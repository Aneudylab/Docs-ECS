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B1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</w:rPr>
      </w:pPr>
      <w:r w:rsidRPr="00A26F4B">
        <w:rPr>
          <w:rFonts w:ascii="Impact" w:hAnsi="Impact" w:cs="Impact"/>
          <w:b/>
          <w:bCs/>
          <w:sz w:val="47"/>
          <w:szCs w:val="47"/>
        </w:rPr>
        <w:t xml:space="preserve">Descripción </w:t>
      </w:r>
      <w:r>
        <w:rPr>
          <w:rFonts w:ascii="Impact" w:hAnsi="Impact" w:cs="Impact"/>
          <w:b/>
          <w:bCs/>
          <w:sz w:val="47"/>
          <w:szCs w:val="47"/>
        </w:rPr>
        <w:t>F</w:t>
      </w:r>
      <w:r w:rsidRPr="00A26F4B">
        <w:rPr>
          <w:rFonts w:ascii="Impact" w:hAnsi="Impact" w:cs="Impact"/>
          <w:b/>
          <w:bCs/>
          <w:sz w:val="47"/>
          <w:szCs w:val="47"/>
        </w:rPr>
        <w:t>ormal de Casos de Uso</w:t>
      </w: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2B42B1" w:rsidRPr="00CC1294" w:rsidRDefault="002B42B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2B42B1" w:rsidRPr="00CC1294" w:rsidRDefault="002B42B1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721"/>
        <w:gridCol w:w="4790"/>
        <w:gridCol w:w="3429"/>
      </w:tblGrid>
      <w:tr w:rsidR="002B42B1" w:rsidRPr="009217BA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42B1" w:rsidRPr="009217BA" w:rsidRDefault="002B42B1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Historia del Documento</w:t>
            </w:r>
          </w:p>
        </w:tc>
      </w:tr>
      <w:tr w:rsidR="002B42B1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2B42B1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26/02/2013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Aneudy Labour</w:t>
            </w:r>
          </w:p>
        </w:tc>
      </w:tr>
      <w:tr w:rsidR="002B42B1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2B42B1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  <w:tr w:rsidR="002B42B1" w:rsidRPr="009217BA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</w:tbl>
    <w:p w:rsidR="002B42B1" w:rsidRPr="00CC1294" w:rsidRDefault="002B42B1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/>
      </w:tblPr>
      <w:tblGrid>
        <w:gridCol w:w="2974"/>
        <w:gridCol w:w="2117"/>
        <w:gridCol w:w="5849"/>
      </w:tblGrid>
      <w:tr w:rsidR="002B42B1" w:rsidRPr="009217BA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B42B1" w:rsidRPr="009217BA" w:rsidRDefault="002B42B1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br w:type="page"/>
            </w:r>
            <w:r w:rsidRPr="009217BA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2B42B1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217BA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2B42B1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2B42B1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smartTag w:uri="urn:schemas-microsoft-com:office:smarttags" w:element="PersonName">
              <w:r w:rsidRPr="009217BA">
                <w:rPr>
                  <w:color w:val="000000"/>
                  <w:lang w:eastAsia="es-DO"/>
                </w:rPr>
                <w:t>aneudylab@gmail.com</w:t>
              </w:r>
            </w:smartTag>
            <w:r w:rsidRPr="009217BA">
              <w:rPr>
                <w:color w:val="000000"/>
                <w:lang w:eastAsia="es-DO"/>
              </w:rPr>
              <w:t>; Móvil 829-441-8800</w:t>
            </w:r>
          </w:p>
        </w:tc>
      </w:tr>
      <w:tr w:rsidR="002B42B1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  <w:tr w:rsidR="002B42B1" w:rsidRPr="009217BA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B42B1" w:rsidRPr="009217BA" w:rsidRDefault="002B42B1" w:rsidP="00A05E5F">
            <w:pPr>
              <w:spacing w:after="0" w:line="240" w:lineRule="auto"/>
              <w:rPr>
                <w:color w:val="000000"/>
                <w:lang w:eastAsia="es-DO"/>
              </w:rPr>
            </w:pPr>
            <w:r w:rsidRPr="009217BA">
              <w:rPr>
                <w:color w:val="000000"/>
                <w:lang w:eastAsia="es-DO"/>
              </w:rPr>
              <w:t> </w:t>
            </w:r>
          </w:p>
        </w:tc>
      </w:tr>
    </w:tbl>
    <w:p w:rsidR="002B42B1" w:rsidRDefault="002B42B1">
      <w:pPr>
        <w:rPr>
          <w:lang w:val="en-US"/>
        </w:rPr>
      </w:pPr>
    </w:p>
    <w:p w:rsidR="002B42B1" w:rsidRPr="008856B3" w:rsidRDefault="002B42B1" w:rsidP="008856B3"/>
    <w:p w:rsidR="002B42B1" w:rsidRDefault="002B42B1" w:rsidP="008856B3">
      <w:pPr>
        <w:sectPr w:rsidR="002B42B1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B42B1" w:rsidRPr="008856B3" w:rsidRDefault="002B42B1" w:rsidP="008856B3">
      <w:pPr>
        <w:pStyle w:val="Tit1"/>
      </w:pPr>
      <w:r w:rsidRPr="00A26F4B">
        <w:t xml:space="preserve">Descripción </w:t>
      </w:r>
      <w:r>
        <w:t>F</w:t>
      </w:r>
      <w:r w:rsidRPr="00A26F4B">
        <w:t>ormal de Casos de Uso</w:t>
      </w:r>
      <w:bookmarkStart w:id="0" w:name="_GoBack"/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Usuario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Dar acceso al sistema a los usuarios autorizados.</w:t>
            </w:r>
          </w:p>
        </w:tc>
      </w:tr>
      <w:tr w:rsidR="002B42B1" w:rsidRPr="009217BA">
        <w:trPr>
          <w:trHeight w:val="94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digita su nombre de usuario y su contraseña, si la combinación de esos datos es válida el sistema le concede el acceso, de lo contrario, se lo </w:t>
            </w:r>
            <w:r>
              <w:rPr>
                <w:color w:val="000000"/>
                <w:lang w:eastAsia="es-DO"/>
              </w:rPr>
              <w:t>niega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&lt;&lt;include&gt;&gt;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debe existir en el sistema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obtiene acceso al sistema</w:t>
            </w:r>
          </w:p>
        </w:tc>
      </w:tr>
      <w:tr w:rsidR="002B42B1" w:rsidRPr="009217BA">
        <w:trPr>
          <w:trHeight w:val="61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usuario ejecuta la aplicación para interactuar con el sistema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Séptimo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2B42B1" w:rsidRPr="009217BA">
        <w:trPr>
          <w:trHeight w:val="100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ejecuta la aplicación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 pantalla de inicio de sesión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introduce credenciales autenticación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valida las credenciales de usuario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concede al usuario acceso al sistema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Si el usuario introduce credenciales incorrectas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Muestra mensaje de error y </w:t>
            </w:r>
            <w:r w:rsidRPr="00946B91">
              <w:rPr>
                <w:color w:val="000000"/>
                <w:lang w:eastAsia="es-DO"/>
              </w:rPr>
              <w:t>Regresa al punto 3</w:t>
            </w:r>
          </w:p>
        </w:tc>
      </w:tr>
      <w:bookmarkEnd w:id="0"/>
    </w:tbl>
    <w:p w:rsidR="002B42B1" w:rsidRDefault="002B42B1" w:rsidP="00196B7A"/>
    <w:p w:rsidR="002B42B1" w:rsidRDefault="002B42B1" w:rsidP="00196B7A">
      <w:r>
        <w:br w:type="page"/>
      </w:r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2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plantilla de evaluación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Administrador</w:t>
            </w:r>
          </w:p>
        </w:tc>
      </w:tr>
      <w:tr w:rsidR="002B42B1" w:rsidRPr="009217BA">
        <w:trPr>
          <w:trHeight w:val="67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Generar plantillas que serán usadas para evaluar los representantes de servicio.</w:t>
            </w:r>
          </w:p>
        </w:tc>
      </w:tr>
      <w:tr w:rsidR="002B42B1" w:rsidRPr="009217BA">
        <w:trPr>
          <w:trHeight w:val="134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crea una nueva plantilla de evaluación y agrega los puntos de evaluación de las que se compone. Una vez finaliza el sistema se encarga de designar la última plantilla creada como plantilla activa.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</w:t>
            </w:r>
            <w:r w:rsidRPr="00946B91">
              <w:rPr>
                <w:color w:val="000000"/>
                <w:lang w:eastAsia="es-DO"/>
              </w:rPr>
              <w:t>administrador.</w:t>
            </w:r>
          </w:p>
        </w:tc>
      </w:tr>
      <w:tr w:rsidR="002B42B1" w:rsidRPr="009217BA">
        <w:trPr>
          <w:trHeight w:val="63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Una</w:t>
            </w:r>
            <w:r w:rsidRPr="00946B91">
              <w:rPr>
                <w:color w:val="000000"/>
                <w:lang w:eastAsia="es-DO"/>
              </w:rPr>
              <w:t xml:space="preserve"> nueva plantilla de evaluación será creada en el sistema.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Se identifican cambios en los puntos de evaluación.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705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Si en un mes se crean varias plantillas, solamente se asignará como activa la última creada.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Segundo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2B42B1" w:rsidRPr="009217BA">
        <w:trPr>
          <w:trHeight w:val="9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recibe los nuevos puntos de evaluación y ejecuta la opción de crear nueva plantilla de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administrador</w:t>
            </w:r>
          </w:p>
        </w:tc>
      </w:tr>
      <w:tr w:rsidR="002B42B1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CB469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CB469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CB469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CB469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el formulario de nueva plantilla de evaluación</w:t>
            </w:r>
          </w:p>
        </w:tc>
      </w:tr>
      <w:tr w:rsidR="002B42B1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usuario introduce todos los puntos de evaluación identificados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2B42B1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usuario pulsa el botón guardar.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en la base de datos todos los puntos de evaluación bajo una nueva plantilla</w:t>
            </w:r>
          </w:p>
        </w:tc>
      </w:tr>
      <w:tr w:rsidR="002B42B1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el número de la plantilla creada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2B42B1" w:rsidRPr="009217BA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2B42B1" w:rsidRPr="009217BA">
        <w:trPr>
          <w:trHeight w:val="5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usuario pulsa el botón cancelar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todos los puntes de evaluación y vuelve a la pantalla principal.</w:t>
            </w:r>
          </w:p>
        </w:tc>
      </w:tr>
    </w:tbl>
    <w:p w:rsidR="002B42B1" w:rsidRDefault="002B42B1"/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3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Evaluar representante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Supervisor</w:t>
            </w:r>
          </w:p>
        </w:tc>
      </w:tr>
      <w:tr w:rsidR="002B42B1" w:rsidRPr="009217BA">
        <w:trPr>
          <w:trHeight w:val="368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Generar una evaluación a un representante de servicio y guardarla en el sistema</w:t>
            </w:r>
          </w:p>
        </w:tc>
      </w:tr>
      <w:tr w:rsidR="002B42B1" w:rsidRPr="009217BA">
        <w:trPr>
          <w:trHeight w:val="1592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 y el sistema le presenta la plantilla de evaluación activa. Este procede a contestar los puntos de evaluación indicando si el representante cumple o no ese punto. Cuando termina el supervisor guarda la evaluación y esta queda en espera de ser revisada por el representante evaluado.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supervisor; </w:t>
            </w:r>
            <w:r w:rsidRPr="00946B91">
              <w:rPr>
                <w:color w:val="000000"/>
                <w:lang w:eastAsia="es-DO"/>
              </w:rPr>
              <w:t>El representante a evaluar debe existir en el sistema.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Una nueva evaluación se registrará en el sistema.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71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solamente puede evaluar los representantes que se reportan a él y el representante evaluado debe tener </w:t>
            </w:r>
            <w:r>
              <w:rPr>
                <w:color w:val="000000"/>
                <w:lang w:eastAsia="es-DO"/>
              </w:rPr>
              <w:t>menos de 8 evaluaciones en el mes en curso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tercero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256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2B42B1" w:rsidRPr="009217BA">
        <w:trPr>
          <w:trHeight w:val="72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</w:t>
            </w:r>
            <w:r>
              <w:rPr>
                <w:color w:val="000000"/>
                <w:lang w:eastAsia="es-DO"/>
              </w:rPr>
              <w:t>ejecuta la opción de evaluar representante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supervisor.</w:t>
            </w:r>
          </w:p>
        </w:tc>
      </w:tr>
      <w:tr w:rsidR="002B42B1" w:rsidRPr="009217BA">
        <w:trPr>
          <w:trHeight w:val="53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busca los representantes que se reportan a ese supervisor y no tienen 8 evaluaciones en ese mes.</w:t>
            </w:r>
          </w:p>
        </w:tc>
      </w:tr>
      <w:tr w:rsidR="002B42B1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en pantalla los representantes encontrados.</w:t>
            </w:r>
          </w:p>
        </w:tc>
      </w:tr>
      <w:tr w:rsidR="002B42B1" w:rsidRPr="009217BA">
        <w:trPr>
          <w:trHeight w:val="25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 representante a evaluar.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muestra al supervisor la plantilla de evaluación activa.</w:t>
            </w:r>
          </w:p>
        </w:tc>
      </w:tr>
      <w:tr w:rsidR="002B42B1" w:rsidRPr="009217BA">
        <w:trPr>
          <w:trHeight w:val="674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llena cada punto de evaluación indicando si el representante cumple o no cumple ese punto en la llamada que le está evaluando.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2B42B1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  <w:r>
              <w:rPr>
                <w:color w:val="000000"/>
                <w:lang w:eastAsia="es-DO"/>
              </w:rPr>
              <w:t>El supervisor 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en la base de datos la evaluación asignándole el estado de espera de revisión.</w:t>
            </w:r>
          </w:p>
        </w:tc>
      </w:tr>
      <w:tr w:rsidR="002B42B1" w:rsidRPr="009217BA">
        <w:trPr>
          <w:trHeight w:val="44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el número de la evaluación creada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2B42B1" w:rsidRPr="009217BA">
        <w:trPr>
          <w:trHeight w:val="48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autorizado..</w:t>
            </w:r>
          </w:p>
        </w:tc>
      </w:tr>
      <w:tr w:rsidR="002B42B1" w:rsidRPr="009217BA">
        <w:trPr>
          <w:trHeight w:val="3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usuario pulsa el botón cancelar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la evaluación y vuelve a la pantalla principal.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4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Revisa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evaluación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Representante</w:t>
            </w:r>
          </w:p>
        </w:tc>
      </w:tr>
      <w:tr w:rsidR="002B42B1" w:rsidRPr="009217BA">
        <w:trPr>
          <w:trHeight w:val="728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Indicar si el representante evaluado está de</w:t>
            </w:r>
            <w:r>
              <w:rPr>
                <w:color w:val="000000"/>
                <w:lang w:eastAsia="es-DO"/>
              </w:rPr>
              <w:t xml:space="preserve"> </w:t>
            </w:r>
            <w:r w:rsidRPr="00946B91">
              <w:rPr>
                <w:color w:val="000000"/>
                <w:lang w:eastAsia="es-DO"/>
              </w:rPr>
              <w:t>acuerdo con los resultados de evaluación o desea que se revise uno o más puntos.</w:t>
            </w:r>
          </w:p>
        </w:tc>
      </w:tr>
      <w:tr w:rsidR="002B42B1" w:rsidRPr="009217BA">
        <w:trPr>
          <w:trHeight w:val="1709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representante de servicio abre la evaluación y revisa cada punto evaluado por su supervisor. Si está de</w:t>
            </w:r>
            <w:r>
              <w:rPr>
                <w:color w:val="000000"/>
                <w:lang w:eastAsia="es-DO"/>
              </w:rPr>
              <w:t xml:space="preserve"> </w:t>
            </w:r>
            <w:r w:rsidRPr="00946B91">
              <w:rPr>
                <w:color w:val="000000"/>
                <w:lang w:eastAsia="es-DO"/>
              </w:rPr>
              <w:t xml:space="preserve">acuerdo el representante acepta la evaluación y esta queda como finalizada. Si no lo está, agrega un comentario </w:t>
            </w:r>
            <w:r>
              <w:rPr>
                <w:color w:val="000000"/>
                <w:lang w:eastAsia="es-DO"/>
              </w:rPr>
              <w:t>al punto de evaluación con que está en desacuerdo,</w:t>
            </w:r>
            <w:r w:rsidRPr="00946B91">
              <w:rPr>
                <w:color w:val="000000"/>
                <w:lang w:eastAsia="es-DO"/>
              </w:rPr>
              <w:t xml:space="preserve"> especificando la razón de su inconformidad y guarda la evaluación con el estatus de reclamada para que la consulte su supervisor.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2B42B1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 xml:space="preserve">debe iniciar sesión y tener el rol de representante; Debe existir mínimo una </w:t>
            </w:r>
            <w:r w:rsidRPr="00946B91">
              <w:rPr>
                <w:color w:val="000000"/>
                <w:lang w:eastAsia="es-DO"/>
              </w:rPr>
              <w:t>evaluación pendiente por revisión para el representante en el sistema.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estado de la evaluación</w:t>
            </w:r>
            <w:r>
              <w:rPr>
                <w:color w:val="000000"/>
                <w:lang w:eastAsia="es-DO"/>
              </w:rPr>
              <w:t xml:space="preserve"> y los puntos reclamados</w:t>
            </w:r>
            <w:r w:rsidRPr="00946B91">
              <w:rPr>
                <w:color w:val="000000"/>
                <w:lang w:eastAsia="es-DO"/>
              </w:rPr>
              <w:t xml:space="preserve"> será</w:t>
            </w:r>
            <w:r>
              <w:rPr>
                <w:color w:val="000000"/>
                <w:lang w:eastAsia="es-DO"/>
              </w:rPr>
              <w:t>n</w:t>
            </w:r>
            <w:r w:rsidRPr="00946B91">
              <w:rPr>
                <w:color w:val="000000"/>
                <w:lang w:eastAsia="es-DO"/>
              </w:rPr>
              <w:t xml:space="preserve"> actualizado</w:t>
            </w:r>
            <w:r>
              <w:rPr>
                <w:color w:val="000000"/>
                <w:lang w:eastAsia="es-DO"/>
              </w:rPr>
              <w:t>s</w:t>
            </w:r>
            <w:r w:rsidRPr="00946B91">
              <w:rPr>
                <w:color w:val="000000"/>
                <w:lang w:eastAsia="es-DO"/>
              </w:rPr>
              <w:t xml:space="preserve"> en el sistema.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realiza una evaluación al representante.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representante solamente puede revisar evaluaciones hechas a él hechas en el mes en curso.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cuarto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8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2B42B1" w:rsidRPr="009217BA">
        <w:trPr>
          <w:trHeight w:val="323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representante </w:t>
            </w:r>
            <w:r>
              <w:rPr>
                <w:color w:val="000000"/>
                <w:lang w:eastAsia="es-DO"/>
              </w:rPr>
              <w:t>ejecuta la opción de revisar evaluación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representante.</w:t>
            </w:r>
          </w:p>
        </w:tc>
      </w:tr>
      <w:tr w:rsidR="002B42B1" w:rsidRPr="009217BA">
        <w:trPr>
          <w:trHeight w:val="152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las evaluaciones pendientes por revisión</w:t>
            </w:r>
            <w:r>
              <w:rPr>
                <w:color w:val="000000"/>
                <w:lang w:eastAsia="es-DO"/>
              </w:rPr>
              <w:t xml:space="preserve"> generadas en el mes en curso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representante selecciona una evaluación.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 evaluación.</w:t>
            </w:r>
          </w:p>
        </w:tc>
      </w:tr>
      <w:tr w:rsidR="002B42B1" w:rsidRPr="009217BA">
        <w:trPr>
          <w:trHeight w:val="55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representante </w:t>
            </w:r>
            <w:r>
              <w:rPr>
                <w:color w:val="000000"/>
                <w:lang w:eastAsia="es-DO"/>
              </w:rPr>
              <w:t>marca cada respuesta con que no esté de acuerdo como reclamada y escribe</w:t>
            </w:r>
            <w:r w:rsidRPr="00946B91">
              <w:rPr>
                <w:color w:val="000000"/>
                <w:lang w:eastAsia="es-DO"/>
              </w:rPr>
              <w:t xml:space="preserve"> un comentario con </w:t>
            </w:r>
            <w:r>
              <w:rPr>
                <w:color w:val="000000"/>
                <w:lang w:eastAsia="es-DO"/>
              </w:rPr>
              <w:t>la razón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2B42B1" w:rsidRPr="009217BA">
        <w:trPr>
          <w:trHeight w:val="27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El </w:t>
            </w:r>
            <w:r w:rsidRPr="00946B91">
              <w:rPr>
                <w:color w:val="000000"/>
                <w:lang w:eastAsia="es-DO"/>
              </w:rPr>
              <w:t xml:space="preserve">representante </w:t>
            </w:r>
            <w:r>
              <w:rPr>
                <w:color w:val="000000"/>
                <w:lang w:eastAsia="es-DO"/>
              </w:rPr>
              <w:t>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 xml:space="preserve">actualiza para cada respuesta reclamada </w:t>
            </w:r>
            <w:r w:rsidRPr="00946B91">
              <w:rPr>
                <w:color w:val="000000"/>
                <w:lang w:eastAsia="es-DO"/>
              </w:rPr>
              <w:t>el comentario</w:t>
            </w:r>
            <w:r>
              <w:rPr>
                <w:color w:val="000000"/>
                <w:lang w:eastAsia="es-DO"/>
              </w:rPr>
              <w:t xml:space="preserve"> y la marca como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</w:t>
            </w:r>
            <w:r>
              <w:rPr>
                <w:color w:val="000000"/>
                <w:lang w:eastAsia="es-DO"/>
              </w:rPr>
              <w:t>sistema actualiza la evaluación como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mensaje de evaluación actualizada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2B42B1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representante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2B42B1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</w:t>
            </w:r>
            <w:r w:rsidRPr="00946B91">
              <w:rPr>
                <w:color w:val="000000"/>
                <w:lang w:eastAsia="es-DO"/>
              </w:rPr>
              <w:t xml:space="preserve">representante </w:t>
            </w:r>
            <w:r>
              <w:rPr>
                <w:color w:val="000000"/>
                <w:lang w:eastAsia="es-DO"/>
              </w:rPr>
              <w:t>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7.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Si el representante </w:t>
            </w:r>
            <w:r>
              <w:rPr>
                <w:color w:val="000000"/>
                <w:lang w:eastAsia="es-DO"/>
              </w:rPr>
              <w:t>no marca respuestas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le asigna el estado de finalizada a la evaluación.</w:t>
            </w:r>
          </w:p>
        </w:tc>
      </w:tr>
    </w:tbl>
    <w:p w:rsidR="002B42B1" w:rsidRDefault="002B42B1" w:rsidP="00196B7A"/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</w:t>
            </w:r>
            <w:r w:rsidRPr="00946B91">
              <w:rPr>
                <w:color w:val="000000"/>
                <w:lang w:eastAsia="es-DO"/>
              </w:rPr>
              <w:t>5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Actualiza evaluación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Supervisor</w:t>
            </w:r>
          </w:p>
        </w:tc>
      </w:tr>
      <w:tr w:rsidR="002B42B1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Finalizar la evaluación actualizándola previamente de ser necesario.</w:t>
            </w:r>
          </w:p>
        </w:tc>
      </w:tr>
      <w:tr w:rsidR="002B42B1" w:rsidRPr="009217BA">
        <w:trPr>
          <w:trHeight w:val="12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revisa los comentarios del representante inconforme con su evaluación, si proceden actualiza los puntos donde cometió error al evaluar. Por último finaliza la evaluación.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2B42B1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>debe iniciar sesión y tener el rol de supervisor;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>Deben existir evaluacio</w:t>
            </w:r>
            <w:r w:rsidRPr="00946B91">
              <w:rPr>
                <w:color w:val="000000"/>
                <w:lang w:eastAsia="es-DO"/>
              </w:rPr>
              <w:t>n</w:t>
            </w:r>
            <w:r>
              <w:rPr>
                <w:color w:val="000000"/>
                <w:lang w:eastAsia="es-DO"/>
              </w:rPr>
              <w:t>es</w:t>
            </w:r>
            <w:r w:rsidRPr="00946B91">
              <w:rPr>
                <w:color w:val="000000"/>
                <w:lang w:eastAsia="es-DO"/>
              </w:rPr>
              <w:t xml:space="preserve"> reclamada</w:t>
            </w:r>
            <w:r>
              <w:rPr>
                <w:color w:val="000000"/>
                <w:lang w:eastAsia="es-DO"/>
              </w:rPr>
              <w:t>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estado de la evaluación será actualizado en el sistema.</w:t>
            </w:r>
          </w:p>
        </w:tc>
      </w:tr>
      <w:tr w:rsidR="002B42B1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representante se muestra inconforme con una evaluación.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6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supervisor solamente puede actualizar reclamaciones de representantes que se reportan a él.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quinto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256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elige </w:t>
            </w:r>
            <w:r>
              <w:rPr>
                <w:color w:val="000000"/>
                <w:lang w:eastAsia="es-DO"/>
              </w:rPr>
              <w:t>la opción Actualizar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supervisor.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las evaluaciones reclamadas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supervisor selecciona una evaluación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la</w:t>
            </w:r>
            <w:r>
              <w:rPr>
                <w:color w:val="000000"/>
                <w:lang w:eastAsia="es-DO"/>
              </w:rPr>
              <w:t>s respuestas reclamadas de la</w:t>
            </w:r>
            <w:r w:rsidRPr="00946B91">
              <w:rPr>
                <w:color w:val="000000"/>
                <w:lang w:eastAsia="es-DO"/>
              </w:rPr>
              <w:t xml:space="preserve"> evaluación</w:t>
            </w:r>
            <w:r>
              <w:rPr>
                <w:color w:val="000000"/>
                <w:lang w:eastAsia="es-DO"/>
              </w:rPr>
              <w:t xml:space="preserve"> seleccionadas con sus comentarios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lee </w:t>
            </w:r>
            <w:r>
              <w:rPr>
                <w:color w:val="000000"/>
                <w:lang w:eastAsia="es-DO"/>
              </w:rPr>
              <w:t>cada</w:t>
            </w:r>
            <w:r w:rsidRPr="00946B91">
              <w:rPr>
                <w:color w:val="000000"/>
                <w:lang w:eastAsia="es-DO"/>
              </w:rPr>
              <w:t xml:space="preserve"> comentario </w:t>
            </w:r>
            <w:r>
              <w:rPr>
                <w:color w:val="000000"/>
                <w:lang w:eastAsia="es-DO"/>
              </w:rPr>
              <w:t>y especifica si procede o no la reclamación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2B42B1" w:rsidRPr="009217BA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supervisor </w:t>
            </w:r>
            <w:r>
              <w:rPr>
                <w:color w:val="000000"/>
                <w:lang w:eastAsia="es-DO"/>
              </w:rPr>
              <w:t>pulsa el botón Guardar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actualiza cada respuesta indicando lo opuesto a su estado anterior, es decir, si no cumplía con ese punto ahora cumple. Además quita el estado de reclamada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actualiza la evaluación a finalizada.</w:t>
            </w:r>
          </w:p>
        </w:tc>
      </w:tr>
      <w:tr w:rsidR="002B42B1" w:rsidRPr="009217BA">
        <w:trPr>
          <w:trHeight w:val="77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El sistema muestra mensaje de evaluación finalizada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2B42B1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rol del usuario no es supervisor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2B42B1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7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Si el supervisor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>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8.</w:t>
            </w: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Si </w:t>
            </w:r>
            <w:r>
              <w:rPr>
                <w:color w:val="000000"/>
                <w:lang w:eastAsia="es-DO"/>
              </w:rPr>
              <w:t>la reclamación no procede.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Solamente se quita el estado de reclamada</w:t>
            </w:r>
            <w:r w:rsidRPr="00946B91">
              <w:rPr>
                <w:color w:val="000000"/>
                <w:lang w:eastAsia="es-DO"/>
              </w:rPr>
              <w:t>.</w:t>
            </w:r>
            <w:r>
              <w:rPr>
                <w:color w:val="000000"/>
                <w:lang w:eastAsia="es-DO"/>
              </w:rPr>
              <w:t xml:space="preserve"> La respuesta sigue igual.</w:t>
            </w:r>
          </w:p>
        </w:tc>
      </w:tr>
    </w:tbl>
    <w:p w:rsidR="002B42B1" w:rsidRDefault="002B42B1"/>
    <w:p w:rsidR="002B42B1" w:rsidRDefault="002B42B1">
      <w:r>
        <w:br w:type="page"/>
      </w:r>
    </w:p>
    <w:tbl>
      <w:tblPr>
        <w:tblW w:w="1088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520"/>
        <w:gridCol w:w="4920"/>
        <w:gridCol w:w="520"/>
        <w:gridCol w:w="4920"/>
      </w:tblGrid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ID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CU-</w:t>
            </w:r>
            <w:r>
              <w:rPr>
                <w:color w:val="000000"/>
                <w:lang w:eastAsia="es-DO"/>
              </w:rPr>
              <w:t>006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 usuario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Versión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V1.0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Actores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Administrador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Propósito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Crear los usuarios que tendrán acceso al sistema</w:t>
            </w:r>
          </w:p>
        </w:tc>
      </w:tr>
      <w:tr w:rsidR="002B42B1" w:rsidRPr="009217BA">
        <w:trPr>
          <w:trHeight w:val="9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Descripción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completa los datos del usuario y le asigna un rol de usuario. En caso de ser un representante de servicio le asigna un supervisor.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Primario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Precondiciones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usuario </w:t>
            </w:r>
            <w:r>
              <w:rPr>
                <w:color w:val="000000"/>
                <w:lang w:eastAsia="es-DO"/>
              </w:rPr>
              <w:t>debe iniciar sesión y tener el rol de supervisor;</w:t>
            </w:r>
            <w:r w:rsidRPr="00946B91">
              <w:rPr>
                <w:color w:val="000000"/>
                <w:lang w:eastAsia="es-DO"/>
              </w:rPr>
              <w:t xml:space="preserve"> </w:t>
            </w:r>
            <w:r>
              <w:rPr>
                <w:color w:val="000000"/>
                <w:lang w:eastAsia="es-DO"/>
              </w:rPr>
              <w:t xml:space="preserve"> Para crear un representante deben existir supervisores ne el sistema.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Postcondiciones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Un usuario nuevo será</w:t>
            </w:r>
            <w:r w:rsidRPr="00946B91">
              <w:rPr>
                <w:color w:val="000000"/>
                <w:lang w:eastAsia="es-DO"/>
              </w:rPr>
              <w:t xml:space="preserve"> creado</w:t>
            </w:r>
            <w:r>
              <w:rPr>
                <w:color w:val="000000"/>
                <w:lang w:eastAsia="es-DO"/>
              </w:rPr>
              <w:t>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Desencadenador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Un nuevo empleado se une al equipo del departamento.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&lt;&lt;include&gt;&gt;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Inicia</w:t>
            </w:r>
            <w:r>
              <w:rPr>
                <w:color w:val="000000"/>
                <w:lang w:eastAsia="es-DO"/>
              </w:rPr>
              <w:t>r</w:t>
            </w:r>
            <w:r w:rsidRPr="00946B91">
              <w:rPr>
                <w:color w:val="000000"/>
                <w:lang w:eastAsia="es-DO"/>
              </w:rPr>
              <w:t xml:space="preserve"> sesión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Casos de uso &lt;&lt;extend&gt;&gt;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12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Condiciones especiales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Los usuarios deben ser empleados de la empresa en los roles de representante o supervisor. Los administradores son el gerente del departamento y usuarios especiales del área de tecnología.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Prioridad en la programación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sexto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Frecuencia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Niveles superiores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N/A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de eventos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 principal de eventos</w:t>
            </w:r>
          </w:p>
        </w:tc>
      </w:tr>
      <w:tr w:rsidR="002B42B1" w:rsidRPr="009217BA">
        <w:trPr>
          <w:trHeight w:val="300"/>
        </w:trPr>
        <w:tc>
          <w:tcPr>
            <w:tcW w:w="5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del actor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respuesta del sistema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elige la opción de crear usuario.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sistema </w:t>
            </w:r>
            <w:r>
              <w:rPr>
                <w:color w:val="000000"/>
                <w:lang w:eastAsia="es-DO"/>
              </w:rPr>
              <w:t>valida el que el rol del usuario sea administrador.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muestra el formulario de nuevo usuario.</w:t>
            </w:r>
          </w:p>
        </w:tc>
      </w:tr>
      <w:tr w:rsidR="002B42B1" w:rsidRPr="009217BA">
        <w:trPr>
          <w:trHeight w:val="269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administrador llena los datos.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 </w:t>
            </w:r>
          </w:p>
        </w:tc>
      </w:tr>
      <w:tr w:rsidR="002B42B1" w:rsidRPr="009217BA">
        <w:trPr>
          <w:trHeight w:val="35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 xml:space="preserve">El administrador </w:t>
            </w:r>
            <w:r>
              <w:rPr>
                <w:color w:val="000000"/>
                <w:lang w:eastAsia="es-DO"/>
              </w:rPr>
              <w:t>pulsa el botón Guardar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color w:val="000000"/>
                <w:lang w:eastAsia="es-DO"/>
              </w:rPr>
            </w:pPr>
            <w:r w:rsidRPr="00946B91">
              <w:rPr>
                <w:color w:val="000000"/>
                <w:lang w:eastAsia="es-DO"/>
              </w:rPr>
              <w:t>El sistema guarda el usuario en la base de datos.</w:t>
            </w:r>
          </w:p>
        </w:tc>
      </w:tr>
      <w:tr w:rsidR="002B42B1" w:rsidRPr="009217BA">
        <w:trPr>
          <w:trHeight w:val="300"/>
        </w:trPr>
        <w:tc>
          <w:tcPr>
            <w:tcW w:w="10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Flujos alternativos de eventos</w:t>
            </w:r>
          </w:p>
        </w:tc>
      </w:tr>
      <w:tr w:rsidR="002B42B1" w:rsidRPr="009217BA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#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Condición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946B9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946B91">
              <w:rPr>
                <w:b/>
                <w:bCs/>
                <w:color w:val="000000"/>
                <w:lang w:eastAsia="es-DO"/>
              </w:rPr>
              <w:t>Acción de ramificación</w:t>
            </w:r>
          </w:p>
        </w:tc>
      </w:tr>
      <w:tr w:rsidR="002B42B1" w:rsidRPr="009217BA">
        <w:trPr>
          <w:trHeight w:val="26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rol del usuario no es </w:t>
            </w:r>
            <w:r w:rsidRPr="00946B91">
              <w:rPr>
                <w:color w:val="000000"/>
                <w:lang w:eastAsia="es-DO"/>
              </w:rPr>
              <w:t>administrador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Muestra mensaje de no autorizado.</w:t>
            </w:r>
          </w:p>
        </w:tc>
      </w:tr>
      <w:tr w:rsidR="002B42B1" w:rsidRPr="009217BA">
        <w:trPr>
          <w:trHeight w:val="34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4</w:t>
            </w:r>
            <w:r w:rsidRPr="00946B91">
              <w:rPr>
                <w:color w:val="000000"/>
                <w:lang w:eastAsia="es-DO"/>
              </w:rPr>
              <w:t>.1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 xml:space="preserve">Si el </w:t>
            </w:r>
            <w:r w:rsidRPr="00946B91">
              <w:rPr>
                <w:color w:val="000000"/>
                <w:lang w:eastAsia="es-DO"/>
              </w:rPr>
              <w:t>administrador</w:t>
            </w:r>
            <w:r>
              <w:rPr>
                <w:color w:val="000000"/>
                <w:lang w:eastAsia="es-DO"/>
              </w:rPr>
              <w:t xml:space="preserve"> pulsa el botón cancelar.</w:t>
            </w:r>
          </w:p>
        </w:tc>
        <w:tc>
          <w:tcPr>
            <w:tcW w:w="5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2B42B1" w:rsidRPr="00946B91" w:rsidRDefault="002B42B1" w:rsidP="000F2458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Descarta los cambios y vuelve a la pantalla principal</w:t>
            </w:r>
            <w:r w:rsidRPr="00946B91">
              <w:rPr>
                <w:color w:val="000000"/>
                <w:lang w:eastAsia="es-DO"/>
              </w:rPr>
              <w:t>.</w:t>
            </w:r>
          </w:p>
        </w:tc>
      </w:tr>
    </w:tbl>
    <w:p w:rsidR="002B42B1" w:rsidRPr="007E5BA9" w:rsidRDefault="002B42B1" w:rsidP="00196B7A"/>
    <w:sectPr w:rsidR="002B42B1" w:rsidRPr="007E5BA9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cs="Arial" w:hint="default"/>
        <w:sz w:val="27"/>
        <w:szCs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sz w:val="27"/>
        <w:szCs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cs="Arial" w:hint="default"/>
          <w:sz w:val="27"/>
          <w:szCs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cs="Arial" w:hint="default"/>
          <w:sz w:val="27"/>
          <w:szCs w:val="27"/>
        </w:rPr>
      </w:lvl>
    </w:lvlOverride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7B4E"/>
    <w:rsid w:val="00013B48"/>
    <w:rsid w:val="00027B4E"/>
    <w:rsid w:val="0005560A"/>
    <w:rsid w:val="000557DA"/>
    <w:rsid w:val="000A6CC8"/>
    <w:rsid w:val="000B56AE"/>
    <w:rsid w:val="000F2458"/>
    <w:rsid w:val="0012662E"/>
    <w:rsid w:val="00130A3F"/>
    <w:rsid w:val="0014164F"/>
    <w:rsid w:val="001443FE"/>
    <w:rsid w:val="0019183D"/>
    <w:rsid w:val="00196B7A"/>
    <w:rsid w:val="00212B1F"/>
    <w:rsid w:val="00240D88"/>
    <w:rsid w:val="00253960"/>
    <w:rsid w:val="0029396E"/>
    <w:rsid w:val="002B42B1"/>
    <w:rsid w:val="002B6D76"/>
    <w:rsid w:val="002D49F5"/>
    <w:rsid w:val="003D4E17"/>
    <w:rsid w:val="003F129B"/>
    <w:rsid w:val="0040799D"/>
    <w:rsid w:val="005900F0"/>
    <w:rsid w:val="005A5A53"/>
    <w:rsid w:val="005C1721"/>
    <w:rsid w:val="006E4451"/>
    <w:rsid w:val="006E4A59"/>
    <w:rsid w:val="006E6B65"/>
    <w:rsid w:val="0070002E"/>
    <w:rsid w:val="00712A28"/>
    <w:rsid w:val="007206E0"/>
    <w:rsid w:val="007A7A9B"/>
    <w:rsid w:val="007E5BA9"/>
    <w:rsid w:val="008856B3"/>
    <w:rsid w:val="008E1285"/>
    <w:rsid w:val="009217BA"/>
    <w:rsid w:val="00924940"/>
    <w:rsid w:val="00946B91"/>
    <w:rsid w:val="00947633"/>
    <w:rsid w:val="009537EE"/>
    <w:rsid w:val="00957209"/>
    <w:rsid w:val="0099139A"/>
    <w:rsid w:val="009D2271"/>
    <w:rsid w:val="009D6D87"/>
    <w:rsid w:val="00A05E5F"/>
    <w:rsid w:val="00A26F4B"/>
    <w:rsid w:val="00A43695"/>
    <w:rsid w:val="00A57D2C"/>
    <w:rsid w:val="00A80048"/>
    <w:rsid w:val="00AB1FB3"/>
    <w:rsid w:val="00AB699B"/>
    <w:rsid w:val="00AC1F28"/>
    <w:rsid w:val="00AC2ED3"/>
    <w:rsid w:val="00B0707E"/>
    <w:rsid w:val="00B076F5"/>
    <w:rsid w:val="00B216D6"/>
    <w:rsid w:val="00B264FF"/>
    <w:rsid w:val="00B34482"/>
    <w:rsid w:val="00B36DF6"/>
    <w:rsid w:val="00B436A6"/>
    <w:rsid w:val="00B54DE1"/>
    <w:rsid w:val="00B74A02"/>
    <w:rsid w:val="00B80066"/>
    <w:rsid w:val="00BD635A"/>
    <w:rsid w:val="00C0445E"/>
    <w:rsid w:val="00C171FF"/>
    <w:rsid w:val="00C22FB9"/>
    <w:rsid w:val="00C311F2"/>
    <w:rsid w:val="00CB4698"/>
    <w:rsid w:val="00CC1294"/>
    <w:rsid w:val="00CC74DD"/>
    <w:rsid w:val="00CD172B"/>
    <w:rsid w:val="00CF21A0"/>
    <w:rsid w:val="00D1032F"/>
    <w:rsid w:val="00D75459"/>
    <w:rsid w:val="00E402B4"/>
    <w:rsid w:val="00EB17E8"/>
    <w:rsid w:val="00F47ACB"/>
    <w:rsid w:val="00F54C31"/>
    <w:rsid w:val="00FC08A0"/>
    <w:rsid w:val="00FC11B6"/>
    <w:rsid w:val="00FC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AE"/>
    <w:pPr>
      <w:spacing w:after="200" w:line="276" w:lineRule="auto"/>
    </w:pPr>
    <w:rPr>
      <w:rFonts w:cs="Calibri"/>
      <w:lang w:val="es-D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445E"/>
    <w:pPr>
      <w:ind w:left="720"/>
      <w:contextualSpacing/>
    </w:pPr>
  </w:style>
  <w:style w:type="paragraph" w:customStyle="1" w:styleId="Pregunta">
    <w:name w:val="Pregunta"/>
    <w:basedOn w:val="ListParagraph"/>
    <w:uiPriority w:val="99"/>
    <w:rsid w:val="00C0445E"/>
    <w:pPr>
      <w:numPr>
        <w:numId w:val="1"/>
      </w:numPr>
      <w:ind w:left="364"/>
    </w:pPr>
    <w:rPr>
      <w:b/>
      <w:bCs/>
    </w:rPr>
  </w:style>
  <w:style w:type="paragraph" w:customStyle="1" w:styleId="Tit1">
    <w:name w:val="Tit1"/>
    <w:basedOn w:val="Normal"/>
    <w:next w:val="Normal"/>
    <w:uiPriority w:val="99"/>
    <w:rsid w:val="00196B7A"/>
    <w:pPr>
      <w:numPr>
        <w:numId w:val="7"/>
      </w:numPr>
      <w:outlineLvl w:val="0"/>
    </w:pPr>
    <w:rPr>
      <w:rFonts w:ascii="Arial" w:hAnsi="Arial" w:cs="Arial"/>
      <w:color w:val="333333"/>
      <w:sz w:val="27"/>
      <w:szCs w:val="27"/>
    </w:rPr>
  </w:style>
  <w:style w:type="paragraph" w:customStyle="1" w:styleId="Tit2">
    <w:name w:val="Tit2"/>
    <w:basedOn w:val="Normal"/>
    <w:next w:val="Normal"/>
    <w:uiPriority w:val="99"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ListParagraph"/>
    <w:uiPriority w:val="99"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rsid w:val="00B5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numbering" w:customStyle="1" w:styleId="LisTit">
    <w:name w:val="LisTit"/>
    <w:rsid w:val="001842A2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1611</TotalTime>
  <Pages>9</Pages>
  <Words>1748</Words>
  <Characters>9968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34</cp:revision>
  <cp:lastPrinted>2013-09-10T20:21:00Z</cp:lastPrinted>
  <dcterms:created xsi:type="dcterms:W3CDTF">2013-02-19T04:50:00Z</dcterms:created>
  <dcterms:modified xsi:type="dcterms:W3CDTF">2013-10-28T21:32:00Z</dcterms:modified>
</cp:coreProperties>
</file>