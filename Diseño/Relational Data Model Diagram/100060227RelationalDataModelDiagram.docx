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5A5A5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Default="005E2131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b/>
          <w:bCs/>
          <w:sz w:val="47"/>
          <w:szCs w:val="47"/>
          <w:lang w:val="es-ES"/>
        </w:rPr>
      </w:pPr>
      <w:r>
        <w:rPr>
          <w:rFonts w:ascii="Impact" w:hAnsi="Impact" w:cs="Impact"/>
          <w:b/>
          <w:bCs/>
          <w:sz w:val="47"/>
          <w:szCs w:val="47"/>
          <w:lang w:val="es-ES"/>
        </w:rPr>
        <w:t>RDM</w:t>
      </w:r>
      <w:bookmarkStart w:id="0" w:name="_GoBack"/>
      <w:bookmarkEnd w:id="0"/>
    </w:p>
    <w:p w:rsidR="00CE07B5" w:rsidRPr="00CC1294" w:rsidRDefault="00CE07B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Pr="00CC1294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5A5A5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0222D5">
        <w:rPr>
          <w:rFonts w:ascii="Arial" w:hAnsi="Arial" w:cs="Arial"/>
          <w:sz w:val="47"/>
          <w:szCs w:val="47"/>
        </w:rPr>
        <w:t>23/03/2013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5A5A53" w:rsidRPr="00CC1294" w:rsidRDefault="005A5A53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5A5A53" w:rsidRPr="00CC1294" w:rsidTr="00405D50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CE07B5" w:rsidP="00CE07B5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06</w:t>
            </w:r>
            <w:r w:rsidR="005A5A53" w:rsidRPr="00CC1294">
              <w:rPr>
                <w:color w:val="000000"/>
                <w:lang w:eastAsia="es-DO"/>
              </w:rPr>
              <w:t>/0</w:t>
            </w:r>
            <w:r>
              <w:rPr>
                <w:color w:val="000000"/>
                <w:lang w:eastAsia="es-DO"/>
              </w:rPr>
              <w:t>4</w:t>
            </w:r>
            <w:r w:rsidR="005A5A53" w:rsidRPr="00CC1294">
              <w:rPr>
                <w:color w:val="000000"/>
                <w:lang w:eastAsia="es-DO"/>
              </w:rPr>
              <w:t>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Pr="00CC1294" w:rsidRDefault="005A5A53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5A5A53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Default="005A5A53">
      <w:pPr>
        <w:rPr>
          <w:lang w:val="en-US"/>
        </w:rPr>
      </w:pPr>
    </w:p>
    <w:p w:rsidR="008856B3" w:rsidRPr="008856B3" w:rsidRDefault="008856B3" w:rsidP="008856B3"/>
    <w:p w:rsidR="005E2131" w:rsidRDefault="005E2131">
      <w:r>
        <w:br w:type="page"/>
      </w:r>
    </w:p>
    <w:p w:rsidR="008856B3" w:rsidRDefault="008856B3" w:rsidP="008856B3"/>
    <w:sdt>
      <w:sdtPr>
        <w:rPr>
          <w:lang w:val="es-ES"/>
        </w:rPr>
        <w:id w:val="-7143510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E2131" w:rsidRPr="005E2131" w:rsidRDefault="005E2131">
          <w:pPr>
            <w:pStyle w:val="TtulodeTDC"/>
            <w:rPr>
              <w:color w:val="000000" w:themeColor="text1"/>
            </w:rPr>
          </w:pPr>
          <w:r w:rsidRPr="005E2131">
            <w:rPr>
              <w:color w:val="000000" w:themeColor="text1"/>
              <w:lang w:val="es-ES"/>
            </w:rPr>
            <w:t>Contenido</w:t>
          </w:r>
        </w:p>
        <w:p w:rsidR="005E2131" w:rsidRDefault="005E2131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43066" w:history="1">
            <w:r w:rsidRPr="00E4560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E45600">
              <w:rPr>
                <w:rStyle w:val="Hipervnculo"/>
                <w:noProof/>
              </w:rPr>
              <w:t>Relational Data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9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131" w:rsidRDefault="005E2131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3143067" w:history="1">
            <w:r w:rsidRPr="00E4560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E45600">
              <w:rPr>
                <w:rStyle w:val="Hipervnculo"/>
                <w:noProof/>
              </w:rPr>
              <w:t>First-Cut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9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131" w:rsidRDefault="005E2131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3143068" w:history="1">
            <w:r w:rsidRPr="00E45600">
              <w:rPr>
                <w:rStyle w:val="Hipervnculo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E45600">
              <w:rPr>
                <w:rStyle w:val="Hipervnculo"/>
                <w:noProof/>
                <w:lang w:val="en-US"/>
              </w:rPr>
              <w:t>Tablas de Instancias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9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131" w:rsidRDefault="005E2131">
          <w:pPr>
            <w:pStyle w:val="TD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53143069" w:history="1">
            <w:r w:rsidRPr="00E45600">
              <w:rPr>
                <w:rStyle w:val="Hipervnculo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E45600">
              <w:rPr>
                <w:rStyle w:val="Hipervnculo"/>
                <w:noProof/>
                <w:lang w:val="en-US"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9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131" w:rsidRDefault="005E2131">
          <w:pPr>
            <w:pStyle w:val="TD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53143070" w:history="1">
            <w:r w:rsidRPr="00E45600">
              <w:rPr>
                <w:rStyle w:val="Hipervnculo"/>
                <w:noProof/>
                <w:lang w:val="en-US"/>
              </w:rPr>
              <w:t>4.1.</w:t>
            </w:r>
            <w:r>
              <w:rPr>
                <w:noProof/>
              </w:rPr>
              <w:tab/>
            </w:r>
            <w:r w:rsidRPr="00E45600">
              <w:rPr>
                <w:rStyle w:val="Hipervnculo"/>
                <w:noProof/>
                <w:lang w:val="en-US"/>
              </w:rPr>
              <w:t>Crear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9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131" w:rsidRDefault="005E2131">
          <w:pPr>
            <w:pStyle w:val="TD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53143071" w:history="1">
            <w:r w:rsidRPr="00E45600">
              <w:rPr>
                <w:rStyle w:val="Hipervnculo"/>
                <w:noProof/>
              </w:rPr>
              <w:t>4.2.</w:t>
            </w:r>
            <w:r>
              <w:rPr>
                <w:noProof/>
              </w:rPr>
              <w:tab/>
            </w:r>
            <w:r w:rsidRPr="00E45600">
              <w:rPr>
                <w:rStyle w:val="Hipervnculo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9D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131" w:rsidRDefault="005E2131">
          <w:pPr>
            <w:pStyle w:val="TD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53143072" w:history="1">
            <w:r w:rsidRPr="00E45600">
              <w:rPr>
                <w:rStyle w:val="Hipervnculo"/>
                <w:noProof/>
              </w:rPr>
              <w:t>4.3.</w:t>
            </w:r>
            <w:r>
              <w:rPr>
                <w:noProof/>
              </w:rPr>
              <w:tab/>
            </w:r>
            <w:r w:rsidRPr="00E45600">
              <w:rPr>
                <w:rStyle w:val="Hipervnculo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9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131" w:rsidRDefault="005E2131">
          <w:pPr>
            <w:pStyle w:val="TD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53143073" w:history="1">
            <w:r w:rsidRPr="00E45600">
              <w:rPr>
                <w:rStyle w:val="Hipervnculo"/>
                <w:noProof/>
              </w:rPr>
              <w:t>4.4.</w:t>
            </w:r>
            <w:r>
              <w:rPr>
                <w:noProof/>
              </w:rPr>
              <w:tab/>
            </w:r>
            <w:r w:rsidRPr="00E45600">
              <w:rPr>
                <w:rStyle w:val="Hipervnculo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9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131" w:rsidRDefault="005E2131">
          <w:pPr>
            <w:pStyle w:val="TD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53143074" w:history="1">
            <w:r w:rsidRPr="00E45600">
              <w:rPr>
                <w:rStyle w:val="Hipervnculo"/>
                <w:noProof/>
              </w:rPr>
              <w:t>4.5.</w:t>
            </w:r>
            <w:r>
              <w:rPr>
                <w:noProof/>
              </w:rPr>
              <w:tab/>
            </w:r>
            <w:r w:rsidRPr="00E45600">
              <w:rPr>
                <w:rStyle w:val="Hipervnculo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9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131" w:rsidRDefault="005E2131">
          <w:r>
            <w:rPr>
              <w:b/>
              <w:bCs/>
              <w:lang w:val="es-ES"/>
            </w:rPr>
            <w:fldChar w:fldCharType="end"/>
          </w:r>
        </w:p>
      </w:sdtContent>
    </w:sdt>
    <w:p w:rsidR="005E2131" w:rsidRDefault="005E2131" w:rsidP="008856B3">
      <w:pPr>
        <w:sectPr w:rsidR="005E2131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CE07B5" w:rsidRDefault="00CE07B5" w:rsidP="00CE07B5">
      <w:pPr>
        <w:pStyle w:val="Tit1"/>
      </w:pPr>
      <w:bookmarkStart w:id="1" w:name="_Toc353143066"/>
      <w:proofErr w:type="spellStart"/>
      <w:r w:rsidRPr="00CE07B5">
        <w:lastRenderedPageBreak/>
        <w:t>Relational</w:t>
      </w:r>
      <w:proofErr w:type="spellEnd"/>
      <w:r w:rsidRPr="00CE07B5">
        <w:t xml:space="preserve"> Data </w:t>
      </w:r>
      <w:proofErr w:type="spellStart"/>
      <w:r w:rsidRPr="00CE07B5">
        <w:t>Model</w:t>
      </w:r>
      <w:proofErr w:type="spellEnd"/>
      <w:r w:rsidRPr="00CE07B5">
        <w:t xml:space="preserve"> </w:t>
      </w:r>
      <w:proofErr w:type="spellStart"/>
      <w:r w:rsidRPr="00CE07B5">
        <w:t>Diagram</w:t>
      </w:r>
      <w:bookmarkEnd w:id="1"/>
      <w:proofErr w:type="spellEnd"/>
    </w:p>
    <w:p w:rsidR="00CE07B5" w:rsidRDefault="00B02FB4" w:rsidP="00CE07B5">
      <w:r>
        <w:rPr>
          <w:noProof/>
          <w:lang w:eastAsia="es-DO"/>
        </w:rPr>
        <w:drawing>
          <wp:inline distT="0" distB="0" distL="0" distR="0">
            <wp:extent cx="6858000" cy="6362700"/>
            <wp:effectExtent l="0" t="0" r="0" b="0"/>
            <wp:docPr id="2" name="Imagen 2" descr="C:\Users\Aneudy\Desktop\Diagrama Entidad - Relació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udy\Desktop\Diagrama Entidad - Relación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7B5" w:rsidRDefault="00CE07B5">
      <w:r>
        <w:br w:type="page"/>
      </w:r>
    </w:p>
    <w:p w:rsidR="008C301A" w:rsidRDefault="000222D5" w:rsidP="000222D5">
      <w:pPr>
        <w:pStyle w:val="Tit1"/>
      </w:pPr>
      <w:bookmarkStart w:id="2" w:name="_Toc353143067"/>
      <w:proofErr w:type="spellStart"/>
      <w:r>
        <w:lastRenderedPageBreak/>
        <w:t>First-Cut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bookmarkEnd w:id="2"/>
      <w:proofErr w:type="spellEnd"/>
    </w:p>
    <w:p w:rsidR="000222D5" w:rsidRDefault="000222D5" w:rsidP="000222D5">
      <w:pPr>
        <w:rPr>
          <w:lang w:val="en-US"/>
        </w:rPr>
      </w:pPr>
      <w:r>
        <w:rPr>
          <w:noProof/>
          <w:lang w:eastAsia="es-DO"/>
        </w:rPr>
        <w:drawing>
          <wp:inline distT="0" distB="0" distL="0" distR="0" wp14:anchorId="3E7CC5EC" wp14:editId="53C1BEC2">
            <wp:extent cx="6848475" cy="5143500"/>
            <wp:effectExtent l="0" t="0" r="9525" b="0"/>
            <wp:docPr id="4" name="Imagen 4" descr="C:\Users\Aneudy\Dropbox\root\UASD\INF329\Entregables\Diseño\First-Cut Class Diagram\Diagrama de Clas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eudy\Dropbox\root\UASD\INF329\Entregables\Diseño\First-Cut Class Diagram\Diagrama de Clase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7B5" w:rsidRDefault="00CE07B5" w:rsidP="000222D5">
      <w:pPr>
        <w:rPr>
          <w:lang w:val="en-US"/>
        </w:rPr>
      </w:pPr>
    </w:p>
    <w:p w:rsidR="00CE07B5" w:rsidRDefault="00CE07B5">
      <w:pPr>
        <w:rPr>
          <w:lang w:val="en-US"/>
        </w:rPr>
      </w:pPr>
      <w:r>
        <w:rPr>
          <w:lang w:val="en-US"/>
        </w:rPr>
        <w:br w:type="page"/>
      </w:r>
    </w:p>
    <w:p w:rsidR="00CE07B5" w:rsidRDefault="00CE07B5" w:rsidP="00D036B1">
      <w:pPr>
        <w:pStyle w:val="Tit1"/>
        <w:rPr>
          <w:lang w:val="en-US"/>
        </w:rPr>
      </w:pPr>
      <w:bookmarkStart w:id="3" w:name="_Toc353143068"/>
      <w:proofErr w:type="spellStart"/>
      <w:r>
        <w:rPr>
          <w:lang w:val="en-US"/>
        </w:rPr>
        <w:lastRenderedPageBreak/>
        <w:t>Tablas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Instancias</w:t>
      </w:r>
      <w:bookmarkEnd w:id="3"/>
      <w:proofErr w:type="spellEnd"/>
    </w:p>
    <w:tbl>
      <w:tblPr>
        <w:tblW w:w="10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6"/>
        <w:gridCol w:w="2833"/>
        <w:gridCol w:w="4149"/>
        <w:gridCol w:w="1329"/>
        <w:gridCol w:w="353"/>
      </w:tblGrid>
      <w:tr w:rsidR="00D036B1" w:rsidRPr="00D036B1" w:rsidTr="00D036B1">
        <w:trPr>
          <w:trHeight w:val="300"/>
        </w:trPr>
        <w:tc>
          <w:tcPr>
            <w:tcW w:w="10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USUARIO</w:t>
            </w:r>
          </w:p>
        </w:tc>
      </w:tr>
      <w:tr w:rsidR="00D036B1" w:rsidRPr="00D036B1" w:rsidTr="00D036B1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ID_USUARIO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ID_SUPERVISOR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ID_USUARIO_CREADOR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ID_ROL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400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400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400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600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600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700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600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800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</w:tbl>
    <w:p w:rsidR="00D036B1" w:rsidRDefault="00D036B1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6"/>
        <w:gridCol w:w="7194"/>
      </w:tblGrid>
      <w:tr w:rsidR="00D036B1" w:rsidRPr="00D036B1" w:rsidTr="00D036B1">
        <w:trPr>
          <w:trHeight w:val="300"/>
        </w:trPr>
        <w:tc>
          <w:tcPr>
            <w:tcW w:w="4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ROL</w:t>
            </w:r>
          </w:p>
        </w:tc>
      </w:tr>
      <w:tr w:rsidR="00D036B1" w:rsidRPr="00D036B1" w:rsidTr="00D036B1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ID_ROL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DESCRIPCION</w:t>
            </w:r>
          </w:p>
        </w:tc>
      </w:tr>
      <w:tr w:rsidR="00D036B1" w:rsidRPr="00D036B1" w:rsidTr="00D036B1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Administrador</w:t>
            </w:r>
          </w:p>
        </w:tc>
      </w:tr>
      <w:tr w:rsidR="00D036B1" w:rsidRPr="00D036B1" w:rsidTr="00D036B1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Supervisor</w:t>
            </w:r>
          </w:p>
        </w:tc>
      </w:tr>
      <w:tr w:rsidR="00D036B1" w:rsidRPr="00D036B1" w:rsidTr="00D036B1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Representante</w:t>
            </w:r>
          </w:p>
        </w:tc>
      </w:tr>
    </w:tbl>
    <w:p w:rsidR="00D036B1" w:rsidRDefault="00D036B1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8"/>
        <w:gridCol w:w="6499"/>
        <w:gridCol w:w="553"/>
      </w:tblGrid>
      <w:tr w:rsidR="00D036B1" w:rsidRPr="00D036B1" w:rsidTr="00D036B1">
        <w:trPr>
          <w:trHeight w:val="300"/>
        </w:trPr>
        <w:tc>
          <w:tcPr>
            <w:tcW w:w="73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PLANTILLA</w:t>
            </w:r>
          </w:p>
        </w:tc>
      </w:tr>
      <w:tr w:rsidR="00D036B1" w:rsidRPr="00D036B1" w:rsidTr="00D036B1">
        <w:trPr>
          <w:trHeight w:val="300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ID_PLANTILLA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ID_USUARIO_CREADOR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100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</w:tbl>
    <w:p w:rsidR="00D036B1" w:rsidRDefault="00D036B1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4"/>
        <w:gridCol w:w="3761"/>
        <w:gridCol w:w="535"/>
      </w:tblGrid>
      <w:tr w:rsidR="00D036B1" w:rsidRPr="00D036B1" w:rsidTr="00D036B1">
        <w:trPr>
          <w:trHeight w:val="300"/>
        </w:trPr>
        <w:tc>
          <w:tcPr>
            <w:tcW w:w="73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PUNTO_EVALUACION</w:t>
            </w:r>
          </w:p>
        </w:tc>
      </w:tr>
      <w:tr w:rsidR="00D036B1" w:rsidRPr="00D036B1" w:rsidTr="00D036B1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ID_PUNTO_EVALUACION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ID_PLANTILLA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6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8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10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12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14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16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18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</w:tbl>
    <w:p w:rsidR="00D036B1" w:rsidRDefault="00D036B1" w:rsidP="00D036B1">
      <w:pPr>
        <w:rPr>
          <w:lang w:val="en-US"/>
        </w:rPr>
      </w:pPr>
    </w:p>
    <w:p w:rsidR="00D036B1" w:rsidRDefault="00D036B1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1"/>
        <w:gridCol w:w="1699"/>
        <w:gridCol w:w="2779"/>
        <w:gridCol w:w="2163"/>
        <w:gridCol w:w="1810"/>
        <w:gridCol w:w="618"/>
      </w:tblGrid>
      <w:tr w:rsidR="00D036B1" w:rsidRPr="00D036B1" w:rsidTr="00D036B1">
        <w:trPr>
          <w:trHeight w:val="300"/>
        </w:trPr>
        <w:tc>
          <w:tcPr>
            <w:tcW w:w="1004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lastRenderedPageBreak/>
              <w:t>EVALUACION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ID_EVALUACION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ID_PLANTILLA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ID_ESTADO_EVALUACION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ID_REPRESENTANTE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ID_SUPERVISOR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60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70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700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700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D036B1" w:rsidRPr="00D036B1" w:rsidTr="00D036B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700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</w:tbl>
    <w:p w:rsidR="00D036B1" w:rsidRDefault="00D036B1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5"/>
        <w:gridCol w:w="3855"/>
      </w:tblGrid>
      <w:tr w:rsidR="00D036B1" w:rsidRPr="00D036B1" w:rsidTr="00D036B1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ESTADO_EVALUACION</w:t>
            </w:r>
          </w:p>
        </w:tc>
      </w:tr>
      <w:tr w:rsidR="00D036B1" w:rsidRPr="00D036B1" w:rsidTr="00D036B1">
        <w:trPr>
          <w:trHeight w:val="300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ID_ESTADO_EVALUACION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DESCRIPCION</w:t>
            </w:r>
          </w:p>
        </w:tc>
      </w:tr>
      <w:tr w:rsidR="00D036B1" w:rsidRPr="00D036B1" w:rsidTr="00D036B1">
        <w:trPr>
          <w:trHeight w:val="300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Pendiente</w:t>
            </w:r>
          </w:p>
        </w:tc>
      </w:tr>
      <w:tr w:rsidR="00D036B1" w:rsidRPr="00D036B1" w:rsidTr="00D036B1">
        <w:trPr>
          <w:trHeight w:val="300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Reclamada</w:t>
            </w:r>
          </w:p>
        </w:tc>
      </w:tr>
      <w:tr w:rsidR="00D036B1" w:rsidRPr="00D036B1" w:rsidTr="00D036B1">
        <w:trPr>
          <w:trHeight w:val="300"/>
        </w:trPr>
        <w:tc>
          <w:tcPr>
            <w:tcW w:w="2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36B1" w:rsidRPr="00D036B1" w:rsidRDefault="00D036B1" w:rsidP="00D036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D036B1">
              <w:rPr>
                <w:rFonts w:ascii="Calibri" w:eastAsia="Times New Roman" w:hAnsi="Calibri" w:cs="Calibri"/>
                <w:color w:val="000000"/>
                <w:lang w:eastAsia="es-DO"/>
              </w:rPr>
              <w:t>Finalizada</w:t>
            </w:r>
          </w:p>
        </w:tc>
      </w:tr>
    </w:tbl>
    <w:p w:rsidR="00D036B1" w:rsidRDefault="00D036B1" w:rsidP="00D036B1">
      <w:pPr>
        <w:rPr>
          <w:lang w:val="en-US"/>
        </w:rPr>
      </w:pP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76"/>
        <w:gridCol w:w="6260"/>
        <w:gridCol w:w="504"/>
      </w:tblGrid>
      <w:tr w:rsidR="00C2229E" w:rsidRPr="00C2229E" w:rsidTr="00C2229E">
        <w:trPr>
          <w:trHeight w:val="300"/>
        </w:trPr>
        <w:tc>
          <w:tcPr>
            <w:tcW w:w="73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RESPUESTA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ID_EVALUACION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ID_PUNTO_EVALUACION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  <w:tr w:rsidR="00C2229E" w:rsidRPr="00C2229E" w:rsidTr="00C2229E">
        <w:trPr>
          <w:trHeight w:val="30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20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229E" w:rsidRPr="00C2229E" w:rsidRDefault="00C2229E" w:rsidP="00C222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C2229E">
              <w:rPr>
                <w:rFonts w:ascii="Calibri" w:eastAsia="Times New Roman" w:hAnsi="Calibri" w:cs="Calibri"/>
                <w:color w:val="000000"/>
                <w:lang w:eastAsia="es-DO"/>
              </w:rPr>
              <w:t>…</w:t>
            </w:r>
          </w:p>
        </w:tc>
      </w:tr>
    </w:tbl>
    <w:p w:rsidR="00C2229E" w:rsidRDefault="00C2229E" w:rsidP="00D036B1">
      <w:pPr>
        <w:rPr>
          <w:lang w:val="en-US"/>
        </w:rPr>
      </w:pPr>
    </w:p>
    <w:p w:rsidR="00B02FB4" w:rsidRDefault="00B02FB4">
      <w:pPr>
        <w:rPr>
          <w:lang w:val="en-US"/>
        </w:rPr>
      </w:pPr>
      <w:r>
        <w:rPr>
          <w:lang w:val="en-US"/>
        </w:rPr>
        <w:br w:type="page"/>
      </w:r>
    </w:p>
    <w:p w:rsidR="00B02FB4" w:rsidRDefault="00B02FB4" w:rsidP="00B02FB4">
      <w:pPr>
        <w:pStyle w:val="Tit1"/>
        <w:rPr>
          <w:lang w:val="en-US"/>
        </w:rPr>
      </w:pPr>
      <w:bookmarkStart w:id="4" w:name="_Toc353143069"/>
      <w:r>
        <w:rPr>
          <w:lang w:val="en-US"/>
        </w:rPr>
        <w:lastRenderedPageBreak/>
        <w:t>Scripts</w:t>
      </w:r>
      <w:bookmarkEnd w:id="4"/>
    </w:p>
    <w:p w:rsidR="00B02FB4" w:rsidRDefault="00B02FB4" w:rsidP="00B02FB4">
      <w:pPr>
        <w:pStyle w:val="Tit2"/>
        <w:rPr>
          <w:lang w:val="en-US"/>
        </w:rPr>
      </w:pPr>
      <w:bookmarkStart w:id="5" w:name="_Toc353143070"/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Tablas</w:t>
      </w:r>
      <w:bookmarkEnd w:id="5"/>
      <w:proofErr w:type="spellEnd"/>
    </w:p>
    <w:p w:rsidR="00B02FB4" w:rsidRPr="00B02FB4" w:rsidRDefault="00B02FB4" w:rsidP="00B02FB4">
      <w:pPr>
        <w:pStyle w:val="code"/>
      </w:pPr>
      <w:r w:rsidRPr="00B02FB4">
        <w:t>CREATE TABLE ROL</w:t>
      </w:r>
    </w:p>
    <w:p w:rsidR="00B02FB4" w:rsidRPr="00B02FB4" w:rsidRDefault="00B02FB4" w:rsidP="00B02FB4">
      <w:pPr>
        <w:pStyle w:val="code"/>
      </w:pPr>
      <w:r w:rsidRPr="00B02FB4">
        <w:t>(</w:t>
      </w:r>
    </w:p>
    <w:p w:rsidR="00B02FB4" w:rsidRPr="00B02FB4" w:rsidRDefault="00B02FB4" w:rsidP="00B02FB4">
      <w:pPr>
        <w:pStyle w:val="code"/>
      </w:pPr>
      <w:r w:rsidRPr="00B02FB4">
        <w:tab/>
        <w:t>ID_ROL INTEGER NOT NULL,</w:t>
      </w:r>
    </w:p>
    <w:p w:rsidR="00B02FB4" w:rsidRPr="00B02FB4" w:rsidRDefault="00B02FB4" w:rsidP="00B02FB4">
      <w:pPr>
        <w:pStyle w:val="code"/>
      </w:pPr>
      <w:r w:rsidRPr="00B02FB4">
        <w:tab/>
        <w:t xml:space="preserve">DESCRIPCION </w:t>
      </w:r>
      <w:proofErr w:type="gramStart"/>
      <w:r w:rsidRPr="00B02FB4">
        <w:t>VARCHAR(</w:t>
      </w:r>
      <w:proofErr w:type="gramEnd"/>
      <w:r w:rsidRPr="00B02FB4">
        <w:t>50) NOT NULL,</w:t>
      </w:r>
    </w:p>
    <w:p w:rsidR="00B02FB4" w:rsidRPr="00B02FB4" w:rsidRDefault="00B02FB4" w:rsidP="00B02FB4">
      <w:pPr>
        <w:pStyle w:val="code"/>
      </w:pPr>
      <w:r w:rsidRPr="00B02FB4">
        <w:tab/>
      </w:r>
    </w:p>
    <w:p w:rsidR="00B02FB4" w:rsidRPr="00B02FB4" w:rsidRDefault="00B02FB4" w:rsidP="00B02FB4">
      <w:pPr>
        <w:pStyle w:val="code"/>
      </w:pPr>
      <w:r w:rsidRPr="00B02FB4">
        <w:tab/>
        <w:t xml:space="preserve">PRIMARY </w:t>
      </w:r>
      <w:proofErr w:type="gramStart"/>
      <w:r w:rsidRPr="00B02FB4">
        <w:t>KEY(</w:t>
      </w:r>
      <w:proofErr w:type="gramEnd"/>
      <w:r w:rsidRPr="00B02FB4">
        <w:t>ID_ROL)</w:t>
      </w:r>
    </w:p>
    <w:p w:rsidR="00B02FB4" w:rsidRPr="00B02FB4" w:rsidRDefault="00B02FB4" w:rsidP="00B02FB4">
      <w:pPr>
        <w:pStyle w:val="code"/>
      </w:pPr>
      <w:r w:rsidRPr="00B02FB4">
        <w:t>);</w:t>
      </w:r>
    </w:p>
    <w:p w:rsidR="00B02FB4" w:rsidRPr="00B02FB4" w:rsidRDefault="00B02FB4" w:rsidP="00B02FB4">
      <w:pPr>
        <w:rPr>
          <w:lang w:val="en-US"/>
        </w:rPr>
      </w:pPr>
    </w:p>
    <w:p w:rsidR="00B02FB4" w:rsidRPr="00B02FB4" w:rsidRDefault="00B02FB4" w:rsidP="00B02FB4">
      <w:pPr>
        <w:pStyle w:val="code"/>
      </w:pPr>
      <w:r w:rsidRPr="00B02FB4">
        <w:t>CREATE TABLE USUARIO</w:t>
      </w:r>
    </w:p>
    <w:p w:rsidR="00B02FB4" w:rsidRPr="00B02FB4" w:rsidRDefault="00B02FB4" w:rsidP="00B02FB4">
      <w:pPr>
        <w:pStyle w:val="code"/>
      </w:pPr>
      <w:r w:rsidRPr="00B02FB4">
        <w:t>(</w:t>
      </w:r>
    </w:p>
    <w:p w:rsidR="00B02FB4" w:rsidRPr="00B02FB4" w:rsidRDefault="00B02FB4" w:rsidP="00B02FB4">
      <w:pPr>
        <w:pStyle w:val="code"/>
      </w:pPr>
      <w:r w:rsidRPr="00B02FB4">
        <w:tab/>
        <w:t>ID_USUARIO INTEGER NOT NULL,</w:t>
      </w:r>
    </w:p>
    <w:p w:rsidR="00B02FB4" w:rsidRPr="00B02FB4" w:rsidRDefault="00B02FB4" w:rsidP="00B02FB4">
      <w:pPr>
        <w:pStyle w:val="code"/>
      </w:pPr>
      <w:r w:rsidRPr="00B02FB4">
        <w:tab/>
        <w:t xml:space="preserve">NOMBRE </w:t>
      </w:r>
      <w:proofErr w:type="gramStart"/>
      <w:r w:rsidRPr="00B02FB4">
        <w:t>VARCHAR(</w:t>
      </w:r>
      <w:proofErr w:type="gramEnd"/>
      <w:r w:rsidRPr="00B02FB4">
        <w:t>100) NOT NULL,</w:t>
      </w:r>
    </w:p>
    <w:p w:rsidR="00B02FB4" w:rsidRPr="00B02FB4" w:rsidRDefault="00B02FB4" w:rsidP="00B02FB4">
      <w:pPr>
        <w:pStyle w:val="code"/>
      </w:pPr>
      <w:r w:rsidRPr="00B02FB4">
        <w:tab/>
        <w:t xml:space="preserve">NOMBRE_USUARIO </w:t>
      </w:r>
      <w:proofErr w:type="gramStart"/>
      <w:r w:rsidRPr="00B02FB4">
        <w:t>VARCHAR(</w:t>
      </w:r>
      <w:proofErr w:type="gramEnd"/>
      <w:r w:rsidRPr="00B02FB4">
        <w:t>100) NOT NULL,</w:t>
      </w:r>
    </w:p>
    <w:p w:rsidR="00B02FB4" w:rsidRPr="00B02FB4" w:rsidRDefault="00B02FB4" w:rsidP="00B02FB4">
      <w:pPr>
        <w:pStyle w:val="code"/>
      </w:pPr>
      <w:r w:rsidRPr="00B02FB4">
        <w:tab/>
        <w:t xml:space="preserve">CLAVE </w:t>
      </w:r>
      <w:proofErr w:type="gramStart"/>
      <w:r w:rsidRPr="00B02FB4">
        <w:t>VARCHAR(</w:t>
      </w:r>
      <w:proofErr w:type="gramEnd"/>
      <w:r w:rsidRPr="00B02FB4">
        <w:t>16) NOT NULL,</w:t>
      </w:r>
    </w:p>
    <w:p w:rsidR="00B02FB4" w:rsidRPr="00B02FB4" w:rsidRDefault="00B02FB4" w:rsidP="00B02FB4">
      <w:pPr>
        <w:pStyle w:val="code"/>
      </w:pPr>
      <w:r w:rsidRPr="00B02FB4">
        <w:tab/>
        <w:t>ID_SUPERVISOR INTEGER,</w:t>
      </w:r>
    </w:p>
    <w:p w:rsidR="00B02FB4" w:rsidRPr="00B02FB4" w:rsidRDefault="00B02FB4" w:rsidP="00B02FB4">
      <w:pPr>
        <w:pStyle w:val="code"/>
      </w:pPr>
      <w:r w:rsidRPr="00B02FB4">
        <w:tab/>
        <w:t>ID_USUARIO_CREADOR INTEGER NOT NULL,</w:t>
      </w:r>
    </w:p>
    <w:p w:rsidR="00B02FB4" w:rsidRPr="00B02FB4" w:rsidRDefault="00B02FB4" w:rsidP="00B02FB4">
      <w:pPr>
        <w:pStyle w:val="code"/>
      </w:pPr>
      <w:r w:rsidRPr="00B02FB4">
        <w:tab/>
        <w:t>ID_ROL INTEGER NOT NULL,</w:t>
      </w:r>
    </w:p>
    <w:p w:rsidR="00B02FB4" w:rsidRPr="00B02FB4" w:rsidRDefault="00B02FB4" w:rsidP="00B02FB4">
      <w:pPr>
        <w:pStyle w:val="code"/>
      </w:pPr>
      <w:r w:rsidRPr="00B02FB4">
        <w:tab/>
      </w:r>
    </w:p>
    <w:p w:rsidR="00B02FB4" w:rsidRPr="00B02FB4" w:rsidRDefault="00B02FB4" w:rsidP="00B02FB4">
      <w:pPr>
        <w:pStyle w:val="code"/>
      </w:pPr>
      <w:r w:rsidRPr="00B02FB4">
        <w:tab/>
        <w:t xml:space="preserve">PRIMARY </w:t>
      </w:r>
      <w:proofErr w:type="gramStart"/>
      <w:r w:rsidRPr="00B02FB4">
        <w:t>KEY(</w:t>
      </w:r>
      <w:proofErr w:type="gramEnd"/>
      <w:r w:rsidRPr="00B02FB4">
        <w:t>ID_USUARIO),</w:t>
      </w:r>
    </w:p>
    <w:p w:rsidR="00B02FB4" w:rsidRPr="00B02FB4" w:rsidRDefault="00B02FB4" w:rsidP="00B02FB4">
      <w:pPr>
        <w:pStyle w:val="code"/>
      </w:pPr>
      <w:r w:rsidRPr="00B02FB4">
        <w:tab/>
        <w:t xml:space="preserve">FOREIGN </w:t>
      </w:r>
      <w:proofErr w:type="gramStart"/>
      <w:r w:rsidRPr="00B02FB4">
        <w:t>KEY(</w:t>
      </w:r>
      <w:proofErr w:type="gramEnd"/>
      <w:r w:rsidRPr="00B02FB4">
        <w:t>ID_SUPERVISOR) REFERENCES USUARIO(ID_USUARIO),</w:t>
      </w:r>
    </w:p>
    <w:p w:rsidR="00B02FB4" w:rsidRPr="00B02FB4" w:rsidRDefault="00B02FB4" w:rsidP="00B02FB4">
      <w:pPr>
        <w:pStyle w:val="code"/>
        <w:rPr>
          <w:lang w:val="es-DO"/>
        </w:rPr>
      </w:pPr>
      <w:r w:rsidRPr="00B02FB4">
        <w:tab/>
      </w:r>
      <w:r w:rsidRPr="00B02FB4">
        <w:rPr>
          <w:lang w:val="es-DO"/>
        </w:rPr>
        <w:t xml:space="preserve">FOREIGN </w:t>
      </w:r>
      <w:proofErr w:type="gramStart"/>
      <w:r w:rsidRPr="00B02FB4">
        <w:rPr>
          <w:lang w:val="es-DO"/>
        </w:rPr>
        <w:t>KEY(</w:t>
      </w:r>
      <w:proofErr w:type="gramEnd"/>
      <w:r w:rsidRPr="00B02FB4">
        <w:rPr>
          <w:lang w:val="es-DO"/>
        </w:rPr>
        <w:t>ID_USUARIO_CREADOR) REFERENCES USUARIO(ID_USUARIO),</w:t>
      </w:r>
    </w:p>
    <w:p w:rsidR="00B02FB4" w:rsidRPr="00B02FB4" w:rsidRDefault="00B02FB4" w:rsidP="00B02FB4">
      <w:pPr>
        <w:pStyle w:val="code"/>
      </w:pPr>
      <w:r w:rsidRPr="00B02FB4">
        <w:rPr>
          <w:lang w:val="es-DO"/>
        </w:rPr>
        <w:tab/>
      </w:r>
      <w:r w:rsidRPr="00B02FB4">
        <w:t xml:space="preserve">FOREIGN </w:t>
      </w:r>
      <w:proofErr w:type="gramStart"/>
      <w:r w:rsidRPr="00B02FB4">
        <w:t>KEY(</w:t>
      </w:r>
      <w:proofErr w:type="gramEnd"/>
      <w:r w:rsidRPr="00B02FB4">
        <w:t>ID_ROL) REFERENCES ROL(ID_ROL)</w:t>
      </w:r>
    </w:p>
    <w:p w:rsidR="00B02FB4" w:rsidRPr="00B02FB4" w:rsidRDefault="00B02FB4" w:rsidP="00B02FB4">
      <w:pPr>
        <w:pStyle w:val="code"/>
      </w:pPr>
      <w:r w:rsidRPr="00B02FB4">
        <w:tab/>
      </w:r>
    </w:p>
    <w:p w:rsidR="00B02FB4" w:rsidRPr="00B02FB4" w:rsidRDefault="00B02FB4" w:rsidP="00B02FB4">
      <w:pPr>
        <w:pStyle w:val="code"/>
      </w:pPr>
      <w:r w:rsidRPr="00B02FB4">
        <w:t>);</w:t>
      </w:r>
    </w:p>
    <w:p w:rsidR="00B02FB4" w:rsidRPr="00B02FB4" w:rsidRDefault="00B02FB4" w:rsidP="00B02FB4">
      <w:pPr>
        <w:rPr>
          <w:lang w:val="en-US"/>
        </w:rPr>
      </w:pPr>
    </w:p>
    <w:p w:rsidR="00B02FB4" w:rsidRPr="00B02FB4" w:rsidRDefault="00B02FB4" w:rsidP="00B02FB4">
      <w:pPr>
        <w:pStyle w:val="code"/>
      </w:pPr>
      <w:r w:rsidRPr="00B02FB4">
        <w:t>CREATE TABLE PLANTILLA</w:t>
      </w:r>
    </w:p>
    <w:p w:rsidR="00B02FB4" w:rsidRPr="00B02FB4" w:rsidRDefault="00B02FB4" w:rsidP="00B02FB4">
      <w:pPr>
        <w:pStyle w:val="code"/>
      </w:pPr>
      <w:r w:rsidRPr="00B02FB4">
        <w:t>(</w:t>
      </w:r>
    </w:p>
    <w:p w:rsidR="00B02FB4" w:rsidRPr="00B02FB4" w:rsidRDefault="00B02FB4" w:rsidP="00B02FB4">
      <w:pPr>
        <w:pStyle w:val="code"/>
      </w:pPr>
      <w:r w:rsidRPr="00B02FB4">
        <w:tab/>
        <w:t>ID_PLANTILLA INTEGER NOT NULL,</w:t>
      </w:r>
    </w:p>
    <w:p w:rsidR="00B02FB4" w:rsidRPr="00B02FB4" w:rsidRDefault="00B02FB4" w:rsidP="00B02FB4">
      <w:pPr>
        <w:pStyle w:val="code"/>
      </w:pPr>
      <w:r w:rsidRPr="00B02FB4">
        <w:tab/>
        <w:t>FECHA_CREADA DATE NOT NULL,</w:t>
      </w:r>
    </w:p>
    <w:p w:rsidR="00B02FB4" w:rsidRPr="00B02FB4" w:rsidRDefault="00B02FB4" w:rsidP="00B02FB4">
      <w:pPr>
        <w:pStyle w:val="code"/>
      </w:pPr>
      <w:r w:rsidRPr="00B02FB4">
        <w:tab/>
        <w:t>ID_USUARIO_CREADOR INTEGER NOT NULL,</w:t>
      </w:r>
    </w:p>
    <w:p w:rsidR="00B02FB4" w:rsidRPr="00B02FB4" w:rsidRDefault="00B02FB4" w:rsidP="00B02FB4">
      <w:pPr>
        <w:pStyle w:val="code"/>
      </w:pPr>
      <w:r w:rsidRPr="00B02FB4">
        <w:tab/>
      </w:r>
    </w:p>
    <w:p w:rsidR="00B02FB4" w:rsidRPr="00B02FB4" w:rsidRDefault="00B02FB4" w:rsidP="00B02FB4">
      <w:pPr>
        <w:pStyle w:val="code"/>
      </w:pPr>
      <w:r w:rsidRPr="00B02FB4">
        <w:tab/>
        <w:t xml:space="preserve">PRIMARY </w:t>
      </w:r>
      <w:proofErr w:type="gramStart"/>
      <w:r w:rsidRPr="00B02FB4">
        <w:t>KEY(</w:t>
      </w:r>
      <w:proofErr w:type="gramEnd"/>
      <w:r w:rsidRPr="00B02FB4">
        <w:t>ID_PLANTILLA),</w:t>
      </w:r>
    </w:p>
    <w:p w:rsidR="00B02FB4" w:rsidRPr="00B02FB4" w:rsidRDefault="00B02FB4" w:rsidP="00B02FB4">
      <w:pPr>
        <w:pStyle w:val="code"/>
      </w:pPr>
      <w:r w:rsidRPr="00B02FB4">
        <w:tab/>
        <w:t xml:space="preserve">FOREIGN </w:t>
      </w:r>
      <w:proofErr w:type="gramStart"/>
      <w:r w:rsidRPr="00B02FB4">
        <w:t>KEY(</w:t>
      </w:r>
      <w:proofErr w:type="gramEnd"/>
      <w:r w:rsidRPr="00B02FB4">
        <w:t>ID_USUARIO_CREADOR) REFERENCES USUARIO(ID_USUARIO)</w:t>
      </w:r>
    </w:p>
    <w:p w:rsidR="00B02FB4" w:rsidRPr="00B02FB4" w:rsidRDefault="00B02FB4" w:rsidP="00B02FB4">
      <w:pPr>
        <w:pStyle w:val="code"/>
      </w:pPr>
      <w:r w:rsidRPr="00B02FB4">
        <w:t>);</w:t>
      </w:r>
    </w:p>
    <w:p w:rsidR="00B02FB4" w:rsidRPr="00B02FB4" w:rsidRDefault="00B02FB4" w:rsidP="00B02FB4">
      <w:pPr>
        <w:rPr>
          <w:lang w:val="en-US"/>
        </w:rPr>
      </w:pPr>
    </w:p>
    <w:p w:rsidR="00B02FB4" w:rsidRPr="00B02FB4" w:rsidRDefault="00B02FB4" w:rsidP="00B02FB4">
      <w:pPr>
        <w:pStyle w:val="code"/>
      </w:pPr>
      <w:r w:rsidRPr="00B02FB4">
        <w:t>CREATE TABLE PUNTO_EVALUACION</w:t>
      </w:r>
    </w:p>
    <w:p w:rsidR="00B02FB4" w:rsidRPr="00B02FB4" w:rsidRDefault="00B02FB4" w:rsidP="00B02FB4">
      <w:pPr>
        <w:pStyle w:val="code"/>
      </w:pPr>
      <w:r w:rsidRPr="00B02FB4">
        <w:t>(</w:t>
      </w:r>
    </w:p>
    <w:p w:rsidR="00B02FB4" w:rsidRPr="00B02FB4" w:rsidRDefault="00B02FB4" w:rsidP="00B02FB4">
      <w:pPr>
        <w:pStyle w:val="code"/>
      </w:pPr>
      <w:r w:rsidRPr="00B02FB4">
        <w:tab/>
        <w:t>ID_PUNTO_EVALUACION INTEGER NOT NULL,</w:t>
      </w:r>
    </w:p>
    <w:p w:rsidR="00B02FB4" w:rsidRPr="00B02FB4" w:rsidRDefault="00B02FB4" w:rsidP="00B02FB4">
      <w:pPr>
        <w:pStyle w:val="code"/>
      </w:pPr>
      <w:r w:rsidRPr="00B02FB4">
        <w:tab/>
        <w:t>ID_PLANTILLA INTEGER NOT NULL,</w:t>
      </w:r>
    </w:p>
    <w:p w:rsidR="00B02FB4" w:rsidRPr="00B02FB4" w:rsidRDefault="00B02FB4" w:rsidP="00B02FB4">
      <w:pPr>
        <w:pStyle w:val="code"/>
      </w:pPr>
      <w:r w:rsidRPr="00B02FB4">
        <w:tab/>
        <w:t xml:space="preserve">DESCRIPCION </w:t>
      </w:r>
      <w:proofErr w:type="gramStart"/>
      <w:r w:rsidRPr="00B02FB4">
        <w:t>VARCHAR(</w:t>
      </w:r>
      <w:proofErr w:type="gramEnd"/>
      <w:r w:rsidRPr="00B02FB4">
        <w:t>500) NOT NULL,</w:t>
      </w:r>
    </w:p>
    <w:p w:rsidR="00B02FB4" w:rsidRPr="00B02FB4" w:rsidRDefault="00B02FB4" w:rsidP="00B02FB4">
      <w:pPr>
        <w:pStyle w:val="code"/>
      </w:pPr>
      <w:r w:rsidRPr="00B02FB4">
        <w:tab/>
      </w:r>
    </w:p>
    <w:p w:rsidR="00B02FB4" w:rsidRPr="00B02FB4" w:rsidRDefault="00B02FB4" w:rsidP="00B02FB4">
      <w:pPr>
        <w:pStyle w:val="code"/>
      </w:pPr>
      <w:r w:rsidRPr="00B02FB4">
        <w:tab/>
        <w:t xml:space="preserve">PRIMARY </w:t>
      </w:r>
      <w:proofErr w:type="gramStart"/>
      <w:r w:rsidRPr="00B02FB4">
        <w:t>KEY(</w:t>
      </w:r>
      <w:proofErr w:type="gramEnd"/>
      <w:r w:rsidRPr="00B02FB4">
        <w:t>ID_PUNTO_EVALUACION),</w:t>
      </w:r>
    </w:p>
    <w:p w:rsidR="00B02FB4" w:rsidRPr="00B02FB4" w:rsidRDefault="00B02FB4" w:rsidP="00B02FB4">
      <w:pPr>
        <w:pStyle w:val="code"/>
      </w:pPr>
      <w:r w:rsidRPr="00B02FB4">
        <w:tab/>
        <w:t xml:space="preserve">FOREIGN </w:t>
      </w:r>
      <w:proofErr w:type="gramStart"/>
      <w:r w:rsidRPr="00B02FB4">
        <w:t>KEY(</w:t>
      </w:r>
      <w:proofErr w:type="gramEnd"/>
      <w:r w:rsidRPr="00B02FB4">
        <w:t>ID_PLANTILLA) REFERENCES PLANTILLA(ID_PLANTILLA)</w:t>
      </w:r>
    </w:p>
    <w:p w:rsidR="00B02FB4" w:rsidRPr="00B02FB4" w:rsidRDefault="00B02FB4" w:rsidP="00B02FB4">
      <w:pPr>
        <w:pStyle w:val="code"/>
        <w:rPr>
          <w:lang w:val="es-DO"/>
        </w:rPr>
      </w:pPr>
      <w:r w:rsidRPr="00B02FB4">
        <w:rPr>
          <w:lang w:val="es-DO"/>
        </w:rPr>
        <w:t>);</w:t>
      </w:r>
    </w:p>
    <w:p w:rsidR="00B02FB4" w:rsidRDefault="00B02FB4">
      <w:r>
        <w:br w:type="page"/>
      </w:r>
    </w:p>
    <w:p w:rsidR="00B02FB4" w:rsidRPr="00B02FB4" w:rsidRDefault="00B02FB4" w:rsidP="00B02FB4">
      <w:pPr>
        <w:pStyle w:val="code"/>
      </w:pPr>
      <w:r w:rsidRPr="00B02FB4">
        <w:lastRenderedPageBreak/>
        <w:t>CREATE TABLE ESTADO_EVALUACION</w:t>
      </w:r>
    </w:p>
    <w:p w:rsidR="00B02FB4" w:rsidRPr="00B02FB4" w:rsidRDefault="00B02FB4" w:rsidP="00B02FB4">
      <w:pPr>
        <w:pStyle w:val="code"/>
      </w:pPr>
      <w:r w:rsidRPr="00B02FB4">
        <w:t>(</w:t>
      </w:r>
    </w:p>
    <w:p w:rsidR="00B02FB4" w:rsidRPr="00B02FB4" w:rsidRDefault="00B02FB4" w:rsidP="00B02FB4">
      <w:pPr>
        <w:pStyle w:val="code"/>
      </w:pPr>
      <w:r w:rsidRPr="00B02FB4">
        <w:tab/>
        <w:t>ID_ESTADO_EVALUACION INTEGER NOT NULL,</w:t>
      </w:r>
    </w:p>
    <w:p w:rsidR="00B02FB4" w:rsidRPr="00B02FB4" w:rsidRDefault="00B02FB4" w:rsidP="00B02FB4">
      <w:pPr>
        <w:pStyle w:val="code"/>
      </w:pPr>
      <w:r w:rsidRPr="00B02FB4">
        <w:tab/>
        <w:t xml:space="preserve">DESCRIPCION </w:t>
      </w:r>
      <w:proofErr w:type="gramStart"/>
      <w:r w:rsidRPr="00B02FB4">
        <w:t>VARCHAR(</w:t>
      </w:r>
      <w:proofErr w:type="gramEnd"/>
      <w:r w:rsidRPr="00B02FB4">
        <w:t>50) NOT NULL,</w:t>
      </w:r>
    </w:p>
    <w:p w:rsidR="00B02FB4" w:rsidRPr="00B02FB4" w:rsidRDefault="00B02FB4" w:rsidP="00B02FB4">
      <w:pPr>
        <w:pStyle w:val="code"/>
      </w:pPr>
      <w:r w:rsidRPr="00B02FB4">
        <w:tab/>
      </w:r>
    </w:p>
    <w:p w:rsidR="00B02FB4" w:rsidRPr="00B02FB4" w:rsidRDefault="00B02FB4" w:rsidP="00B02FB4">
      <w:pPr>
        <w:pStyle w:val="code"/>
      </w:pPr>
      <w:r w:rsidRPr="00B02FB4">
        <w:tab/>
        <w:t xml:space="preserve">PRIMARY </w:t>
      </w:r>
      <w:proofErr w:type="gramStart"/>
      <w:r w:rsidRPr="00B02FB4">
        <w:t>KEY(</w:t>
      </w:r>
      <w:proofErr w:type="gramEnd"/>
      <w:r w:rsidRPr="00B02FB4">
        <w:t>ID_ESTADO_EVALUACION)</w:t>
      </w:r>
    </w:p>
    <w:p w:rsidR="00B02FB4" w:rsidRPr="00B02FB4" w:rsidRDefault="00B02FB4" w:rsidP="00B02FB4">
      <w:pPr>
        <w:pStyle w:val="code"/>
      </w:pPr>
      <w:r w:rsidRPr="00B02FB4">
        <w:t>);</w:t>
      </w:r>
    </w:p>
    <w:p w:rsidR="00B02FB4" w:rsidRPr="00B02FB4" w:rsidRDefault="00B02FB4" w:rsidP="00B02FB4">
      <w:pPr>
        <w:rPr>
          <w:lang w:val="en-US"/>
        </w:rPr>
      </w:pPr>
    </w:p>
    <w:p w:rsidR="00B02FB4" w:rsidRPr="00B02FB4" w:rsidRDefault="00B02FB4" w:rsidP="00B02FB4">
      <w:pPr>
        <w:pStyle w:val="code"/>
      </w:pPr>
      <w:r w:rsidRPr="00B02FB4">
        <w:t>CREATE TABLE EVALUACION</w:t>
      </w:r>
    </w:p>
    <w:p w:rsidR="00B02FB4" w:rsidRPr="00B02FB4" w:rsidRDefault="00B02FB4" w:rsidP="00B02FB4">
      <w:pPr>
        <w:pStyle w:val="code"/>
      </w:pPr>
      <w:r w:rsidRPr="00B02FB4">
        <w:t>(</w:t>
      </w:r>
    </w:p>
    <w:p w:rsidR="00B02FB4" w:rsidRPr="00B02FB4" w:rsidRDefault="00B02FB4" w:rsidP="00B02FB4">
      <w:pPr>
        <w:pStyle w:val="code"/>
      </w:pPr>
      <w:r w:rsidRPr="00B02FB4">
        <w:tab/>
        <w:t>ID_EVALUACION INTEGER NOT NULL,</w:t>
      </w:r>
    </w:p>
    <w:p w:rsidR="00B02FB4" w:rsidRPr="00B02FB4" w:rsidRDefault="00B02FB4" w:rsidP="00B02FB4">
      <w:pPr>
        <w:pStyle w:val="code"/>
      </w:pPr>
      <w:r w:rsidRPr="00B02FB4">
        <w:tab/>
        <w:t>FECHA_CREADA DATE NOT NULL,</w:t>
      </w:r>
    </w:p>
    <w:p w:rsidR="00B02FB4" w:rsidRPr="00B02FB4" w:rsidRDefault="00B02FB4" w:rsidP="00B02FB4">
      <w:pPr>
        <w:pStyle w:val="code"/>
      </w:pPr>
      <w:r w:rsidRPr="00B02FB4">
        <w:tab/>
        <w:t>ID_ESTADO_EVALUACION INTEGER NOT NULL,</w:t>
      </w:r>
    </w:p>
    <w:p w:rsidR="00B02FB4" w:rsidRPr="00B02FB4" w:rsidRDefault="00B02FB4" w:rsidP="00B02FB4">
      <w:pPr>
        <w:pStyle w:val="code"/>
      </w:pPr>
      <w:r w:rsidRPr="00B02FB4">
        <w:tab/>
        <w:t>ID_PLANTILLA INTEGER NOT NULL,</w:t>
      </w:r>
    </w:p>
    <w:p w:rsidR="00B02FB4" w:rsidRPr="00B02FB4" w:rsidRDefault="00B02FB4" w:rsidP="00B02FB4">
      <w:pPr>
        <w:pStyle w:val="code"/>
      </w:pPr>
      <w:r w:rsidRPr="00B02FB4">
        <w:tab/>
        <w:t>ID_REPRESENTANTE INTEGER NOT NULL,</w:t>
      </w:r>
    </w:p>
    <w:p w:rsidR="00B02FB4" w:rsidRPr="00B02FB4" w:rsidRDefault="00B02FB4" w:rsidP="00B02FB4">
      <w:pPr>
        <w:pStyle w:val="code"/>
      </w:pPr>
      <w:r w:rsidRPr="00B02FB4">
        <w:tab/>
        <w:t>ID_SUPERVISOR INTEGER NOT NULL,</w:t>
      </w:r>
    </w:p>
    <w:p w:rsidR="00B02FB4" w:rsidRPr="00B02FB4" w:rsidRDefault="00B02FB4" w:rsidP="00B02FB4">
      <w:pPr>
        <w:pStyle w:val="code"/>
      </w:pPr>
      <w:r w:rsidRPr="00B02FB4">
        <w:tab/>
      </w:r>
    </w:p>
    <w:p w:rsidR="00B02FB4" w:rsidRPr="00B02FB4" w:rsidRDefault="00B02FB4" w:rsidP="00B02FB4">
      <w:pPr>
        <w:pStyle w:val="code"/>
        <w:rPr>
          <w:lang w:val="es-DO"/>
        </w:rPr>
      </w:pPr>
      <w:r w:rsidRPr="00B02FB4">
        <w:tab/>
      </w:r>
      <w:r w:rsidRPr="00B02FB4">
        <w:rPr>
          <w:lang w:val="es-DO"/>
        </w:rPr>
        <w:t xml:space="preserve">PRIMARY </w:t>
      </w:r>
      <w:proofErr w:type="gramStart"/>
      <w:r w:rsidRPr="00B02FB4">
        <w:rPr>
          <w:lang w:val="es-DO"/>
        </w:rPr>
        <w:t>KEY(</w:t>
      </w:r>
      <w:proofErr w:type="gramEnd"/>
      <w:r w:rsidRPr="00B02FB4">
        <w:rPr>
          <w:lang w:val="es-DO"/>
        </w:rPr>
        <w:t>ID_EVALUACION),</w:t>
      </w:r>
    </w:p>
    <w:p w:rsidR="00B02FB4" w:rsidRPr="00B02FB4" w:rsidRDefault="00B02FB4" w:rsidP="00B02FB4">
      <w:pPr>
        <w:pStyle w:val="code"/>
        <w:rPr>
          <w:lang w:val="es-DO"/>
        </w:rPr>
      </w:pPr>
      <w:r w:rsidRPr="00B02FB4">
        <w:rPr>
          <w:lang w:val="es-DO"/>
        </w:rPr>
        <w:tab/>
        <w:t xml:space="preserve">FOREIGN </w:t>
      </w:r>
      <w:proofErr w:type="gramStart"/>
      <w:r w:rsidRPr="00B02FB4">
        <w:rPr>
          <w:lang w:val="es-DO"/>
        </w:rPr>
        <w:t>KEY(</w:t>
      </w:r>
      <w:proofErr w:type="gramEnd"/>
      <w:r w:rsidRPr="00B02FB4">
        <w:rPr>
          <w:lang w:val="es-DO"/>
        </w:rPr>
        <w:t>ID_ESTADO_EVALUACION) REFERENCES ESTADO_EVALUACION(ID_ESTADO_EVALUACION),</w:t>
      </w:r>
    </w:p>
    <w:p w:rsidR="00B02FB4" w:rsidRPr="00B02FB4" w:rsidRDefault="00B02FB4" w:rsidP="00B02FB4">
      <w:pPr>
        <w:pStyle w:val="code"/>
      </w:pPr>
      <w:r w:rsidRPr="00B02FB4">
        <w:rPr>
          <w:lang w:val="es-DO"/>
        </w:rPr>
        <w:tab/>
      </w:r>
      <w:r w:rsidRPr="00B02FB4">
        <w:t xml:space="preserve">FOREIGN </w:t>
      </w:r>
      <w:proofErr w:type="gramStart"/>
      <w:r w:rsidRPr="00B02FB4">
        <w:t>KEY(</w:t>
      </w:r>
      <w:proofErr w:type="gramEnd"/>
      <w:r w:rsidRPr="00B02FB4">
        <w:t>ID_PLANTILLA) REFERENCES PLANTILLA(ID_PLANTILLA),</w:t>
      </w:r>
    </w:p>
    <w:p w:rsidR="00B02FB4" w:rsidRPr="00B02FB4" w:rsidRDefault="00B02FB4" w:rsidP="00B02FB4">
      <w:pPr>
        <w:pStyle w:val="code"/>
      </w:pPr>
      <w:r w:rsidRPr="00B02FB4">
        <w:tab/>
        <w:t xml:space="preserve">FOREIGN </w:t>
      </w:r>
      <w:proofErr w:type="gramStart"/>
      <w:r w:rsidRPr="00B02FB4">
        <w:t>KEY(</w:t>
      </w:r>
      <w:proofErr w:type="gramEnd"/>
      <w:r w:rsidRPr="00B02FB4">
        <w:t>ID_REPRESENTANTE) REFERENCES USUARIO(ID_USUARIO),</w:t>
      </w:r>
    </w:p>
    <w:p w:rsidR="00B02FB4" w:rsidRPr="00B02FB4" w:rsidRDefault="00B02FB4" w:rsidP="00B02FB4">
      <w:pPr>
        <w:pStyle w:val="code"/>
      </w:pPr>
      <w:r w:rsidRPr="00B02FB4">
        <w:tab/>
        <w:t xml:space="preserve">FOREIGN </w:t>
      </w:r>
      <w:proofErr w:type="gramStart"/>
      <w:r w:rsidRPr="00B02FB4">
        <w:t>KEY(</w:t>
      </w:r>
      <w:proofErr w:type="gramEnd"/>
      <w:r w:rsidRPr="00B02FB4">
        <w:t>ID_SUPERVISOR) REFERENCES USUARIO(ID_USUARIO)</w:t>
      </w:r>
    </w:p>
    <w:p w:rsidR="00B02FB4" w:rsidRPr="00B02FB4" w:rsidRDefault="00B02FB4" w:rsidP="00B02FB4">
      <w:pPr>
        <w:pStyle w:val="code"/>
      </w:pPr>
      <w:r w:rsidRPr="00B02FB4">
        <w:tab/>
      </w:r>
    </w:p>
    <w:p w:rsidR="00B02FB4" w:rsidRPr="00B02FB4" w:rsidRDefault="00B02FB4" w:rsidP="00B02FB4">
      <w:pPr>
        <w:pStyle w:val="code"/>
      </w:pPr>
      <w:r w:rsidRPr="00B02FB4">
        <w:t>);</w:t>
      </w:r>
    </w:p>
    <w:p w:rsidR="00B02FB4" w:rsidRPr="00B02FB4" w:rsidRDefault="00B02FB4" w:rsidP="00B02FB4">
      <w:pPr>
        <w:rPr>
          <w:lang w:val="en-US"/>
        </w:rPr>
      </w:pPr>
    </w:p>
    <w:p w:rsidR="00B02FB4" w:rsidRPr="00B02FB4" w:rsidRDefault="00B02FB4" w:rsidP="00B02FB4">
      <w:pPr>
        <w:pStyle w:val="code"/>
      </w:pPr>
      <w:r w:rsidRPr="00B02FB4">
        <w:t>CREATE TABLE RESPUESTA</w:t>
      </w:r>
    </w:p>
    <w:p w:rsidR="00B02FB4" w:rsidRPr="00B02FB4" w:rsidRDefault="00B02FB4" w:rsidP="00B02FB4">
      <w:pPr>
        <w:pStyle w:val="code"/>
      </w:pPr>
      <w:r w:rsidRPr="00B02FB4">
        <w:t>(</w:t>
      </w:r>
    </w:p>
    <w:p w:rsidR="00B02FB4" w:rsidRPr="00B02FB4" w:rsidRDefault="00B02FB4" w:rsidP="00B02FB4">
      <w:pPr>
        <w:pStyle w:val="code"/>
      </w:pPr>
      <w:r w:rsidRPr="00B02FB4">
        <w:tab/>
        <w:t>ID_EVALUACION INTEGER NOT NULL,</w:t>
      </w:r>
    </w:p>
    <w:p w:rsidR="00B02FB4" w:rsidRPr="00B02FB4" w:rsidRDefault="00B02FB4" w:rsidP="00B02FB4">
      <w:pPr>
        <w:pStyle w:val="code"/>
        <w:rPr>
          <w:lang w:val="es-DO"/>
        </w:rPr>
      </w:pPr>
      <w:r w:rsidRPr="00B02FB4">
        <w:tab/>
      </w:r>
      <w:r w:rsidRPr="00B02FB4">
        <w:rPr>
          <w:lang w:val="es-DO"/>
        </w:rPr>
        <w:t>ID_PUNTO_EVALUACION INTEGER NOT NULL,</w:t>
      </w:r>
    </w:p>
    <w:p w:rsidR="00B02FB4" w:rsidRPr="00B02FB4" w:rsidRDefault="00B02FB4" w:rsidP="00B02FB4">
      <w:pPr>
        <w:pStyle w:val="code"/>
        <w:rPr>
          <w:lang w:val="es-DO"/>
        </w:rPr>
      </w:pPr>
      <w:r w:rsidRPr="00B02FB4">
        <w:rPr>
          <w:lang w:val="es-DO"/>
        </w:rPr>
        <w:tab/>
        <w:t>CUMPLE_PUNTO INTEGER NOT NULL,</w:t>
      </w:r>
    </w:p>
    <w:p w:rsidR="00B02FB4" w:rsidRPr="00B02FB4" w:rsidRDefault="00B02FB4" w:rsidP="00B02FB4">
      <w:pPr>
        <w:pStyle w:val="code"/>
        <w:rPr>
          <w:lang w:val="es-DO"/>
        </w:rPr>
      </w:pPr>
      <w:r w:rsidRPr="00B02FB4">
        <w:rPr>
          <w:lang w:val="es-DO"/>
        </w:rPr>
        <w:tab/>
        <w:t>ES_RECLAMADA INTEGER NOT NULL,</w:t>
      </w:r>
    </w:p>
    <w:p w:rsidR="00B02FB4" w:rsidRPr="00B02FB4" w:rsidRDefault="00B02FB4" w:rsidP="00B02FB4">
      <w:pPr>
        <w:pStyle w:val="code"/>
        <w:rPr>
          <w:lang w:val="es-DO"/>
        </w:rPr>
      </w:pPr>
      <w:r w:rsidRPr="00B02FB4">
        <w:rPr>
          <w:lang w:val="es-DO"/>
        </w:rPr>
        <w:tab/>
        <w:t xml:space="preserve">COMENTARIO </w:t>
      </w:r>
      <w:proofErr w:type="gramStart"/>
      <w:r w:rsidRPr="00B02FB4">
        <w:rPr>
          <w:lang w:val="es-DO"/>
        </w:rPr>
        <w:t>VARCHAR(</w:t>
      </w:r>
      <w:proofErr w:type="gramEnd"/>
      <w:r w:rsidRPr="00B02FB4">
        <w:rPr>
          <w:lang w:val="es-DO"/>
        </w:rPr>
        <w:t>500),</w:t>
      </w:r>
    </w:p>
    <w:p w:rsidR="00B02FB4" w:rsidRPr="00B02FB4" w:rsidRDefault="00B02FB4" w:rsidP="00B02FB4">
      <w:pPr>
        <w:pStyle w:val="code"/>
        <w:rPr>
          <w:lang w:val="es-DO"/>
        </w:rPr>
      </w:pPr>
      <w:r w:rsidRPr="00B02FB4">
        <w:rPr>
          <w:lang w:val="es-DO"/>
        </w:rPr>
        <w:tab/>
      </w:r>
    </w:p>
    <w:p w:rsidR="00B02FB4" w:rsidRPr="00B02FB4" w:rsidRDefault="00B02FB4" w:rsidP="00B02FB4">
      <w:pPr>
        <w:pStyle w:val="code"/>
        <w:rPr>
          <w:lang w:val="es-DO"/>
        </w:rPr>
      </w:pPr>
      <w:r w:rsidRPr="00B02FB4">
        <w:rPr>
          <w:lang w:val="es-DO"/>
        </w:rPr>
        <w:tab/>
        <w:t xml:space="preserve">PRIMARY </w:t>
      </w:r>
      <w:proofErr w:type="gramStart"/>
      <w:r w:rsidRPr="00B02FB4">
        <w:rPr>
          <w:lang w:val="es-DO"/>
        </w:rPr>
        <w:t>KEY(</w:t>
      </w:r>
      <w:proofErr w:type="gramEnd"/>
      <w:r w:rsidRPr="00B02FB4">
        <w:rPr>
          <w:lang w:val="es-DO"/>
        </w:rPr>
        <w:t>ID_EVALUACION, ID_PUNTO_EVALUACION),</w:t>
      </w:r>
    </w:p>
    <w:p w:rsidR="00B02FB4" w:rsidRPr="00B02FB4" w:rsidRDefault="00B02FB4" w:rsidP="00B02FB4">
      <w:pPr>
        <w:pStyle w:val="code"/>
      </w:pPr>
      <w:r w:rsidRPr="00B02FB4">
        <w:rPr>
          <w:lang w:val="es-DO"/>
        </w:rPr>
        <w:tab/>
      </w:r>
      <w:r w:rsidRPr="00B02FB4">
        <w:t xml:space="preserve">FOREIGN </w:t>
      </w:r>
      <w:proofErr w:type="gramStart"/>
      <w:r w:rsidRPr="00B02FB4">
        <w:t>KEY(</w:t>
      </w:r>
      <w:proofErr w:type="gramEnd"/>
      <w:r w:rsidRPr="00B02FB4">
        <w:t>ID_EVALUACION) REFERENCES EVALUACION(ID_EVALUACION),</w:t>
      </w:r>
    </w:p>
    <w:p w:rsidR="00B02FB4" w:rsidRPr="00B02FB4" w:rsidRDefault="00B02FB4" w:rsidP="00B02FB4">
      <w:pPr>
        <w:pStyle w:val="code"/>
      </w:pPr>
      <w:r w:rsidRPr="00B02FB4">
        <w:tab/>
        <w:t xml:space="preserve">FOREIGN </w:t>
      </w:r>
      <w:proofErr w:type="gramStart"/>
      <w:r w:rsidRPr="00B02FB4">
        <w:t>KEY(</w:t>
      </w:r>
      <w:proofErr w:type="gramEnd"/>
      <w:r w:rsidRPr="00B02FB4">
        <w:t>ID_PUNTO_EVALUACION) REFERENCES PUNTO_EVALUACION(ID_PUNTO_EVALUACION)</w:t>
      </w:r>
    </w:p>
    <w:p w:rsidR="00B02FB4" w:rsidRDefault="00B02FB4" w:rsidP="00B02FB4">
      <w:pPr>
        <w:pStyle w:val="code"/>
      </w:pPr>
      <w:r w:rsidRPr="00B02FB4">
        <w:t>);</w:t>
      </w:r>
    </w:p>
    <w:p w:rsidR="00B02FB4" w:rsidRDefault="00B02FB4">
      <w:r>
        <w:br w:type="page"/>
      </w:r>
    </w:p>
    <w:p w:rsidR="00B02FB4" w:rsidRDefault="00B02FB4" w:rsidP="00B02FB4">
      <w:pPr>
        <w:pStyle w:val="Tit2"/>
      </w:pPr>
      <w:bookmarkStart w:id="6" w:name="_Toc353143071"/>
      <w:proofErr w:type="spellStart"/>
      <w:r>
        <w:lastRenderedPageBreak/>
        <w:t>Insert</w:t>
      </w:r>
      <w:bookmarkEnd w:id="6"/>
      <w:proofErr w:type="spellEnd"/>
    </w:p>
    <w:p w:rsidR="00B02FB4" w:rsidRPr="00B02FB4" w:rsidRDefault="00B02FB4" w:rsidP="00B02FB4">
      <w:pPr>
        <w:pStyle w:val="code"/>
      </w:pPr>
      <w:r w:rsidRPr="00B02FB4">
        <w:t>-- ROL</w:t>
      </w:r>
    </w:p>
    <w:p w:rsidR="00B02FB4" w:rsidRPr="00B02FB4" w:rsidRDefault="00B02FB4" w:rsidP="00B02FB4">
      <w:pPr>
        <w:pStyle w:val="code"/>
      </w:pPr>
      <w:r w:rsidRPr="00B02FB4">
        <w:t>INSERT INTO ROL (ID_ROL, DESCRIPCION) VALUES (1, '</w:t>
      </w:r>
      <w:proofErr w:type="spellStart"/>
      <w:r w:rsidRPr="00B02FB4">
        <w:t>Administrador</w:t>
      </w:r>
      <w:proofErr w:type="spellEnd"/>
      <w:r w:rsidRPr="00B02FB4">
        <w:t>');</w:t>
      </w:r>
    </w:p>
    <w:p w:rsidR="00B02FB4" w:rsidRPr="00B02FB4" w:rsidRDefault="00B02FB4" w:rsidP="00B02FB4">
      <w:pPr>
        <w:pStyle w:val="code"/>
      </w:pPr>
      <w:r w:rsidRPr="00B02FB4">
        <w:t>INSERT INTO ROL (ID_ROL, DESCRIPCION) VALUES (2, 'Supervisor');</w:t>
      </w:r>
    </w:p>
    <w:p w:rsidR="00B02FB4" w:rsidRPr="00B02FB4" w:rsidRDefault="00B02FB4" w:rsidP="00B02FB4">
      <w:pPr>
        <w:pStyle w:val="code"/>
      </w:pPr>
      <w:r w:rsidRPr="00B02FB4">
        <w:t>INSERT INTO ROL (ID_ROL, DESCRIPCION) VALUES (3, '</w:t>
      </w:r>
      <w:proofErr w:type="spellStart"/>
      <w:r w:rsidRPr="00B02FB4">
        <w:t>Representante</w:t>
      </w:r>
      <w:proofErr w:type="spellEnd"/>
      <w:r w:rsidRPr="00B02FB4">
        <w:t>');</w:t>
      </w:r>
    </w:p>
    <w:p w:rsidR="00B02FB4" w:rsidRPr="00B02FB4" w:rsidRDefault="00B02FB4" w:rsidP="00B02FB4"/>
    <w:p w:rsidR="00B02FB4" w:rsidRDefault="00B02FB4" w:rsidP="00B02FB4">
      <w:pPr>
        <w:pStyle w:val="code"/>
      </w:pPr>
      <w:r>
        <w:t>-- USUARIO</w:t>
      </w:r>
    </w:p>
    <w:p w:rsidR="00B02FB4" w:rsidRDefault="00B02FB4" w:rsidP="00B02FB4">
      <w:pPr>
        <w:pStyle w:val="code"/>
      </w:pPr>
      <w:r>
        <w:t>INSERT INTO USUARIO</w:t>
      </w:r>
    </w:p>
    <w:p w:rsidR="00B02FB4" w:rsidRDefault="00B02FB4" w:rsidP="00B02FB4">
      <w:pPr>
        <w:pStyle w:val="code"/>
      </w:pPr>
      <w:r>
        <w:tab/>
        <w:t>(ID_USUARIO, NOMBRE, NOMBRE_USUARIO, CLAVE, ID_USUARIO_CREADOR, ID_ROL)</w:t>
      </w:r>
    </w:p>
    <w:p w:rsidR="00B02FB4" w:rsidRPr="00B02FB4" w:rsidRDefault="00B02FB4" w:rsidP="00B02FB4">
      <w:pPr>
        <w:pStyle w:val="code"/>
      </w:pPr>
      <w:r w:rsidRPr="00B02FB4">
        <w:t>VALUES</w:t>
      </w:r>
    </w:p>
    <w:p w:rsidR="00B02FB4" w:rsidRPr="00B02FB4" w:rsidRDefault="00B02FB4" w:rsidP="00B02FB4">
      <w:pPr>
        <w:pStyle w:val="code"/>
      </w:pPr>
      <w:r w:rsidRPr="00B02FB4">
        <w:tab/>
        <w:t>(1, '</w:t>
      </w:r>
      <w:proofErr w:type="spellStart"/>
      <w:r w:rsidRPr="00B02FB4">
        <w:t>Aneudy</w:t>
      </w:r>
      <w:proofErr w:type="spellEnd"/>
      <w:r w:rsidRPr="00B02FB4">
        <w:t xml:space="preserve"> </w:t>
      </w:r>
      <w:proofErr w:type="spellStart"/>
      <w:r w:rsidRPr="00B02FB4">
        <w:t>Labour</w:t>
      </w:r>
      <w:proofErr w:type="spellEnd"/>
      <w:r w:rsidRPr="00B02FB4">
        <w:t>', '</w:t>
      </w:r>
      <w:proofErr w:type="spellStart"/>
      <w:r w:rsidRPr="00B02FB4">
        <w:t>alabour</w:t>
      </w:r>
      <w:proofErr w:type="spellEnd"/>
      <w:r w:rsidRPr="00B02FB4">
        <w:t xml:space="preserve">', '1234', 1, </w:t>
      </w:r>
      <w:proofErr w:type="gramStart"/>
      <w:r w:rsidRPr="00B02FB4">
        <w:t>1</w:t>
      </w:r>
      <w:proofErr w:type="gramEnd"/>
      <w:r w:rsidRPr="00B02FB4">
        <w:t>);</w:t>
      </w:r>
    </w:p>
    <w:p w:rsidR="00B02FB4" w:rsidRPr="00B02FB4" w:rsidRDefault="00B02FB4" w:rsidP="00B02FB4">
      <w:pPr>
        <w:pStyle w:val="code"/>
      </w:pPr>
    </w:p>
    <w:p w:rsidR="00B02FB4" w:rsidRDefault="00B02FB4" w:rsidP="00B02FB4">
      <w:pPr>
        <w:pStyle w:val="code"/>
      </w:pPr>
      <w:r>
        <w:t>INSERT INTO USUARIO</w:t>
      </w:r>
    </w:p>
    <w:p w:rsidR="00B02FB4" w:rsidRDefault="00B02FB4" w:rsidP="00B02FB4">
      <w:pPr>
        <w:pStyle w:val="code"/>
      </w:pPr>
      <w:r>
        <w:tab/>
        <w:t>(ID_USUARIO, NOMBRE, NOMBRE_USUARIO, CLAVE, ID_USUARIO_CREADOR, ID_ROL)</w:t>
      </w:r>
    </w:p>
    <w:p w:rsidR="00B02FB4" w:rsidRDefault="00B02FB4" w:rsidP="00B02FB4">
      <w:pPr>
        <w:pStyle w:val="code"/>
      </w:pPr>
      <w:r>
        <w:t>VALUES</w:t>
      </w:r>
    </w:p>
    <w:p w:rsidR="00B02FB4" w:rsidRDefault="00B02FB4" w:rsidP="00B02FB4">
      <w:pPr>
        <w:pStyle w:val="code"/>
      </w:pPr>
      <w:r>
        <w:tab/>
        <w:t xml:space="preserve">(2, 'Pablo </w:t>
      </w:r>
      <w:proofErr w:type="spellStart"/>
      <w:r>
        <w:t>primero</w:t>
      </w:r>
      <w:proofErr w:type="spellEnd"/>
      <w:r>
        <w:t>', '</w:t>
      </w:r>
      <w:proofErr w:type="spellStart"/>
      <w:r>
        <w:t>pprimero</w:t>
      </w:r>
      <w:proofErr w:type="spellEnd"/>
      <w:r>
        <w:t>', '1234', 1, 2);</w:t>
      </w:r>
    </w:p>
    <w:p w:rsidR="00B02FB4" w:rsidRDefault="00B02FB4" w:rsidP="00B02FB4"/>
    <w:p w:rsidR="00B02FB4" w:rsidRDefault="00B02FB4" w:rsidP="00B02FB4">
      <w:pPr>
        <w:pStyle w:val="code"/>
      </w:pPr>
      <w:r>
        <w:t>INSERT INTO USUARIO</w:t>
      </w:r>
    </w:p>
    <w:p w:rsidR="00B02FB4" w:rsidRDefault="00B02FB4" w:rsidP="00B02FB4">
      <w:pPr>
        <w:pStyle w:val="code"/>
      </w:pPr>
      <w:r>
        <w:tab/>
        <w:t>(ID_USUARIO, NOMBRE, NOMBRE_USUARIO, CLAVE, ID_USUARIO_CREADOR, ID_ROL)</w:t>
      </w:r>
    </w:p>
    <w:p w:rsidR="00B02FB4" w:rsidRDefault="00B02FB4" w:rsidP="00B02FB4">
      <w:pPr>
        <w:pStyle w:val="code"/>
      </w:pPr>
      <w:r>
        <w:t>VALUES</w:t>
      </w:r>
    </w:p>
    <w:p w:rsidR="00B02FB4" w:rsidRDefault="00B02FB4" w:rsidP="00B02FB4">
      <w:pPr>
        <w:pStyle w:val="code"/>
      </w:pPr>
      <w:r>
        <w:tab/>
        <w:t xml:space="preserve">(3, 'Pablo </w:t>
      </w:r>
      <w:proofErr w:type="spellStart"/>
      <w:r>
        <w:t>segundo</w:t>
      </w:r>
      <w:proofErr w:type="spellEnd"/>
      <w:r>
        <w:t>', '</w:t>
      </w:r>
      <w:proofErr w:type="spellStart"/>
      <w:r>
        <w:t>psegundo</w:t>
      </w:r>
      <w:proofErr w:type="spellEnd"/>
      <w:r>
        <w:t>', '1234', 1, 2);</w:t>
      </w:r>
    </w:p>
    <w:p w:rsidR="00B02FB4" w:rsidRDefault="00B02FB4" w:rsidP="00B02FB4">
      <w:r>
        <w:tab/>
      </w:r>
    </w:p>
    <w:p w:rsidR="00B02FB4" w:rsidRDefault="00B02FB4" w:rsidP="00B02FB4">
      <w:pPr>
        <w:pStyle w:val="code"/>
      </w:pPr>
      <w:r>
        <w:t>INSERT INTO USUARIO</w:t>
      </w:r>
    </w:p>
    <w:p w:rsidR="00B02FB4" w:rsidRDefault="00B02FB4" w:rsidP="00B02FB4">
      <w:pPr>
        <w:pStyle w:val="code"/>
      </w:pPr>
      <w:r>
        <w:tab/>
        <w:t>(ID_USUARIO, NOMBRE, NOMBRE_USUARIO, CLAVE, ID_SUPERVISOR, ID_USUARIO_CREADOR, ID_ROL)</w:t>
      </w:r>
    </w:p>
    <w:p w:rsidR="00B02FB4" w:rsidRDefault="00B02FB4" w:rsidP="00B02FB4">
      <w:pPr>
        <w:pStyle w:val="code"/>
      </w:pPr>
      <w:r>
        <w:t>VALUES</w:t>
      </w:r>
    </w:p>
    <w:p w:rsidR="00B02FB4" w:rsidRDefault="00B02FB4" w:rsidP="00B02FB4">
      <w:pPr>
        <w:pStyle w:val="code"/>
      </w:pPr>
      <w:r>
        <w:tab/>
        <w:t xml:space="preserve">(4, 'Pablo </w:t>
      </w:r>
      <w:proofErr w:type="spellStart"/>
      <w:r>
        <w:t>tercero</w:t>
      </w:r>
      <w:proofErr w:type="spellEnd"/>
      <w:r>
        <w:t>', '</w:t>
      </w:r>
      <w:proofErr w:type="spellStart"/>
      <w:r>
        <w:t>ptercero</w:t>
      </w:r>
      <w:proofErr w:type="spellEnd"/>
      <w:r>
        <w:t>', '1234', 2, 1, 3);</w:t>
      </w:r>
    </w:p>
    <w:p w:rsidR="00B02FB4" w:rsidRDefault="00B02FB4" w:rsidP="00B02FB4"/>
    <w:p w:rsidR="00B02FB4" w:rsidRDefault="00B02FB4" w:rsidP="00B02FB4">
      <w:pPr>
        <w:pStyle w:val="code"/>
      </w:pPr>
      <w:r>
        <w:t>INSERT INTO USUARIO</w:t>
      </w:r>
    </w:p>
    <w:p w:rsidR="00B02FB4" w:rsidRDefault="00B02FB4" w:rsidP="00B02FB4">
      <w:pPr>
        <w:pStyle w:val="code"/>
      </w:pPr>
      <w:r>
        <w:tab/>
        <w:t>(ID_USUARIO, NOMBRE, NOMBRE_USUARIO, CLAVE, ID_SUPERVISOR, ID_USUARIO_CREADOR, ID_ROL)</w:t>
      </w:r>
    </w:p>
    <w:p w:rsidR="00B02FB4" w:rsidRDefault="00B02FB4" w:rsidP="00B02FB4">
      <w:pPr>
        <w:pStyle w:val="code"/>
      </w:pPr>
      <w:r>
        <w:t>VALUES</w:t>
      </w:r>
    </w:p>
    <w:p w:rsidR="00B02FB4" w:rsidRDefault="00B02FB4" w:rsidP="00B02FB4">
      <w:pPr>
        <w:pStyle w:val="code"/>
      </w:pPr>
      <w:r>
        <w:tab/>
        <w:t xml:space="preserve">(5, 'Pablo </w:t>
      </w:r>
      <w:proofErr w:type="spellStart"/>
      <w:r>
        <w:t>cuarto</w:t>
      </w:r>
      <w:proofErr w:type="spellEnd"/>
      <w:r>
        <w:t>', '</w:t>
      </w:r>
      <w:proofErr w:type="spellStart"/>
      <w:r>
        <w:t>pcuarto</w:t>
      </w:r>
      <w:proofErr w:type="spellEnd"/>
      <w:r>
        <w:t>', '1234', 2, 1, 3);</w:t>
      </w:r>
    </w:p>
    <w:p w:rsidR="00B02FB4" w:rsidRDefault="00B02FB4" w:rsidP="00B02FB4"/>
    <w:p w:rsidR="00B02FB4" w:rsidRDefault="00B02FB4" w:rsidP="00B02FB4">
      <w:pPr>
        <w:pStyle w:val="code"/>
      </w:pPr>
      <w:r>
        <w:t>INSERT INTO USUARIO</w:t>
      </w:r>
    </w:p>
    <w:p w:rsidR="00B02FB4" w:rsidRDefault="00B02FB4" w:rsidP="00B02FB4">
      <w:pPr>
        <w:pStyle w:val="code"/>
      </w:pPr>
      <w:r>
        <w:tab/>
        <w:t>(ID_USUARIO, NOMBRE, NOMBRE_USUARIO, CLAVE, ID_SUPERVISOR, ID_USUARIO_CREADOR, ID_ROL)</w:t>
      </w:r>
    </w:p>
    <w:p w:rsidR="00B02FB4" w:rsidRDefault="00B02FB4" w:rsidP="00B02FB4">
      <w:pPr>
        <w:pStyle w:val="code"/>
      </w:pPr>
      <w:r>
        <w:t>VALUES</w:t>
      </w:r>
    </w:p>
    <w:p w:rsidR="00B02FB4" w:rsidRDefault="00B02FB4" w:rsidP="00B02FB4">
      <w:pPr>
        <w:pStyle w:val="code"/>
      </w:pPr>
      <w:r>
        <w:tab/>
        <w:t xml:space="preserve">(6, 'Pablo </w:t>
      </w:r>
      <w:proofErr w:type="spellStart"/>
      <w:r>
        <w:t>quinto</w:t>
      </w:r>
      <w:proofErr w:type="spellEnd"/>
      <w:r>
        <w:t>', '</w:t>
      </w:r>
      <w:proofErr w:type="spellStart"/>
      <w:r>
        <w:t>pquinto</w:t>
      </w:r>
      <w:proofErr w:type="spellEnd"/>
      <w:r>
        <w:t>', '1234', 3, 1, 3);</w:t>
      </w:r>
    </w:p>
    <w:p w:rsidR="00B02FB4" w:rsidRDefault="00B02FB4" w:rsidP="00B02FB4">
      <w:r>
        <w:tab/>
      </w:r>
    </w:p>
    <w:p w:rsidR="00B02FB4" w:rsidRDefault="00B02FB4" w:rsidP="00B02FB4">
      <w:pPr>
        <w:pStyle w:val="code"/>
      </w:pPr>
      <w:r>
        <w:t>-- ESTADO_EVALUACION</w:t>
      </w:r>
    </w:p>
    <w:p w:rsidR="00B02FB4" w:rsidRDefault="00B02FB4" w:rsidP="00B02FB4">
      <w:pPr>
        <w:pStyle w:val="code"/>
      </w:pPr>
      <w:r>
        <w:t>INSERT INTO ESTADO_EVALUACION (ID_ESTADO_EVALUACION, DESCRIPCION) VALUES (1, '</w:t>
      </w:r>
      <w:proofErr w:type="spellStart"/>
      <w:r>
        <w:t>Pendiente</w:t>
      </w:r>
      <w:proofErr w:type="spellEnd"/>
      <w:r>
        <w:t>');</w:t>
      </w:r>
    </w:p>
    <w:p w:rsidR="00B02FB4" w:rsidRDefault="00B02FB4" w:rsidP="00B02FB4">
      <w:pPr>
        <w:pStyle w:val="code"/>
      </w:pPr>
      <w:r>
        <w:t>INSERT INTO ESTADO_EVALUACION (ID_ESTADO_EVALUACION, DESCRIPCION) VALUES (2, '</w:t>
      </w:r>
      <w:proofErr w:type="spellStart"/>
      <w:r>
        <w:t>Reclamada</w:t>
      </w:r>
      <w:proofErr w:type="spellEnd"/>
      <w:r>
        <w:t>');</w:t>
      </w:r>
    </w:p>
    <w:p w:rsidR="00B02FB4" w:rsidRDefault="00B02FB4" w:rsidP="00B02FB4">
      <w:pPr>
        <w:pStyle w:val="code"/>
      </w:pPr>
      <w:r>
        <w:t>INSERT INTO ESTADO_EVALUACION (ID_ESTADO_EVALUACION, DESCRIPCION) VALUES (3, '</w:t>
      </w:r>
      <w:proofErr w:type="spellStart"/>
      <w:r>
        <w:t>Finalizada</w:t>
      </w:r>
      <w:proofErr w:type="spellEnd"/>
      <w:r>
        <w:t>');</w:t>
      </w:r>
    </w:p>
    <w:p w:rsidR="00B02FB4" w:rsidRDefault="00B02FB4" w:rsidP="00B02FB4"/>
    <w:p w:rsidR="00B02FB4" w:rsidRDefault="00B02FB4" w:rsidP="00B02FB4">
      <w:pPr>
        <w:pStyle w:val="code"/>
      </w:pPr>
      <w:r>
        <w:lastRenderedPageBreak/>
        <w:t>-- PLANTILLA</w:t>
      </w:r>
    </w:p>
    <w:p w:rsidR="00B02FB4" w:rsidRDefault="00B02FB4" w:rsidP="00B02FB4">
      <w:pPr>
        <w:pStyle w:val="code"/>
      </w:pPr>
      <w:r>
        <w:t>INSERT INTO PLANTILLA (ID_PLANTILLA</w:t>
      </w:r>
      <w:proofErr w:type="gramStart"/>
      <w:r>
        <w:t>,FECHA</w:t>
      </w:r>
      <w:proofErr w:type="gramEnd"/>
      <w:r>
        <w:t>_CREADA,ID_USUARIO_CREADOR) VALUES (1, '2013-07-02', 1);</w:t>
      </w:r>
    </w:p>
    <w:p w:rsidR="00B02FB4" w:rsidRDefault="00B02FB4" w:rsidP="00B02FB4"/>
    <w:p w:rsidR="00B02FB4" w:rsidRDefault="00B02FB4" w:rsidP="00B02FB4">
      <w:pPr>
        <w:pStyle w:val="code"/>
      </w:pPr>
      <w:r>
        <w:t>-- PUNTO_EVALUACION</w:t>
      </w:r>
    </w:p>
    <w:p w:rsidR="00B02FB4" w:rsidRDefault="00B02FB4" w:rsidP="00B02FB4">
      <w:pPr>
        <w:pStyle w:val="code"/>
      </w:pPr>
      <w:r>
        <w:t>INSERT INTO PUNTO_EVALUACION (ID_PUNTO_EVALUACION, ID_PLANTILLA, DESCRIPCION) VALUES (1</w:t>
      </w:r>
      <w:proofErr w:type="gramStart"/>
      <w:r>
        <w:t>,1</w:t>
      </w:r>
      <w:proofErr w:type="gramEnd"/>
      <w:r>
        <w:t xml:space="preserve">, 'El </w:t>
      </w:r>
      <w:proofErr w:type="spellStart"/>
      <w:r>
        <w:t>representante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bienvenida</w:t>
      </w:r>
      <w:proofErr w:type="spellEnd"/>
      <w:r>
        <w:t>');</w:t>
      </w:r>
    </w:p>
    <w:p w:rsidR="00B02FB4" w:rsidRDefault="00B02FB4" w:rsidP="00B02FB4">
      <w:pPr>
        <w:pStyle w:val="code"/>
      </w:pPr>
      <w:r>
        <w:t>INSERT INTO PUNTO_EVALUACION (ID_PUNTO_EVALUACION, ID_PLANTILLA, DESCRIPCION) VALUES (2</w:t>
      </w:r>
      <w:proofErr w:type="gramStart"/>
      <w:r>
        <w:t>,1</w:t>
      </w:r>
      <w:proofErr w:type="gramEnd"/>
      <w:r>
        <w:t xml:space="preserve">, 'El </w:t>
      </w:r>
      <w:proofErr w:type="spellStart"/>
      <w:r>
        <w:t>representante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empatía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conversación</w:t>
      </w:r>
      <w:proofErr w:type="spellEnd"/>
      <w:r>
        <w:t>');</w:t>
      </w:r>
    </w:p>
    <w:p w:rsidR="00B02FB4" w:rsidRDefault="00B02FB4" w:rsidP="00B02FB4">
      <w:pPr>
        <w:pStyle w:val="code"/>
      </w:pPr>
      <w:r>
        <w:t>INSERT INTO PUNTO_EVALUACION (ID_PUNTO_EVALUACION, ID_PLANTILLA, DESCRIPCION) VALUES (3</w:t>
      </w:r>
      <w:proofErr w:type="gramStart"/>
      <w:r>
        <w:t>,1</w:t>
      </w:r>
      <w:proofErr w:type="gramEnd"/>
      <w:r>
        <w:t xml:space="preserve">, 'El </w:t>
      </w:r>
      <w:proofErr w:type="spellStart"/>
      <w:r>
        <w:t>representante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>');</w:t>
      </w:r>
    </w:p>
    <w:p w:rsidR="00B02FB4" w:rsidRDefault="00B02FB4" w:rsidP="00B02FB4"/>
    <w:p w:rsidR="00B02FB4" w:rsidRDefault="00B02FB4" w:rsidP="00B02FB4">
      <w:pPr>
        <w:pStyle w:val="code"/>
      </w:pPr>
      <w:r>
        <w:t>-- EVALUACION</w:t>
      </w:r>
    </w:p>
    <w:p w:rsidR="00B02FB4" w:rsidRDefault="00B02FB4" w:rsidP="00B02FB4">
      <w:pPr>
        <w:pStyle w:val="code"/>
      </w:pPr>
      <w:r>
        <w:t xml:space="preserve">INSERT INTO EVALUACION </w:t>
      </w:r>
    </w:p>
    <w:p w:rsidR="00B02FB4" w:rsidRDefault="00B02FB4" w:rsidP="00B02FB4">
      <w:pPr>
        <w:pStyle w:val="code"/>
      </w:pPr>
      <w:r>
        <w:tab/>
        <w:t>(ID_EVALUACION, FECHA_CREADA, ID_ESTADO_EVALUACION, ID_PLANTILLA, ID_REPRESENTANTE, ID_SUPERVISOR)</w:t>
      </w:r>
    </w:p>
    <w:p w:rsidR="00B02FB4" w:rsidRDefault="00B02FB4" w:rsidP="00B02FB4">
      <w:pPr>
        <w:pStyle w:val="code"/>
      </w:pPr>
      <w:r>
        <w:t>VALUES</w:t>
      </w:r>
    </w:p>
    <w:p w:rsidR="00B02FB4" w:rsidRDefault="00B02FB4" w:rsidP="00B02FB4">
      <w:pPr>
        <w:pStyle w:val="code"/>
      </w:pPr>
      <w:r>
        <w:tab/>
        <w:t>(1, '2013-04-07', 1, 1, 4, 2);</w:t>
      </w:r>
    </w:p>
    <w:p w:rsidR="00B02FB4" w:rsidRDefault="00B02FB4" w:rsidP="00B02FB4"/>
    <w:p w:rsidR="00B02FB4" w:rsidRDefault="00B02FB4" w:rsidP="00B02FB4">
      <w:pPr>
        <w:pStyle w:val="code"/>
      </w:pPr>
      <w:r>
        <w:t>-- RESPUESTA</w:t>
      </w:r>
    </w:p>
    <w:p w:rsidR="00B02FB4" w:rsidRDefault="00B02FB4" w:rsidP="00B02FB4">
      <w:pPr>
        <w:pStyle w:val="code"/>
      </w:pPr>
      <w:r>
        <w:t xml:space="preserve">INSERT INTO RESPUESTA </w:t>
      </w:r>
    </w:p>
    <w:p w:rsidR="00B02FB4" w:rsidRDefault="00B02FB4" w:rsidP="00B02FB4">
      <w:pPr>
        <w:pStyle w:val="code"/>
      </w:pPr>
      <w:r>
        <w:tab/>
        <w:t>(ID_EVALUACION, ID_PUNTO_EVALUACION, CUMPLE_PUNTO, ES_RECLAMADA)</w:t>
      </w:r>
    </w:p>
    <w:p w:rsidR="00B02FB4" w:rsidRDefault="00B02FB4" w:rsidP="00B02FB4">
      <w:pPr>
        <w:pStyle w:val="code"/>
      </w:pPr>
      <w:r>
        <w:t>VALUES</w:t>
      </w:r>
    </w:p>
    <w:p w:rsidR="00B02FB4" w:rsidRDefault="00B02FB4" w:rsidP="00B02FB4">
      <w:pPr>
        <w:pStyle w:val="code"/>
      </w:pPr>
      <w:r>
        <w:tab/>
        <w:t>(1, 1, 1, 0);</w:t>
      </w:r>
    </w:p>
    <w:p w:rsidR="00B02FB4" w:rsidRDefault="00B02FB4" w:rsidP="00B02FB4">
      <w:r>
        <w:tab/>
      </w:r>
    </w:p>
    <w:p w:rsidR="00B02FB4" w:rsidRDefault="00B02FB4" w:rsidP="00B02FB4">
      <w:pPr>
        <w:pStyle w:val="code"/>
      </w:pPr>
      <w:r>
        <w:t xml:space="preserve">INSERT INTO RESPUESTA </w:t>
      </w:r>
    </w:p>
    <w:p w:rsidR="00B02FB4" w:rsidRDefault="00B02FB4" w:rsidP="00B02FB4">
      <w:pPr>
        <w:pStyle w:val="code"/>
      </w:pPr>
      <w:r>
        <w:tab/>
        <w:t>(ID_EVALUACION, ID_PUNTO_EVALUACION, CUMPLE_PUNTO, ES_RECLAMADA)</w:t>
      </w:r>
    </w:p>
    <w:p w:rsidR="00B02FB4" w:rsidRDefault="00B02FB4" w:rsidP="00B02FB4">
      <w:pPr>
        <w:pStyle w:val="code"/>
      </w:pPr>
      <w:r>
        <w:t>VALUES</w:t>
      </w:r>
    </w:p>
    <w:p w:rsidR="00B02FB4" w:rsidRDefault="00B02FB4" w:rsidP="00B02FB4">
      <w:pPr>
        <w:pStyle w:val="code"/>
      </w:pPr>
      <w:r>
        <w:tab/>
        <w:t>(1, 2, 0, 0);</w:t>
      </w:r>
    </w:p>
    <w:p w:rsidR="00B02FB4" w:rsidRDefault="00B02FB4" w:rsidP="00B02FB4">
      <w:r>
        <w:tab/>
      </w:r>
    </w:p>
    <w:p w:rsidR="00B02FB4" w:rsidRDefault="00B02FB4" w:rsidP="00B02FB4">
      <w:pPr>
        <w:pStyle w:val="code"/>
      </w:pPr>
      <w:r>
        <w:t xml:space="preserve">INSERT INTO RESPUESTA </w:t>
      </w:r>
    </w:p>
    <w:p w:rsidR="00B02FB4" w:rsidRDefault="00B02FB4" w:rsidP="00B02FB4">
      <w:pPr>
        <w:pStyle w:val="code"/>
      </w:pPr>
      <w:r>
        <w:tab/>
        <w:t>(ID_EVALUACION, ID_PUNTO_EVALUACION, CUMPLE_PUNTO, ES_RECLAMADA)</w:t>
      </w:r>
    </w:p>
    <w:p w:rsidR="00B02FB4" w:rsidRDefault="00B02FB4" w:rsidP="00B02FB4">
      <w:pPr>
        <w:pStyle w:val="code"/>
      </w:pPr>
      <w:r>
        <w:t>VALUES</w:t>
      </w:r>
    </w:p>
    <w:p w:rsidR="00B02FB4" w:rsidRDefault="00B02FB4" w:rsidP="00B02FB4">
      <w:pPr>
        <w:pStyle w:val="code"/>
      </w:pPr>
      <w:r>
        <w:tab/>
        <w:t>(1, 3, 1, 0);</w:t>
      </w:r>
    </w:p>
    <w:p w:rsidR="00B02FB4" w:rsidRDefault="00B02FB4" w:rsidP="00B02FB4"/>
    <w:p w:rsidR="00B02FB4" w:rsidRDefault="00B02FB4">
      <w:r>
        <w:br w:type="page"/>
      </w:r>
    </w:p>
    <w:p w:rsidR="00B02FB4" w:rsidRDefault="00B02FB4" w:rsidP="00B02FB4">
      <w:pPr>
        <w:pStyle w:val="Tit2"/>
      </w:pPr>
      <w:bookmarkStart w:id="7" w:name="_Toc353143072"/>
      <w:proofErr w:type="spellStart"/>
      <w:r>
        <w:lastRenderedPageBreak/>
        <w:t>Update</w:t>
      </w:r>
      <w:bookmarkEnd w:id="7"/>
      <w:proofErr w:type="spellEnd"/>
    </w:p>
    <w:p w:rsidR="00B02FB4" w:rsidRDefault="00B02FB4" w:rsidP="00B02FB4">
      <w:pPr>
        <w:pStyle w:val="code"/>
      </w:pPr>
      <w:r>
        <w:t>UPDATE RESPUESTA</w:t>
      </w:r>
    </w:p>
    <w:p w:rsidR="00B02FB4" w:rsidRDefault="00B02FB4" w:rsidP="00B02FB4">
      <w:pPr>
        <w:pStyle w:val="code"/>
      </w:pPr>
      <w:r>
        <w:tab/>
        <w:t>SET ES_RECLAMADA = 1, COMENTARIO = '</w:t>
      </w:r>
      <w:proofErr w:type="spellStart"/>
      <w:r>
        <w:t>Considero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soy </w:t>
      </w:r>
      <w:proofErr w:type="spellStart"/>
      <w:r>
        <w:t>empático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interacciones</w:t>
      </w:r>
      <w:proofErr w:type="spellEnd"/>
      <w:r>
        <w:t xml:space="preserve"> con los </w:t>
      </w:r>
      <w:proofErr w:type="spellStart"/>
      <w:r>
        <w:t>clientes</w:t>
      </w:r>
      <w:proofErr w:type="spellEnd"/>
      <w:r>
        <w:t>'</w:t>
      </w:r>
    </w:p>
    <w:p w:rsidR="00B02FB4" w:rsidRDefault="00B02FB4" w:rsidP="00B02FB4">
      <w:pPr>
        <w:pStyle w:val="code"/>
      </w:pPr>
      <w:r>
        <w:t>WHERE</w:t>
      </w:r>
    </w:p>
    <w:p w:rsidR="00B02FB4" w:rsidRDefault="00B02FB4" w:rsidP="00B02FB4">
      <w:pPr>
        <w:pStyle w:val="code"/>
      </w:pPr>
      <w:r>
        <w:tab/>
        <w:t>ID_EVALUACION = 1 AND ID_PUNTO_EVALUACION = 2;</w:t>
      </w:r>
    </w:p>
    <w:p w:rsidR="00B02FB4" w:rsidRDefault="00B02FB4" w:rsidP="00B02FB4">
      <w:pPr>
        <w:pStyle w:val="code"/>
      </w:pPr>
    </w:p>
    <w:p w:rsidR="00B02FB4" w:rsidRDefault="00B02FB4" w:rsidP="00B02FB4">
      <w:r>
        <w:tab/>
      </w:r>
    </w:p>
    <w:p w:rsidR="00B02FB4" w:rsidRDefault="00B02FB4" w:rsidP="00B02FB4">
      <w:pPr>
        <w:pStyle w:val="code"/>
      </w:pPr>
      <w:r>
        <w:t>UPDATE EVALUACION</w:t>
      </w:r>
    </w:p>
    <w:p w:rsidR="00B02FB4" w:rsidRDefault="00B02FB4" w:rsidP="00B02FB4">
      <w:pPr>
        <w:pStyle w:val="code"/>
      </w:pPr>
      <w:r>
        <w:tab/>
        <w:t>SET ID_ESTADO_EVALUACION = 2</w:t>
      </w:r>
    </w:p>
    <w:p w:rsidR="00B02FB4" w:rsidRDefault="00B02FB4" w:rsidP="00B02FB4">
      <w:pPr>
        <w:pStyle w:val="code"/>
      </w:pPr>
      <w:r>
        <w:t>WHERE</w:t>
      </w:r>
    </w:p>
    <w:p w:rsidR="00B02FB4" w:rsidRDefault="00B02FB4" w:rsidP="00B02FB4">
      <w:pPr>
        <w:pStyle w:val="code"/>
      </w:pPr>
      <w:r>
        <w:tab/>
        <w:t>ID_EVALUACION = 1;</w:t>
      </w:r>
    </w:p>
    <w:p w:rsidR="00B02FB4" w:rsidRDefault="00B02FB4" w:rsidP="00B02FB4"/>
    <w:p w:rsidR="00B02FB4" w:rsidRDefault="00B02FB4" w:rsidP="00B02FB4">
      <w:pPr>
        <w:pStyle w:val="Tit2"/>
      </w:pPr>
      <w:bookmarkStart w:id="8" w:name="_Toc353143073"/>
      <w:proofErr w:type="spellStart"/>
      <w:r>
        <w:t>Delete</w:t>
      </w:r>
      <w:bookmarkEnd w:id="8"/>
      <w:proofErr w:type="spellEnd"/>
    </w:p>
    <w:p w:rsidR="00B02FB4" w:rsidRDefault="00B02FB4" w:rsidP="00B02FB4">
      <w:pPr>
        <w:pStyle w:val="code"/>
      </w:pPr>
      <w:r>
        <w:t>DELETE FROM USUARIO WHERE ID_USUARIO = 6;</w:t>
      </w:r>
    </w:p>
    <w:p w:rsidR="00B02FB4" w:rsidRDefault="00B02FB4" w:rsidP="00B02FB4"/>
    <w:p w:rsidR="00B02FB4" w:rsidRDefault="00B02FB4" w:rsidP="00B02FB4">
      <w:pPr>
        <w:pStyle w:val="Tit2"/>
      </w:pPr>
      <w:bookmarkStart w:id="9" w:name="_Toc353143074"/>
      <w:proofErr w:type="spellStart"/>
      <w:r>
        <w:t>Select</w:t>
      </w:r>
      <w:bookmarkEnd w:id="9"/>
      <w:proofErr w:type="spellEnd"/>
    </w:p>
    <w:p w:rsidR="00B02FB4" w:rsidRDefault="00B02FB4" w:rsidP="00B02FB4">
      <w:pPr>
        <w:pStyle w:val="code"/>
      </w:pPr>
      <w:proofErr w:type="gramStart"/>
      <w:r>
        <w:t>--  VER</w:t>
      </w:r>
      <w:proofErr w:type="gramEnd"/>
      <w:r>
        <w:t xml:space="preserve"> LOS REPRESENTANTES QUE SE REPORTAN AL SUPERVISOR ID = 2</w:t>
      </w:r>
    </w:p>
    <w:p w:rsidR="00B02FB4" w:rsidRPr="00B02FB4" w:rsidRDefault="00B02FB4" w:rsidP="00B02FB4">
      <w:pPr>
        <w:pStyle w:val="code"/>
      </w:pPr>
      <w:r w:rsidRPr="00B02FB4">
        <w:t>SELECT ID_USUARIO, NOMBRE FROM USUARIO WHERE ID_SUPERVISOR = 2;</w:t>
      </w:r>
    </w:p>
    <w:p w:rsidR="00B02FB4" w:rsidRPr="00B02FB4" w:rsidRDefault="00B02FB4" w:rsidP="00B02FB4"/>
    <w:p w:rsidR="00B02FB4" w:rsidRDefault="00B02FB4" w:rsidP="00B02FB4">
      <w:pPr>
        <w:pStyle w:val="code"/>
      </w:pPr>
      <w:r>
        <w:t>-- VER LOS DETALLES DE LA EVALUACION 1</w:t>
      </w:r>
    </w:p>
    <w:p w:rsidR="00B02FB4" w:rsidRPr="00B02FB4" w:rsidRDefault="00B02FB4" w:rsidP="00B02FB4">
      <w:pPr>
        <w:pStyle w:val="code"/>
      </w:pPr>
      <w:r>
        <w:t>SELECT PE.DESCRIPCION, CUMPLE_PUNTO, ES_RECLAMADA FROM RESPUESTA RP, PUNTO_EVALUACION PE WHERE ID_EVALUACION = 1 AND PE.ID_PUNTO_EVALUACION = RP.ID_PUNTO_EVALUACION;</w:t>
      </w:r>
    </w:p>
    <w:sectPr w:rsidR="00B02FB4" w:rsidRPr="00B02FB4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E"/>
    <w:rsid w:val="000222D5"/>
    <w:rsid w:val="00027B4E"/>
    <w:rsid w:val="000A6CC8"/>
    <w:rsid w:val="000F33CD"/>
    <w:rsid w:val="0012662E"/>
    <w:rsid w:val="00130A3F"/>
    <w:rsid w:val="0014164F"/>
    <w:rsid w:val="001443FE"/>
    <w:rsid w:val="00196B7A"/>
    <w:rsid w:val="00240D88"/>
    <w:rsid w:val="00253960"/>
    <w:rsid w:val="00286FF0"/>
    <w:rsid w:val="002D49F5"/>
    <w:rsid w:val="003D4E17"/>
    <w:rsid w:val="004129D5"/>
    <w:rsid w:val="005A5A53"/>
    <w:rsid w:val="005C1721"/>
    <w:rsid w:val="005E2131"/>
    <w:rsid w:val="006E4451"/>
    <w:rsid w:val="006E6B65"/>
    <w:rsid w:val="007E5BA9"/>
    <w:rsid w:val="008856B3"/>
    <w:rsid w:val="00886870"/>
    <w:rsid w:val="008C301A"/>
    <w:rsid w:val="00946B91"/>
    <w:rsid w:val="00947633"/>
    <w:rsid w:val="0099139A"/>
    <w:rsid w:val="009D2271"/>
    <w:rsid w:val="00A26F4B"/>
    <w:rsid w:val="00A43695"/>
    <w:rsid w:val="00A57D2C"/>
    <w:rsid w:val="00AC1F28"/>
    <w:rsid w:val="00B02FB4"/>
    <w:rsid w:val="00B070EA"/>
    <w:rsid w:val="00B076F5"/>
    <w:rsid w:val="00B54DE1"/>
    <w:rsid w:val="00C0445E"/>
    <w:rsid w:val="00C2229E"/>
    <w:rsid w:val="00C311F2"/>
    <w:rsid w:val="00CD172B"/>
    <w:rsid w:val="00CE07B5"/>
    <w:rsid w:val="00CF21A0"/>
    <w:rsid w:val="00D036B1"/>
    <w:rsid w:val="00D82AFF"/>
    <w:rsid w:val="00E402B4"/>
    <w:rsid w:val="00FC08A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B02FB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AF1DD" w:themeFill="accent3" w:themeFillTint="33"/>
      <w:spacing w:after="0" w:line="240" w:lineRule="auto"/>
    </w:pPr>
    <w:rPr>
      <w:rFonts w:ascii="Courier New" w:hAnsi="Courier New"/>
      <w:lang w:val="en-US"/>
    </w:rPr>
  </w:style>
  <w:style w:type="paragraph" w:styleId="Sinespaciado">
    <w:name w:val="No Spacing"/>
    <w:uiPriority w:val="1"/>
    <w:qFormat/>
    <w:rsid w:val="00B02FB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E21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2131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5E21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213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E21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B02FB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AF1DD" w:themeFill="accent3" w:themeFillTint="33"/>
      <w:spacing w:after="0" w:line="240" w:lineRule="auto"/>
    </w:pPr>
    <w:rPr>
      <w:rFonts w:ascii="Courier New" w:hAnsi="Courier New"/>
      <w:lang w:val="en-US"/>
    </w:rPr>
  </w:style>
  <w:style w:type="paragraph" w:styleId="Sinespaciado">
    <w:name w:val="No Spacing"/>
    <w:uiPriority w:val="1"/>
    <w:qFormat/>
    <w:rsid w:val="00B02FB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E21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2131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5E21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213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E21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A5404-30BD-47B7-909E-EE0BD5C6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1191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</cp:lastModifiedBy>
  <cp:revision>23</cp:revision>
  <cp:lastPrinted>2013-04-08T04:10:00Z</cp:lastPrinted>
  <dcterms:created xsi:type="dcterms:W3CDTF">2013-02-19T04:50:00Z</dcterms:created>
  <dcterms:modified xsi:type="dcterms:W3CDTF">2013-04-08T04:14:00Z</dcterms:modified>
</cp:coreProperties>
</file>