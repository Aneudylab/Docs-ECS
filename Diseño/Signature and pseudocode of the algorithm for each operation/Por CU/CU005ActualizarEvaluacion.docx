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ECD" w:rsidRDefault="00757ECD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D32AC7" w:rsidRDefault="00757ECD" w:rsidP="001E3A1A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1E3A1A">
            <w:pPr>
              <w:pStyle w:val="Clase"/>
              <w:rPr>
                <w:rFonts w:cs="Times New Roman"/>
              </w:rPr>
            </w:pPr>
            <w:r>
              <w:t>MainWindowForm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BF3DB5" w:rsidRDefault="00757ECD" w:rsidP="001E3A1A">
            <w:pPr>
              <w:pStyle w:val="oper"/>
              <w:rPr>
                <w:rFonts w:cs="Times New Roman"/>
                <w:b/>
                <w:bCs/>
              </w:rPr>
            </w:pPr>
            <w:bookmarkStart w:id="0" w:name="_Toc356082360"/>
            <w:r w:rsidRPr="00BF3DB5">
              <w:rPr>
                <w:b/>
                <w:bCs/>
              </w:rPr>
              <w:t xml:space="preserve">RevisarEvaluacion() </w:t>
            </w:r>
            <w:bookmarkEnd w:id="0"/>
          </w:p>
        </w:tc>
      </w:tr>
    </w:tbl>
    <w:p w:rsidR="00757ECD" w:rsidRPr="00E473FC" w:rsidRDefault="00757ECD" w:rsidP="00E473FC">
      <w:pPr>
        <w:pStyle w:val="enc"/>
      </w:pPr>
      <w:r w:rsidRPr="00E473FC">
        <w:t>Pseudo</w:t>
      </w:r>
      <w:r>
        <w:t>código</w:t>
      </w:r>
    </w:p>
    <w:p w:rsidR="00757ECD" w:rsidRPr="00BF3DB5" w:rsidRDefault="00757ECD" w:rsidP="00BF3DB5">
      <w:pPr>
        <w:pStyle w:val="cod"/>
      </w:pPr>
      <w:r w:rsidRPr="00BF3DB5">
        <w:t>void ActualizarEvaluacion(){</w:t>
      </w:r>
    </w:p>
    <w:p w:rsidR="00757ECD" w:rsidRPr="00BF3DB5" w:rsidRDefault="00757ECD" w:rsidP="00BF3DB5">
      <w:pPr>
        <w:pStyle w:val="cod"/>
      </w:pPr>
      <w:r w:rsidRPr="00BF3DB5">
        <w:t xml:space="preserve">    esSup = unControladorSesiones.ValidarEsSupervisor();</w:t>
      </w:r>
    </w:p>
    <w:p w:rsidR="00757ECD" w:rsidRPr="00BF3DB5" w:rsidRDefault="00757ECD" w:rsidP="00BF3DB5">
      <w:pPr>
        <w:pStyle w:val="cod"/>
      </w:pPr>
    </w:p>
    <w:p w:rsidR="00757ECD" w:rsidRPr="009E482E" w:rsidRDefault="00757ECD" w:rsidP="00BF3DB5">
      <w:pPr>
        <w:pStyle w:val="cod"/>
        <w:rPr>
          <w:lang w:val="es-DO"/>
        </w:rPr>
      </w:pPr>
      <w:r w:rsidRPr="00BF3DB5">
        <w:t xml:space="preserve">    </w:t>
      </w:r>
      <w:r w:rsidRPr="009E482E">
        <w:rPr>
          <w:lang w:val="es-DO"/>
        </w:rPr>
        <w:t>if(esSup){</w:t>
      </w:r>
    </w:p>
    <w:p w:rsidR="00757ECD" w:rsidRPr="009E482E" w:rsidRDefault="00757ECD" w:rsidP="00BF3DB5">
      <w:pPr>
        <w:pStyle w:val="cod"/>
        <w:rPr>
          <w:lang w:val="es-DO"/>
        </w:rPr>
      </w:pPr>
      <w:r w:rsidRPr="009E482E">
        <w:rPr>
          <w:lang w:val="es-DO"/>
        </w:rPr>
        <w:t xml:space="preserve">        unActualizarEvaluacionForm.Mostrar();</w:t>
      </w:r>
    </w:p>
    <w:p w:rsidR="00757ECD" w:rsidRPr="00693E8E" w:rsidRDefault="00757ECD" w:rsidP="00BF3DB5">
      <w:pPr>
        <w:pStyle w:val="cod"/>
        <w:rPr>
          <w:lang w:val="es-DO"/>
        </w:rPr>
      </w:pPr>
      <w:r w:rsidRPr="009E482E">
        <w:rPr>
          <w:lang w:val="es-DO"/>
        </w:rPr>
        <w:t xml:space="preserve">        </w:t>
      </w:r>
      <w:r w:rsidRPr="00693E8E">
        <w:rPr>
          <w:lang w:val="es-DO"/>
        </w:rPr>
        <w:t>this.Ocultar();</w:t>
      </w:r>
    </w:p>
    <w:p w:rsidR="00757ECD" w:rsidRPr="00693E8E" w:rsidRDefault="00757ECD" w:rsidP="00BF3DB5">
      <w:pPr>
        <w:pStyle w:val="cod"/>
        <w:rPr>
          <w:lang w:val="es-DO"/>
        </w:rPr>
      </w:pPr>
      <w:r w:rsidRPr="00693E8E">
        <w:rPr>
          <w:lang w:val="es-DO"/>
        </w:rPr>
        <w:t xml:space="preserve">    }</w:t>
      </w:r>
    </w:p>
    <w:p w:rsidR="00757ECD" w:rsidRPr="00693E8E" w:rsidRDefault="00757ECD" w:rsidP="00BF3DB5">
      <w:pPr>
        <w:pStyle w:val="cod"/>
        <w:rPr>
          <w:lang w:val="es-DO"/>
        </w:rPr>
      </w:pPr>
      <w:r w:rsidRPr="00693E8E">
        <w:rPr>
          <w:lang w:val="es-DO"/>
        </w:rPr>
        <w:t xml:space="preserve">    else{</w:t>
      </w:r>
    </w:p>
    <w:p w:rsidR="00757ECD" w:rsidRPr="00693E8E" w:rsidRDefault="00757ECD" w:rsidP="00BF3DB5">
      <w:pPr>
        <w:pStyle w:val="cod"/>
        <w:rPr>
          <w:lang w:val="es-DO"/>
        </w:rPr>
      </w:pPr>
      <w:r w:rsidRPr="00693E8E">
        <w:rPr>
          <w:lang w:val="es-DO"/>
        </w:rPr>
        <w:t xml:space="preserve">        MostrarError("No Autorizado");</w:t>
      </w:r>
    </w:p>
    <w:p w:rsidR="00757ECD" w:rsidRPr="00BF3DB5" w:rsidRDefault="00757ECD" w:rsidP="00BF3DB5">
      <w:pPr>
        <w:pStyle w:val="cod"/>
      </w:pPr>
      <w:r w:rsidRPr="00693E8E">
        <w:rPr>
          <w:lang w:val="es-DO"/>
        </w:rPr>
        <w:t xml:space="preserve">    </w:t>
      </w:r>
      <w:r w:rsidRPr="00BF3DB5">
        <w:t>}</w:t>
      </w:r>
    </w:p>
    <w:p w:rsidR="00757ECD" w:rsidRPr="00BF3DB5" w:rsidRDefault="00757ECD" w:rsidP="00BF3DB5">
      <w:pPr>
        <w:pStyle w:val="cod"/>
      </w:pPr>
      <w:r w:rsidRPr="00BF3DB5">
        <w:t>}</w:t>
      </w:r>
    </w:p>
    <w:p w:rsidR="00757ECD" w:rsidRPr="00BF3DB5" w:rsidRDefault="00757ECD" w:rsidP="00BF3DB5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877743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pStyle w:val="Clase"/>
              <w:rPr>
                <w:rFonts w:cs="Times New Roman"/>
              </w:rPr>
            </w:pPr>
            <w:r>
              <w:t>MainWindowForm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pStyle w:val="oper"/>
              <w:rPr>
                <w:rFonts w:cs="Times New Roman"/>
              </w:rPr>
            </w:pPr>
            <w:r>
              <w:t>Ocultar</w:t>
            </w:r>
            <w:r w:rsidRPr="006C44FB">
              <w:t xml:space="preserve"> () </w:t>
            </w:r>
          </w:p>
        </w:tc>
      </w:tr>
    </w:tbl>
    <w:p w:rsidR="00757ECD" w:rsidRPr="00E473FC" w:rsidRDefault="00757ECD" w:rsidP="00092F8B">
      <w:pPr>
        <w:pStyle w:val="enc"/>
      </w:pPr>
      <w:r w:rsidRPr="00E473FC">
        <w:t>Pseudo</w:t>
      </w:r>
      <w:r>
        <w:t>código</w:t>
      </w:r>
    </w:p>
    <w:p w:rsidR="00757ECD" w:rsidRDefault="00757ECD" w:rsidP="005E3995">
      <w:pPr>
        <w:pStyle w:val="cod"/>
      </w:pPr>
      <w:r>
        <w:t>void Ocultar(){</w:t>
      </w:r>
    </w:p>
    <w:p w:rsidR="00757ECD" w:rsidRDefault="00757ECD" w:rsidP="005E3995">
      <w:pPr>
        <w:pStyle w:val="cod"/>
      </w:pPr>
      <w:r>
        <w:t xml:space="preserve">    setVisible(false);</w:t>
      </w:r>
    </w:p>
    <w:p w:rsidR="00757ECD" w:rsidRDefault="00757ECD" w:rsidP="005E3995">
      <w:pPr>
        <w:pStyle w:val="cod"/>
      </w:pPr>
      <w:r>
        <w:t>}</w:t>
      </w:r>
    </w:p>
    <w:p w:rsidR="00757ECD" w:rsidRDefault="00757ECD" w:rsidP="00AC22C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877743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BF3DB5" w:rsidRDefault="00757ECD" w:rsidP="00B464E8">
            <w:pPr>
              <w:pStyle w:val="Clase"/>
              <w:rPr>
                <w:rFonts w:cs="Times New Roman"/>
              </w:rPr>
            </w:pPr>
            <w:r w:rsidRPr="00BF3DB5">
              <w:t>ActualizarEvaluacionForm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BF3DB5" w:rsidRDefault="00757ECD" w:rsidP="00B464E8">
            <w:pPr>
              <w:pStyle w:val="oper"/>
              <w:rPr>
                <w:rFonts w:cs="Times New Roman"/>
                <w:b/>
                <w:bCs/>
              </w:rPr>
            </w:pPr>
            <w:r w:rsidRPr="00BF3DB5">
              <w:rPr>
                <w:b/>
                <w:bCs/>
              </w:rPr>
              <w:t>Mostrar()</w:t>
            </w:r>
          </w:p>
        </w:tc>
      </w:tr>
    </w:tbl>
    <w:p w:rsidR="00757ECD" w:rsidRPr="00E473FC" w:rsidRDefault="00757ECD" w:rsidP="00092F8B">
      <w:pPr>
        <w:pStyle w:val="enc"/>
      </w:pPr>
      <w:r w:rsidRPr="00E473FC">
        <w:t>Pseudo</w:t>
      </w:r>
      <w:r>
        <w:t>código</w:t>
      </w:r>
    </w:p>
    <w:p w:rsidR="00757ECD" w:rsidRPr="00BF3DB5" w:rsidRDefault="00757ECD" w:rsidP="00BF3DB5">
      <w:pPr>
        <w:pStyle w:val="cod"/>
      </w:pPr>
      <w:r w:rsidRPr="00BF3DB5">
        <w:t>void Mostrar(){</w:t>
      </w:r>
    </w:p>
    <w:p w:rsidR="00757ECD" w:rsidRPr="00BF3DB5" w:rsidRDefault="00757ECD" w:rsidP="00BF3DB5">
      <w:pPr>
        <w:pStyle w:val="cod"/>
      </w:pPr>
      <w:r w:rsidRPr="00BF3DB5">
        <w:t xml:space="preserve">    listaEvs = unContEvaluacion.ObtenerEvaluacionesReclamadas();</w:t>
      </w:r>
    </w:p>
    <w:p w:rsidR="00757ECD" w:rsidRPr="00BF3DB5" w:rsidRDefault="00757ECD" w:rsidP="00BF3DB5">
      <w:pPr>
        <w:pStyle w:val="cod"/>
      </w:pPr>
      <w:r w:rsidRPr="00BF3DB5">
        <w:t xml:space="preserve">    MostrarListaEvaluaciones(listaEvs);</w:t>
      </w:r>
    </w:p>
    <w:p w:rsidR="00757ECD" w:rsidRPr="00BF3DB5" w:rsidRDefault="00757ECD" w:rsidP="00BF3DB5">
      <w:pPr>
        <w:pStyle w:val="cod"/>
      </w:pPr>
      <w:r w:rsidRPr="00BF3DB5">
        <w:t xml:space="preserve">    setVisible(true);</w:t>
      </w:r>
    </w:p>
    <w:p w:rsidR="00757ECD" w:rsidRPr="00BF3DB5" w:rsidRDefault="00757ECD" w:rsidP="00BF3DB5">
      <w:pPr>
        <w:pStyle w:val="cod"/>
      </w:pPr>
      <w:r w:rsidRPr="00BF3DB5">
        <w:t>}</w:t>
      </w:r>
    </w:p>
    <w:p w:rsidR="00757ECD" w:rsidRPr="00BF3DB5" w:rsidRDefault="00757ECD" w:rsidP="00BF3DB5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C11AA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pStyle w:val="Clase"/>
              <w:rPr>
                <w:rFonts w:cs="Times New Roman"/>
              </w:rPr>
            </w:pPr>
            <w:r w:rsidRPr="00BF3DB5">
              <w:t>ActualizarEvaluacionForm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BF3DB5" w:rsidRDefault="00757ECD" w:rsidP="00B464E8">
            <w:pPr>
              <w:pStyle w:val="oper"/>
              <w:rPr>
                <w:rFonts w:cs="Times New Roman"/>
                <w:b/>
                <w:bCs/>
              </w:rPr>
            </w:pPr>
            <w:r w:rsidRPr="00BF3DB5">
              <w:rPr>
                <w:b/>
                <w:bCs/>
              </w:rPr>
              <w:t>MostrarListaEvaluaciones(listaEvaluaciones)</w:t>
            </w:r>
          </w:p>
        </w:tc>
      </w:tr>
    </w:tbl>
    <w:p w:rsidR="00757ECD" w:rsidRPr="00E473FC" w:rsidRDefault="00757ECD" w:rsidP="00092F8B">
      <w:pPr>
        <w:pStyle w:val="enc"/>
      </w:pPr>
      <w:r w:rsidRPr="00E473FC">
        <w:t>Pseudo</w:t>
      </w:r>
      <w:r>
        <w:t>código</w:t>
      </w:r>
    </w:p>
    <w:p w:rsidR="00757ECD" w:rsidRPr="00487D13" w:rsidRDefault="00757ECD" w:rsidP="00487D13">
      <w:pPr>
        <w:pStyle w:val="cod"/>
      </w:pPr>
      <w:r w:rsidRPr="00487D13">
        <w:t>void MostrarListaEvaluaciones(listaEvaluaciones){</w:t>
      </w:r>
    </w:p>
    <w:p w:rsidR="00757ECD" w:rsidRPr="00487D13" w:rsidRDefault="00757ECD" w:rsidP="00487D13">
      <w:pPr>
        <w:pStyle w:val="cod"/>
      </w:pPr>
      <w:r w:rsidRPr="00487D13">
        <w:t xml:space="preserve">    foreach(ev in listaEvaluaciones){</w:t>
      </w:r>
    </w:p>
    <w:p w:rsidR="00757ECD" w:rsidRPr="005517DD" w:rsidRDefault="00757ECD" w:rsidP="00487D13">
      <w:pPr>
        <w:pStyle w:val="cod"/>
        <w:rPr>
          <w:lang w:val="es-DO"/>
        </w:rPr>
      </w:pPr>
      <w:r w:rsidRPr="005517DD">
        <w:rPr>
          <w:lang w:val="es-DO"/>
        </w:rPr>
        <w:t xml:space="preserve">        comboEvs.add(ev) //Componente Evaluaciones</w:t>
      </w:r>
    </w:p>
    <w:p w:rsidR="00757ECD" w:rsidRPr="00487D13" w:rsidRDefault="00757ECD" w:rsidP="00487D13">
      <w:pPr>
        <w:pStyle w:val="cod"/>
      </w:pPr>
      <w:r w:rsidRPr="005517DD">
        <w:rPr>
          <w:lang w:val="es-DO"/>
        </w:rPr>
        <w:t xml:space="preserve">    </w:t>
      </w:r>
      <w:r w:rsidRPr="00487D13">
        <w:t>}</w:t>
      </w:r>
    </w:p>
    <w:p w:rsidR="00757ECD" w:rsidRPr="00487D13" w:rsidRDefault="00757ECD" w:rsidP="00487D13">
      <w:pPr>
        <w:pStyle w:val="cod"/>
      </w:pPr>
      <w:r w:rsidRPr="00487D13">
        <w:t>}</w:t>
      </w:r>
    </w:p>
    <w:p w:rsidR="00757ECD" w:rsidRDefault="00757ECD" w:rsidP="00487D13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87774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877743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87774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877743">
            <w:pPr>
              <w:pStyle w:val="Clase"/>
              <w:rPr>
                <w:rFonts w:cs="Times New Roman"/>
              </w:rPr>
            </w:pPr>
            <w:r w:rsidRPr="00BF3DB5">
              <w:t>ActualizarEvaluacionForm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87774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BF3DB5" w:rsidRDefault="00757ECD" w:rsidP="00877743">
            <w:pPr>
              <w:pStyle w:val="oper"/>
              <w:rPr>
                <w:rFonts w:cs="Times New Roman"/>
                <w:b/>
                <w:bCs/>
              </w:rPr>
            </w:pPr>
            <w:r w:rsidRPr="00BF3DB5">
              <w:rPr>
                <w:b/>
                <w:bCs/>
              </w:rPr>
              <w:t>ObtenerEvaluacion(idEvaluacion)</w:t>
            </w:r>
          </w:p>
        </w:tc>
      </w:tr>
    </w:tbl>
    <w:p w:rsidR="00757ECD" w:rsidRPr="00E473FC" w:rsidRDefault="00757ECD" w:rsidP="00487D13">
      <w:pPr>
        <w:pStyle w:val="enc"/>
      </w:pPr>
      <w:r w:rsidRPr="00E473FC">
        <w:t>Pseudo</w:t>
      </w:r>
      <w:r>
        <w:t>código</w:t>
      </w:r>
    </w:p>
    <w:p w:rsidR="00757ECD" w:rsidRPr="003D312E" w:rsidRDefault="00757ECD" w:rsidP="003D312E">
      <w:pPr>
        <w:pStyle w:val="cod"/>
      </w:pPr>
      <w:r w:rsidRPr="003D312E">
        <w:t>void ObtenerEvaluacion(idEv){</w:t>
      </w:r>
    </w:p>
    <w:p w:rsidR="00757ECD" w:rsidRPr="003D312E" w:rsidRDefault="00757ECD" w:rsidP="003D312E">
      <w:pPr>
        <w:pStyle w:val="cod"/>
      </w:pPr>
      <w:r w:rsidRPr="003D312E">
        <w:t xml:space="preserve">    // PuntosEv será un arrayList&lt; HashMap&lt;String, String&gt; &gt; </w:t>
      </w:r>
    </w:p>
    <w:p w:rsidR="00757ECD" w:rsidRPr="003D312E" w:rsidRDefault="00757ECD" w:rsidP="003D312E">
      <w:pPr>
        <w:pStyle w:val="cod"/>
      </w:pPr>
      <w:r w:rsidRPr="003D312E">
        <w:t xml:space="preserve">    // que te enviará la controladora</w:t>
      </w:r>
    </w:p>
    <w:p w:rsidR="00757ECD" w:rsidRPr="003D312E" w:rsidRDefault="00757ECD" w:rsidP="003D312E">
      <w:pPr>
        <w:pStyle w:val="cod"/>
      </w:pPr>
      <w:r w:rsidRPr="003D312E">
        <w:t xml:space="preserve">    puntosEv = unControladorEvaluacion.ObtenerEvaluacionReclamada(idEv);</w:t>
      </w:r>
    </w:p>
    <w:p w:rsidR="00757ECD" w:rsidRPr="003D312E" w:rsidRDefault="00757ECD" w:rsidP="003D312E">
      <w:pPr>
        <w:pStyle w:val="cod"/>
      </w:pPr>
      <w:r w:rsidRPr="003D312E">
        <w:t xml:space="preserve">    MostrarEvaluacion(puntosEv);</w:t>
      </w:r>
    </w:p>
    <w:p w:rsidR="00757ECD" w:rsidRPr="003D312E" w:rsidRDefault="00757ECD" w:rsidP="003D312E">
      <w:pPr>
        <w:pStyle w:val="cod"/>
      </w:pPr>
      <w:r w:rsidRPr="003D312E">
        <w:t>}</w:t>
      </w:r>
    </w:p>
    <w:p w:rsidR="00757ECD" w:rsidRPr="00487D13" w:rsidRDefault="00757ECD" w:rsidP="003D312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F00E75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pStyle w:val="Clase"/>
              <w:rPr>
                <w:rFonts w:cs="Times New Roman"/>
              </w:rPr>
            </w:pPr>
            <w:r w:rsidRPr="00BF3DB5">
              <w:t>ActualizarEvaluacionForm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693E8E" w:rsidRDefault="00757ECD" w:rsidP="00B464E8">
            <w:pPr>
              <w:pStyle w:val="oper"/>
              <w:rPr>
                <w:rFonts w:cs="Times New Roman"/>
                <w:b/>
                <w:bCs/>
              </w:rPr>
            </w:pPr>
            <w:r w:rsidRPr="00693E8E">
              <w:rPr>
                <w:b/>
                <w:bCs/>
              </w:rPr>
              <w:t>MostrarEvaluacion(PuntosEv)</w:t>
            </w:r>
          </w:p>
        </w:tc>
      </w:tr>
    </w:tbl>
    <w:p w:rsidR="00757ECD" w:rsidRPr="00E473FC" w:rsidRDefault="00757ECD" w:rsidP="00092F8B">
      <w:pPr>
        <w:pStyle w:val="enc"/>
      </w:pPr>
      <w:r w:rsidRPr="00E473FC">
        <w:t>Pseudo</w:t>
      </w:r>
      <w:r>
        <w:t>código</w:t>
      </w:r>
    </w:p>
    <w:p w:rsidR="00757ECD" w:rsidRPr="00965271" w:rsidRDefault="00757ECD" w:rsidP="00965271">
      <w:pPr>
        <w:pStyle w:val="cod"/>
      </w:pPr>
      <w:r w:rsidRPr="00965271">
        <w:t>void MostrarEvaluacion(ptos){</w:t>
      </w:r>
    </w:p>
    <w:p w:rsidR="00757ECD" w:rsidRPr="00965271" w:rsidRDefault="00757ECD" w:rsidP="00965271">
      <w:pPr>
        <w:pStyle w:val="cod"/>
      </w:pPr>
      <w:r>
        <w:tab/>
        <w:t xml:space="preserve">// </w:t>
      </w:r>
      <w:r w:rsidRPr="00965271">
        <w:t>ptos será un arrayList&lt; Hash</w:t>
      </w:r>
      <w:r>
        <w:t>Map</w:t>
      </w:r>
      <w:r w:rsidRPr="00965271">
        <w:t xml:space="preserve">&lt;String, String&gt; &gt; </w:t>
      </w:r>
    </w:p>
    <w:p w:rsidR="00757ECD" w:rsidRPr="00965271" w:rsidRDefault="00757ECD" w:rsidP="00965271">
      <w:pPr>
        <w:pStyle w:val="cod"/>
      </w:pPr>
    </w:p>
    <w:p w:rsidR="00757ECD" w:rsidRPr="00965271" w:rsidRDefault="00757ECD" w:rsidP="00965271">
      <w:pPr>
        <w:pStyle w:val="cod"/>
      </w:pPr>
      <w:r w:rsidRPr="00965271">
        <w:t xml:space="preserve">    for(i = 0; i &lt; ptos.size(); i++){</w:t>
      </w:r>
    </w:p>
    <w:p w:rsidR="00757ECD" w:rsidRPr="00965271" w:rsidRDefault="00757ECD" w:rsidP="00965271">
      <w:pPr>
        <w:pStyle w:val="cod"/>
      </w:pPr>
      <w:r w:rsidRPr="00965271">
        <w:t xml:space="preserve">        id = ptos[i].get("id");</w:t>
      </w:r>
    </w:p>
    <w:p w:rsidR="00757ECD" w:rsidRPr="00965271" w:rsidRDefault="00757ECD" w:rsidP="00965271">
      <w:pPr>
        <w:pStyle w:val="cod"/>
      </w:pPr>
      <w:r w:rsidRPr="00965271">
        <w:t xml:space="preserve">        p</w:t>
      </w:r>
      <w:r>
        <w:t>to</w:t>
      </w:r>
      <w:r w:rsidRPr="00965271">
        <w:t xml:space="preserve"> = ptos[i].get("</w:t>
      </w:r>
      <w:r>
        <w:t>pto</w:t>
      </w:r>
      <w:r w:rsidRPr="00965271">
        <w:t>");</w:t>
      </w:r>
    </w:p>
    <w:p w:rsidR="00757ECD" w:rsidRDefault="00757ECD" w:rsidP="00965271">
      <w:pPr>
        <w:pStyle w:val="cod"/>
      </w:pPr>
      <w:r w:rsidRPr="00965271">
        <w:t xml:space="preserve">        resp = ptos[i].get("resp");</w:t>
      </w:r>
    </w:p>
    <w:p w:rsidR="00757ECD" w:rsidRPr="00965271" w:rsidRDefault="00757ECD" w:rsidP="00965271">
      <w:pPr>
        <w:pStyle w:val="cod"/>
      </w:pPr>
      <w:r>
        <w:t xml:space="preserve">        coment</w:t>
      </w:r>
      <w:r w:rsidRPr="00965271">
        <w:t xml:space="preserve"> = ptos[i].get("</w:t>
      </w:r>
      <w:r>
        <w:t>coment</w:t>
      </w:r>
      <w:r w:rsidRPr="00965271">
        <w:t>");</w:t>
      </w:r>
    </w:p>
    <w:p w:rsidR="00757ECD" w:rsidRPr="00965271" w:rsidRDefault="00757ECD" w:rsidP="00965271">
      <w:pPr>
        <w:pStyle w:val="cod"/>
      </w:pPr>
    </w:p>
    <w:p w:rsidR="00757ECD" w:rsidRPr="00965271" w:rsidRDefault="00757ECD" w:rsidP="00965271">
      <w:pPr>
        <w:pStyle w:val="cod"/>
        <w:rPr>
          <w:lang w:val="es-DO"/>
        </w:rPr>
      </w:pPr>
      <w:r w:rsidRPr="00965271">
        <w:t xml:space="preserve">        </w:t>
      </w:r>
      <w:r w:rsidRPr="00965271">
        <w:rPr>
          <w:lang w:val="es-DO"/>
        </w:rPr>
        <w:t>// Aquí agregas un punto de evaluación al panel.</w:t>
      </w:r>
    </w:p>
    <w:p w:rsidR="00757ECD" w:rsidRPr="00965271" w:rsidRDefault="00757ECD" w:rsidP="00965271">
      <w:pPr>
        <w:pStyle w:val="cod"/>
        <w:rPr>
          <w:lang w:val="es-DO"/>
        </w:rPr>
      </w:pPr>
      <w:r w:rsidRPr="00965271">
        <w:rPr>
          <w:lang w:val="es-DO"/>
        </w:rPr>
        <w:t xml:space="preserve">        pnlPuntos.addPunto(id, preg, resp</w:t>
      </w:r>
      <w:r>
        <w:rPr>
          <w:lang w:val="es-DO"/>
        </w:rPr>
        <w:t>, coment</w:t>
      </w:r>
      <w:r w:rsidRPr="00965271">
        <w:rPr>
          <w:lang w:val="es-DO"/>
        </w:rPr>
        <w:t>);</w:t>
      </w:r>
    </w:p>
    <w:p w:rsidR="00757ECD" w:rsidRPr="00965271" w:rsidRDefault="00757ECD" w:rsidP="00965271">
      <w:pPr>
        <w:pStyle w:val="cod"/>
      </w:pPr>
      <w:r w:rsidRPr="00965271">
        <w:rPr>
          <w:lang w:val="es-DO"/>
        </w:rPr>
        <w:t xml:space="preserve">    </w:t>
      </w:r>
      <w:r w:rsidRPr="00965271">
        <w:t>}</w:t>
      </w:r>
    </w:p>
    <w:p w:rsidR="00757ECD" w:rsidRPr="00965271" w:rsidRDefault="00757ECD" w:rsidP="00965271">
      <w:pPr>
        <w:pStyle w:val="cod"/>
      </w:pPr>
      <w:r w:rsidRPr="00965271">
        <w:t>}</w:t>
      </w:r>
    </w:p>
    <w:p w:rsidR="00757ECD" w:rsidRDefault="00757ECD" w:rsidP="00236C96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F00E75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pStyle w:val="Clase"/>
              <w:rPr>
                <w:rFonts w:cs="Times New Roman"/>
              </w:rPr>
            </w:pPr>
            <w:r w:rsidRPr="00690FFE">
              <w:t>RevisarEvaluacionForm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9D4CF5" w:rsidRDefault="00757ECD" w:rsidP="00B464E8">
            <w:pPr>
              <w:pStyle w:val="oper"/>
              <w:rPr>
                <w:rFonts w:cs="Times New Roman"/>
                <w:b/>
                <w:bCs/>
              </w:rPr>
            </w:pPr>
            <w:r w:rsidRPr="009D4CF5">
              <w:rPr>
                <w:b/>
                <w:bCs/>
              </w:rPr>
              <w:t>ActualizarEvaluacion(idEvaluacion, recProcedentes)</w:t>
            </w:r>
          </w:p>
        </w:tc>
      </w:tr>
    </w:tbl>
    <w:p w:rsidR="00757ECD" w:rsidRPr="00E473FC" w:rsidRDefault="00757ECD" w:rsidP="006C44FB">
      <w:pPr>
        <w:pStyle w:val="enc"/>
      </w:pPr>
      <w:r w:rsidRPr="00E473FC">
        <w:t>Pseudo</w:t>
      </w:r>
      <w:r>
        <w:t>código</w:t>
      </w:r>
    </w:p>
    <w:p w:rsidR="00757ECD" w:rsidRPr="001A0947" w:rsidRDefault="00757ECD" w:rsidP="001A0947">
      <w:pPr>
        <w:pStyle w:val="cod"/>
      </w:pPr>
      <w:r w:rsidRPr="001A0947">
        <w:t xml:space="preserve">void GuardarRevision(idEval, </w:t>
      </w:r>
      <w:r w:rsidRPr="0067126A">
        <w:t>recProcedentes</w:t>
      </w:r>
      <w:r w:rsidRPr="001A0947">
        <w:t>){</w:t>
      </w:r>
    </w:p>
    <w:p w:rsidR="00757ECD" w:rsidRPr="001A0947" w:rsidRDefault="00757ECD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</w:t>
      </w:r>
      <w:r w:rsidRPr="0067126A">
        <w:rPr>
          <w:lang w:val="es-DO"/>
        </w:rPr>
        <w:t>recProcedentes</w:t>
      </w:r>
      <w:r w:rsidRPr="001A0947">
        <w:rPr>
          <w:lang w:val="es-DO"/>
        </w:rPr>
        <w:t xml:space="preserve"> serán aquellas respuestas </w:t>
      </w:r>
      <w:r>
        <w:rPr>
          <w:lang w:val="es-DO"/>
        </w:rPr>
        <w:t>que el supervisor</w:t>
      </w:r>
    </w:p>
    <w:p w:rsidR="00757ECD" w:rsidRPr="001A0947" w:rsidRDefault="00757ECD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</w:t>
      </w:r>
      <w:r>
        <w:rPr>
          <w:lang w:val="es-DO"/>
        </w:rPr>
        <w:t>marcó como procedentes, con su correspondiente respuesta</w:t>
      </w:r>
      <w:r w:rsidRPr="001A0947">
        <w:rPr>
          <w:lang w:val="es-DO"/>
        </w:rPr>
        <w:t>:</w:t>
      </w:r>
    </w:p>
    <w:p w:rsidR="00757ECD" w:rsidRPr="001A0947" w:rsidRDefault="00757ECD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HashMap&lt;Integer, </w:t>
      </w:r>
      <w:r>
        <w:rPr>
          <w:lang w:val="es-DO"/>
        </w:rPr>
        <w:t>boolean</w:t>
      </w:r>
      <w:r w:rsidRPr="001A0947">
        <w:rPr>
          <w:lang w:val="es-DO"/>
        </w:rPr>
        <w:t xml:space="preserve">&gt; (IdPunto, </w:t>
      </w:r>
      <w:r>
        <w:rPr>
          <w:lang w:val="es-DO"/>
        </w:rPr>
        <w:t>cumplePunto</w:t>
      </w:r>
      <w:r w:rsidRPr="001A0947">
        <w:rPr>
          <w:lang w:val="es-DO"/>
        </w:rPr>
        <w:t xml:space="preserve">). </w:t>
      </w:r>
    </w:p>
    <w:p w:rsidR="00757ECD" w:rsidRPr="001A0947" w:rsidRDefault="00757ECD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</w:t>
      </w:r>
      <w:r>
        <w:rPr>
          <w:lang w:val="es-DO"/>
        </w:rPr>
        <w:t>Las respuestas que no sean marcadas como procedentes no se incluyen</w:t>
      </w:r>
    </w:p>
    <w:p w:rsidR="00757ECD" w:rsidRPr="001A0947" w:rsidRDefault="00757ECD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</w:t>
      </w:r>
      <w:r>
        <w:rPr>
          <w:lang w:val="es-DO"/>
        </w:rPr>
        <w:t>en</w:t>
      </w:r>
      <w:r w:rsidRPr="001A0947">
        <w:rPr>
          <w:lang w:val="es-DO"/>
        </w:rPr>
        <w:t xml:space="preserve"> </w:t>
      </w:r>
      <w:r w:rsidRPr="0067126A">
        <w:rPr>
          <w:lang w:val="es-DO"/>
        </w:rPr>
        <w:t>recProcedentes</w:t>
      </w:r>
      <w:r w:rsidRPr="001A0947">
        <w:rPr>
          <w:lang w:val="es-DO"/>
        </w:rPr>
        <w:t>.</w:t>
      </w:r>
    </w:p>
    <w:p w:rsidR="00757ECD" w:rsidRPr="001A0947" w:rsidRDefault="00757ECD" w:rsidP="001A0947">
      <w:pPr>
        <w:pStyle w:val="cod"/>
        <w:rPr>
          <w:lang w:val="es-DO"/>
        </w:rPr>
      </w:pPr>
    </w:p>
    <w:p w:rsidR="00757ECD" w:rsidRPr="001A0947" w:rsidRDefault="00757ECD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idEval será el id que seleccionó el usuario en el comboBox</w:t>
      </w:r>
    </w:p>
    <w:p w:rsidR="00757ECD" w:rsidRPr="001A0947" w:rsidRDefault="00757ECD" w:rsidP="001A0947">
      <w:pPr>
        <w:pStyle w:val="cod"/>
        <w:rPr>
          <w:lang w:val="es-DO"/>
        </w:rPr>
      </w:pPr>
    </w:p>
    <w:p w:rsidR="00757ECD" w:rsidRDefault="00757ECD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unControladorEvaluacion.</w:t>
      </w:r>
      <w:r w:rsidRPr="009D4CF5">
        <w:rPr>
          <w:lang w:val="es-DO"/>
        </w:rPr>
        <w:t>ActualizarEvaluacion(idEv, recProcedentes)</w:t>
      </w:r>
      <w:r>
        <w:rPr>
          <w:lang w:val="es-DO"/>
        </w:rPr>
        <w:t>;</w:t>
      </w:r>
    </w:p>
    <w:p w:rsidR="00757ECD" w:rsidRDefault="00757ECD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mostrar("</w:t>
      </w:r>
      <w:r>
        <w:rPr>
          <w:lang w:val="es-DO"/>
        </w:rPr>
        <w:t>Evaluación Actualizada</w:t>
      </w:r>
      <w:r w:rsidRPr="001A0947">
        <w:rPr>
          <w:lang w:val="es-DO"/>
        </w:rPr>
        <w:t>");</w:t>
      </w:r>
    </w:p>
    <w:p w:rsidR="00757ECD" w:rsidRDefault="00757ECD" w:rsidP="001A0947">
      <w:pPr>
        <w:pStyle w:val="cod"/>
      </w:pPr>
      <w:r w:rsidRPr="001A0947">
        <w:t>}</w:t>
      </w:r>
    </w:p>
    <w:p w:rsidR="00757ECD" w:rsidRPr="001A0947" w:rsidRDefault="00757ECD" w:rsidP="001A0947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F00E75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pStyle w:val="Clase"/>
              <w:rPr>
                <w:rFonts w:cs="Times New Roman"/>
              </w:rPr>
            </w:pPr>
            <w:r w:rsidRPr="001448A5">
              <w:t>ControladorEvaluacion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AF30D0" w:rsidRDefault="00757ECD" w:rsidP="00B464E8">
            <w:pPr>
              <w:pStyle w:val="oper"/>
              <w:rPr>
                <w:rFonts w:cs="Times New Roman"/>
                <w:b/>
                <w:bCs/>
              </w:rPr>
            </w:pPr>
            <w:r w:rsidRPr="00AF30D0">
              <w:rPr>
                <w:b/>
                <w:bCs/>
              </w:rPr>
              <w:t>ObtenerEvaluacionesReclamadas() : HashMap&lt;Integer, String&gt;</w:t>
            </w:r>
          </w:p>
        </w:tc>
      </w:tr>
    </w:tbl>
    <w:p w:rsidR="00757ECD" w:rsidRPr="00E473FC" w:rsidRDefault="00757ECD" w:rsidP="001448A5">
      <w:pPr>
        <w:pStyle w:val="enc"/>
      </w:pPr>
      <w:r w:rsidRPr="00E473FC">
        <w:t>Pseudo</w:t>
      </w:r>
      <w:r>
        <w:t>código</w:t>
      </w:r>
    </w:p>
    <w:p w:rsidR="00757ECD" w:rsidRPr="00C933BA" w:rsidRDefault="00757ECD" w:rsidP="00C933BA">
      <w:pPr>
        <w:pStyle w:val="cod"/>
      </w:pPr>
      <w:r w:rsidRPr="00C933BA">
        <w:t>HashMap ObtenerEvaluacionesReclamadas(){</w:t>
      </w:r>
    </w:p>
    <w:p w:rsidR="00757ECD" w:rsidRPr="00C933BA" w:rsidRDefault="00757ECD" w:rsidP="00C933BA">
      <w:pPr>
        <w:pStyle w:val="cod"/>
      </w:pPr>
      <w:r w:rsidRPr="00C933BA">
        <w:t xml:space="preserve">    usuarioActual = unControladorSesiones.getUsuarioActual();</w:t>
      </w:r>
    </w:p>
    <w:p w:rsidR="00757ECD" w:rsidRPr="00C933BA" w:rsidRDefault="00757ECD" w:rsidP="00C933BA">
      <w:pPr>
        <w:pStyle w:val="cod"/>
      </w:pPr>
      <w:r w:rsidRPr="00C933BA">
        <w:t xml:space="preserve">    </w:t>
      </w:r>
    </w:p>
    <w:p w:rsidR="00757ECD" w:rsidRPr="00C933BA" w:rsidRDefault="00757ECD" w:rsidP="00C933BA">
      <w:pPr>
        <w:pStyle w:val="cod"/>
      </w:pPr>
      <w:r w:rsidRPr="00C933BA">
        <w:t xml:space="preserve">    unSup.copiar(usuarioActual);</w:t>
      </w:r>
    </w:p>
    <w:p w:rsidR="00757ECD" w:rsidRPr="00C933BA" w:rsidRDefault="00757ECD" w:rsidP="00C933BA">
      <w:pPr>
        <w:pStyle w:val="cod"/>
      </w:pPr>
      <w:r w:rsidRPr="00C933BA">
        <w:t xml:space="preserve">    </w:t>
      </w:r>
    </w:p>
    <w:p w:rsidR="00757ECD" w:rsidRPr="00C933BA" w:rsidRDefault="00757ECD" w:rsidP="00C933BA">
      <w:pPr>
        <w:pStyle w:val="cod"/>
      </w:pPr>
      <w:r w:rsidRPr="00C933BA">
        <w:t xml:space="preserve">    listaEv = unSup.ObtenerEvaluacionesReclamadas();</w:t>
      </w:r>
    </w:p>
    <w:p w:rsidR="00757ECD" w:rsidRPr="00C933BA" w:rsidRDefault="00757ECD" w:rsidP="00C933BA">
      <w:pPr>
        <w:pStyle w:val="cod"/>
      </w:pPr>
    </w:p>
    <w:p w:rsidR="00757ECD" w:rsidRPr="00C933BA" w:rsidRDefault="00757ECD" w:rsidP="00C933BA">
      <w:pPr>
        <w:pStyle w:val="cod"/>
      </w:pPr>
      <w:r w:rsidRPr="00C933BA">
        <w:t xml:space="preserve">    foreach(ev in listaEv){</w:t>
      </w:r>
    </w:p>
    <w:p w:rsidR="00757ECD" w:rsidRPr="00C933BA" w:rsidRDefault="00757ECD" w:rsidP="00C933BA">
      <w:pPr>
        <w:pStyle w:val="cod"/>
      </w:pPr>
      <w:r w:rsidRPr="00C933BA">
        <w:t xml:space="preserve">        id = ev.getId();</w:t>
      </w:r>
    </w:p>
    <w:p w:rsidR="00757ECD" w:rsidRPr="00C933BA" w:rsidRDefault="00757ECD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// La evaluación se formateará: "id [ dd-mm-yyyy ]". EJ:</w:t>
      </w:r>
    </w:p>
    <w:p w:rsidR="00757ECD" w:rsidRPr="00C933BA" w:rsidRDefault="00757ECD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// 1 [ 01-11-2013 ]</w:t>
      </w:r>
    </w:p>
    <w:p w:rsidR="00757ECD" w:rsidRPr="00C933BA" w:rsidRDefault="00757ECD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// En java busca la manera de formatear la fecha.</w:t>
      </w:r>
    </w:p>
    <w:p w:rsidR="00757ECD" w:rsidRPr="00C933BA" w:rsidRDefault="00757ECD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evFormateada = ev.getId + " [ " + ev.getFechaCreada() + </w:t>
      </w:r>
    </w:p>
    <w:p w:rsidR="00757ECD" w:rsidRPr="00C933BA" w:rsidRDefault="00757ECD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    " | " + ev.getRepresentante() + " ]";</w:t>
      </w:r>
    </w:p>
    <w:p w:rsidR="00757ECD" w:rsidRPr="00C933BA" w:rsidRDefault="00757ECD" w:rsidP="00C933BA">
      <w:pPr>
        <w:pStyle w:val="cod"/>
        <w:rPr>
          <w:lang w:val="es-DO"/>
        </w:rPr>
      </w:pPr>
    </w:p>
    <w:p w:rsidR="00757ECD" w:rsidRPr="00C933BA" w:rsidRDefault="00757ECD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evaluaciones.put(id, evFormateada);</w:t>
      </w:r>
    </w:p>
    <w:p w:rsidR="00757ECD" w:rsidRPr="00C933BA" w:rsidRDefault="00757ECD" w:rsidP="00C933BA">
      <w:pPr>
        <w:pStyle w:val="cod"/>
      </w:pPr>
      <w:r w:rsidRPr="00C933BA">
        <w:rPr>
          <w:lang w:val="es-DO"/>
        </w:rPr>
        <w:t xml:space="preserve">    </w:t>
      </w:r>
      <w:r w:rsidRPr="00C933BA">
        <w:t>}</w:t>
      </w:r>
    </w:p>
    <w:p w:rsidR="00757ECD" w:rsidRPr="00C933BA" w:rsidRDefault="00757ECD" w:rsidP="00C933BA">
      <w:pPr>
        <w:pStyle w:val="cod"/>
      </w:pPr>
    </w:p>
    <w:p w:rsidR="00757ECD" w:rsidRPr="00C933BA" w:rsidRDefault="00757ECD" w:rsidP="00C933BA">
      <w:pPr>
        <w:pStyle w:val="cod"/>
      </w:pPr>
      <w:r w:rsidRPr="00C933BA">
        <w:t xml:space="preserve">    return evaluaciones;</w:t>
      </w:r>
    </w:p>
    <w:p w:rsidR="00757ECD" w:rsidRPr="00C933BA" w:rsidRDefault="00757ECD" w:rsidP="00C933BA">
      <w:pPr>
        <w:pStyle w:val="cod"/>
      </w:pPr>
      <w:r w:rsidRPr="00C933BA">
        <w:t>}</w:t>
      </w:r>
    </w:p>
    <w:p w:rsidR="00757ECD" w:rsidRPr="00C933BA" w:rsidRDefault="00757ECD" w:rsidP="00C933BA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F00E75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pStyle w:val="Clase"/>
              <w:rPr>
                <w:rFonts w:cs="Times New Roman"/>
              </w:rPr>
            </w:pPr>
            <w:r w:rsidRPr="001448A5">
              <w:t>ControladorEvaluacion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AF30D0" w:rsidRDefault="00757ECD" w:rsidP="00B464E8">
            <w:pPr>
              <w:pStyle w:val="oper"/>
              <w:rPr>
                <w:rFonts w:cs="Times New Roman"/>
                <w:b/>
                <w:bCs/>
              </w:rPr>
            </w:pPr>
            <w:r w:rsidRPr="00AF30D0">
              <w:rPr>
                <w:b/>
                <w:bCs/>
              </w:rPr>
              <w:t>ObtenerEvaluacionReclamada(idEvaluacion) : ArrayList</w:t>
            </w:r>
          </w:p>
        </w:tc>
      </w:tr>
    </w:tbl>
    <w:p w:rsidR="00757ECD" w:rsidRPr="00E473FC" w:rsidRDefault="00757ECD" w:rsidP="001448A5">
      <w:pPr>
        <w:pStyle w:val="enc"/>
      </w:pPr>
      <w:r w:rsidRPr="00E473FC">
        <w:t>Pseudo</w:t>
      </w:r>
      <w:r>
        <w:t>código</w:t>
      </w:r>
    </w:p>
    <w:p w:rsidR="00757ECD" w:rsidRPr="00AF30D0" w:rsidRDefault="00757ECD" w:rsidP="00AF30D0">
      <w:pPr>
        <w:pStyle w:val="cod"/>
      </w:pPr>
      <w:r w:rsidRPr="00AF30D0">
        <w:t>ArrayList ObtenerEvaluacionReclamada(idEvaluacion){</w:t>
      </w:r>
    </w:p>
    <w:p w:rsidR="00757ECD" w:rsidRPr="00AF30D0" w:rsidRDefault="00757ECD" w:rsidP="00AF30D0">
      <w:pPr>
        <w:pStyle w:val="cod"/>
      </w:pPr>
      <w:r w:rsidRPr="00AF30D0">
        <w:t xml:space="preserve">    ptosEv = ArrayList&lt; HashMap&lt;String, String&gt; &gt;</w:t>
      </w:r>
    </w:p>
    <w:p w:rsidR="00757ECD" w:rsidRPr="00693E8E" w:rsidRDefault="00757ECD" w:rsidP="00AF30D0">
      <w:pPr>
        <w:pStyle w:val="cod"/>
        <w:rPr>
          <w:lang w:val="es-DO"/>
        </w:rPr>
      </w:pPr>
      <w:r w:rsidRPr="00AF30D0">
        <w:t xml:space="preserve">    </w:t>
      </w:r>
      <w:r w:rsidRPr="00693E8E">
        <w:rPr>
          <w:lang w:val="es-DO"/>
        </w:rPr>
        <w:t>unaEv = unEvaluacionDA.LeerEvaluacionReclamada(idEvaluacion);</w:t>
      </w:r>
    </w:p>
    <w:p w:rsidR="00757ECD" w:rsidRPr="00693E8E" w:rsidRDefault="00757ECD" w:rsidP="00AF30D0">
      <w:pPr>
        <w:pStyle w:val="cod"/>
        <w:rPr>
          <w:lang w:val="es-DO"/>
        </w:rPr>
      </w:pPr>
      <w:r w:rsidRPr="00693E8E">
        <w:rPr>
          <w:lang w:val="es-DO"/>
        </w:rPr>
        <w:t xml:space="preserve">    cantResp = unaEv.getContarRespuestas();</w:t>
      </w:r>
    </w:p>
    <w:p w:rsidR="00757ECD" w:rsidRPr="00693E8E" w:rsidRDefault="00757ECD" w:rsidP="00AF30D0">
      <w:pPr>
        <w:pStyle w:val="cod"/>
        <w:rPr>
          <w:lang w:val="es-DO"/>
        </w:rPr>
      </w:pPr>
    </w:p>
    <w:p w:rsidR="00757ECD" w:rsidRPr="00AF30D0" w:rsidRDefault="00757ECD" w:rsidP="00AF30D0">
      <w:pPr>
        <w:pStyle w:val="cod"/>
      </w:pPr>
      <w:r w:rsidRPr="00693E8E">
        <w:rPr>
          <w:lang w:val="es-DO"/>
        </w:rPr>
        <w:t xml:space="preserve">    </w:t>
      </w:r>
      <w:r w:rsidRPr="00AF30D0">
        <w:t>for(i = 0; i &lt; cantResp; ++i){</w:t>
      </w:r>
    </w:p>
    <w:p w:rsidR="00757ECD" w:rsidRPr="00AF30D0" w:rsidRDefault="00757ECD" w:rsidP="00AF30D0">
      <w:pPr>
        <w:pStyle w:val="cod"/>
        <w:rPr>
          <w:lang w:val="es-DO"/>
        </w:rPr>
      </w:pPr>
      <w:r w:rsidRPr="00AF30D0">
        <w:t xml:space="preserve">        </w:t>
      </w:r>
      <w:r w:rsidRPr="00AF30D0">
        <w:rPr>
          <w:lang w:val="es-DO"/>
        </w:rPr>
        <w:t>id = unaEv.getIdRespuesta(i);</w:t>
      </w:r>
    </w:p>
    <w:p w:rsidR="00757ECD" w:rsidRPr="00AF30D0" w:rsidRDefault="00757ECD" w:rsidP="00AF30D0">
      <w:pPr>
        <w:pStyle w:val="cod"/>
        <w:rPr>
          <w:lang w:val="es-DO"/>
        </w:rPr>
      </w:pPr>
      <w:r w:rsidRPr="00AF30D0">
        <w:rPr>
          <w:lang w:val="es-DO"/>
        </w:rPr>
        <w:t xml:space="preserve">        resp = unaEv.getRespuesta(id) ? "Si" : "No";</w:t>
      </w:r>
    </w:p>
    <w:p w:rsidR="00757ECD" w:rsidRPr="00AF30D0" w:rsidRDefault="00757ECD" w:rsidP="00AF30D0">
      <w:pPr>
        <w:pStyle w:val="cod"/>
        <w:rPr>
          <w:lang w:val="es-DO"/>
        </w:rPr>
      </w:pPr>
      <w:r w:rsidRPr="00AF30D0">
        <w:rPr>
          <w:lang w:val="es-DO"/>
        </w:rPr>
        <w:t xml:space="preserve">        pto = unaEv.getPuntoEvaluacion(id);</w:t>
      </w:r>
    </w:p>
    <w:p w:rsidR="00757ECD" w:rsidRPr="00AF30D0" w:rsidRDefault="00757ECD" w:rsidP="00AF30D0">
      <w:pPr>
        <w:pStyle w:val="cod"/>
      </w:pPr>
      <w:r w:rsidRPr="00AF30D0">
        <w:rPr>
          <w:lang w:val="es-DO"/>
        </w:rPr>
        <w:t xml:space="preserve">        </w:t>
      </w:r>
      <w:r w:rsidRPr="00AF30D0">
        <w:t>coment = unaEv.getComentario(id);</w:t>
      </w:r>
    </w:p>
    <w:p w:rsidR="00757ECD" w:rsidRPr="00AF30D0" w:rsidRDefault="00757ECD" w:rsidP="00AF30D0">
      <w:pPr>
        <w:pStyle w:val="cod"/>
      </w:pPr>
    </w:p>
    <w:p w:rsidR="00757ECD" w:rsidRPr="00AF30D0" w:rsidRDefault="00757ECD" w:rsidP="00AF30D0">
      <w:pPr>
        <w:pStyle w:val="cod"/>
      </w:pPr>
      <w:r w:rsidRPr="00AF30D0">
        <w:t xml:space="preserve">        unPtoEv = HashMap&lt;String, String&gt;</w:t>
      </w:r>
    </w:p>
    <w:p w:rsidR="00757ECD" w:rsidRPr="00AF30D0" w:rsidRDefault="00757ECD" w:rsidP="00AF30D0">
      <w:pPr>
        <w:pStyle w:val="cod"/>
      </w:pPr>
      <w:r w:rsidRPr="00AF30D0">
        <w:t xml:space="preserve">        unPtoEv.put("id", id.toString());</w:t>
      </w:r>
    </w:p>
    <w:p w:rsidR="00757ECD" w:rsidRPr="00AF30D0" w:rsidRDefault="00757ECD" w:rsidP="00AF30D0">
      <w:pPr>
        <w:pStyle w:val="cod"/>
      </w:pPr>
      <w:r w:rsidRPr="00AF30D0">
        <w:t xml:space="preserve">        unPtoEv.put("pto", pto);</w:t>
      </w:r>
    </w:p>
    <w:p w:rsidR="00757ECD" w:rsidRPr="00AF30D0" w:rsidRDefault="00757ECD" w:rsidP="00AF30D0">
      <w:pPr>
        <w:pStyle w:val="cod"/>
      </w:pPr>
      <w:r w:rsidRPr="00AF30D0">
        <w:t xml:space="preserve">        unPtoEv.put("resp", resp);</w:t>
      </w:r>
    </w:p>
    <w:p w:rsidR="00757ECD" w:rsidRPr="00AF30D0" w:rsidRDefault="00757ECD" w:rsidP="00AF30D0">
      <w:pPr>
        <w:pStyle w:val="cod"/>
      </w:pPr>
      <w:r w:rsidRPr="00AF30D0">
        <w:t xml:space="preserve">        unPtoEv.put("coment", coment);</w:t>
      </w:r>
    </w:p>
    <w:p w:rsidR="00757ECD" w:rsidRPr="00AF30D0" w:rsidRDefault="00757ECD" w:rsidP="00AF30D0">
      <w:pPr>
        <w:pStyle w:val="cod"/>
      </w:pPr>
    </w:p>
    <w:p w:rsidR="00757ECD" w:rsidRPr="00AF30D0" w:rsidRDefault="00757ECD" w:rsidP="00AF30D0">
      <w:pPr>
        <w:pStyle w:val="cod"/>
      </w:pPr>
      <w:r w:rsidRPr="00AF30D0">
        <w:t xml:space="preserve">        ptosEv.add(unPtoEv);</w:t>
      </w:r>
    </w:p>
    <w:p w:rsidR="00757ECD" w:rsidRPr="00AF30D0" w:rsidRDefault="00757ECD" w:rsidP="00AF30D0">
      <w:pPr>
        <w:pStyle w:val="cod"/>
      </w:pPr>
      <w:r w:rsidRPr="00AF30D0">
        <w:t xml:space="preserve">    }</w:t>
      </w:r>
    </w:p>
    <w:p w:rsidR="00757ECD" w:rsidRPr="00AF30D0" w:rsidRDefault="00757ECD" w:rsidP="00AF30D0">
      <w:pPr>
        <w:pStyle w:val="cod"/>
      </w:pPr>
    </w:p>
    <w:p w:rsidR="00757ECD" w:rsidRPr="00AF30D0" w:rsidRDefault="00757ECD" w:rsidP="00AF30D0">
      <w:pPr>
        <w:pStyle w:val="cod"/>
      </w:pPr>
      <w:r w:rsidRPr="00AF30D0">
        <w:t xml:space="preserve">    return ptosEv;</w:t>
      </w:r>
    </w:p>
    <w:p w:rsidR="00757ECD" w:rsidRPr="00AF30D0" w:rsidRDefault="00757ECD" w:rsidP="00AF30D0">
      <w:pPr>
        <w:pStyle w:val="cod"/>
      </w:pPr>
      <w:r w:rsidRPr="00AF30D0">
        <w:t>}</w:t>
      </w:r>
    </w:p>
    <w:p w:rsidR="00757ECD" w:rsidRPr="00940ED0" w:rsidRDefault="00757ECD" w:rsidP="00AF30D0">
      <w:r w:rsidRPr="001068CC">
        <w:rPr>
          <w:rFonts w:ascii="Courier New" w:hAnsi="Courier New" w:cs="Courier New"/>
          <w:lang w:val="en-US"/>
        </w:rPr>
        <w:t xml:space="preserve"> </w:t>
      </w:r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F00E75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F00E75">
            <w:pPr>
              <w:pStyle w:val="Clase"/>
              <w:rPr>
                <w:rFonts w:cs="Times New Roman"/>
              </w:rPr>
            </w:pPr>
            <w:r w:rsidRPr="001448A5">
              <w:t>ControladorEvaluacion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93661" w:rsidRDefault="00757ECD" w:rsidP="00B464E8">
            <w:pPr>
              <w:pStyle w:val="oper"/>
              <w:rPr>
                <w:rFonts w:cs="Times New Roman"/>
                <w:b/>
                <w:bCs/>
              </w:rPr>
            </w:pPr>
            <w:r w:rsidRPr="00193661">
              <w:rPr>
                <w:b/>
                <w:bCs/>
              </w:rPr>
              <w:t>ActualizarEvaluacion(idEvaluacion, recProcedentes)</w:t>
            </w:r>
          </w:p>
        </w:tc>
      </w:tr>
    </w:tbl>
    <w:p w:rsidR="00757ECD" w:rsidRPr="00E473FC" w:rsidRDefault="00757ECD" w:rsidP="001448A5">
      <w:pPr>
        <w:pStyle w:val="enc"/>
      </w:pPr>
      <w:r w:rsidRPr="00E473FC">
        <w:t>Pseudo</w:t>
      </w:r>
      <w:r>
        <w:t>código</w:t>
      </w:r>
    </w:p>
    <w:p w:rsidR="00757ECD" w:rsidRPr="005613F4" w:rsidRDefault="00757ECD" w:rsidP="005613F4">
      <w:pPr>
        <w:pStyle w:val="cod"/>
      </w:pPr>
      <w:r w:rsidRPr="005613F4">
        <w:t>String ActualizarEvaluacion(idEvaluacion, recProcedentes){</w:t>
      </w:r>
    </w:p>
    <w:p w:rsidR="00757ECD" w:rsidRPr="005613F4" w:rsidRDefault="00757ECD" w:rsidP="005613F4">
      <w:pPr>
        <w:pStyle w:val="cod"/>
      </w:pPr>
      <w:r w:rsidRPr="005613F4">
        <w:t xml:space="preserve">    unaPlant = PlantillaDA.LeerSoloPlantilla(idEvaluacion);</w:t>
      </w:r>
    </w:p>
    <w:p w:rsidR="00757ECD" w:rsidRPr="005613F4" w:rsidRDefault="00757ECD" w:rsidP="005613F4">
      <w:pPr>
        <w:pStyle w:val="cod"/>
      </w:pPr>
      <w:r w:rsidRPr="005613F4">
        <w:t xml:space="preserve">    unaEv = Evaluacion(id, unaPlant);</w:t>
      </w:r>
    </w:p>
    <w:p w:rsidR="00757ECD" w:rsidRPr="005613F4" w:rsidRDefault="00757ECD" w:rsidP="005613F4">
      <w:pPr>
        <w:pStyle w:val="cod"/>
      </w:pPr>
    </w:p>
    <w:p w:rsidR="00757ECD" w:rsidRPr="005613F4" w:rsidRDefault="00757ECD" w:rsidP="005613F4">
      <w:pPr>
        <w:pStyle w:val="cod"/>
      </w:pPr>
      <w:r w:rsidRPr="005613F4">
        <w:t xml:space="preserve">    foreach(resp in recProcedentes){</w:t>
      </w:r>
    </w:p>
    <w:p w:rsidR="00757ECD" w:rsidRPr="005613F4" w:rsidRDefault="00757ECD" w:rsidP="005613F4">
      <w:pPr>
        <w:pStyle w:val="cod"/>
      </w:pPr>
      <w:r w:rsidRPr="005613F4">
        <w:t xml:space="preserve">        num = resp.getKey();</w:t>
      </w:r>
    </w:p>
    <w:p w:rsidR="00757ECD" w:rsidRPr="005613F4" w:rsidRDefault="00757ECD" w:rsidP="005613F4">
      <w:pPr>
        <w:pStyle w:val="cod"/>
      </w:pPr>
      <w:r w:rsidRPr="005613F4">
        <w:t xml:space="preserve">        cumple = resp.getValue(); // booleano</w:t>
      </w:r>
    </w:p>
    <w:p w:rsidR="00757ECD" w:rsidRPr="005613F4" w:rsidRDefault="00757ECD" w:rsidP="005613F4">
      <w:pPr>
        <w:pStyle w:val="cod"/>
      </w:pPr>
      <w:r w:rsidRPr="005613F4">
        <w:t xml:space="preserve">        unaEv.CrearRespuesta(num, cumple);</w:t>
      </w:r>
    </w:p>
    <w:p w:rsidR="00757ECD" w:rsidRPr="005613F4" w:rsidRDefault="00757ECD" w:rsidP="005613F4">
      <w:pPr>
        <w:pStyle w:val="cod"/>
      </w:pPr>
      <w:r w:rsidRPr="005613F4">
        <w:t xml:space="preserve">    }</w:t>
      </w:r>
    </w:p>
    <w:p w:rsidR="00757ECD" w:rsidRPr="005613F4" w:rsidRDefault="00757ECD" w:rsidP="005613F4">
      <w:pPr>
        <w:pStyle w:val="cod"/>
      </w:pPr>
    </w:p>
    <w:p w:rsidR="00757ECD" w:rsidRPr="005613F4" w:rsidRDefault="00757ECD" w:rsidP="005613F4">
      <w:pPr>
        <w:pStyle w:val="cod"/>
      </w:pPr>
      <w:r w:rsidRPr="005613F4">
        <w:t xml:space="preserve">    unaEvaluacionDA.ActualizarEvaluacion(unaEv);</w:t>
      </w:r>
    </w:p>
    <w:p w:rsidR="00757ECD" w:rsidRPr="005613F4" w:rsidRDefault="00757ECD" w:rsidP="005613F4">
      <w:pPr>
        <w:pStyle w:val="cod"/>
      </w:pPr>
      <w:r w:rsidRPr="005613F4">
        <w:t>}</w:t>
      </w:r>
    </w:p>
    <w:p w:rsidR="00757ECD" w:rsidRDefault="00757ECD" w:rsidP="005613F4">
      <w:r w:rsidRPr="005613F4">
        <w:rPr>
          <w:rFonts w:ascii="Courier New" w:hAnsi="Courier New" w:cs="Courier New"/>
          <w:lang w:val="en-US"/>
        </w:rPr>
        <w:t xml:space="preserve"> </w:t>
      </w:r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F00E75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pStyle w:val="Clase"/>
              <w:rPr>
                <w:rFonts w:cs="Times New Roman"/>
              </w:rPr>
            </w:pPr>
            <w:r w:rsidRPr="007A1015">
              <w:t>ControladorSesiones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776E4F">
            <w:pPr>
              <w:pStyle w:val="oper"/>
              <w:rPr>
                <w:rFonts w:cs="Times New Roman"/>
              </w:rPr>
            </w:pPr>
            <w:r>
              <w:t>ValidarEsSupervisor</w:t>
            </w:r>
            <w:r w:rsidRPr="007A1015">
              <w:t xml:space="preserve"> ()</w:t>
            </w:r>
            <w:r>
              <w:t>: boolean</w:t>
            </w:r>
          </w:p>
        </w:tc>
      </w:tr>
    </w:tbl>
    <w:p w:rsidR="00757ECD" w:rsidRPr="00E473FC" w:rsidRDefault="00757ECD" w:rsidP="007A1015">
      <w:pPr>
        <w:pStyle w:val="enc"/>
      </w:pPr>
      <w:r w:rsidRPr="00E473FC">
        <w:t>Pseudo</w:t>
      </w:r>
      <w:r>
        <w:t>código</w:t>
      </w:r>
    </w:p>
    <w:p w:rsidR="00757ECD" w:rsidRDefault="00757ECD" w:rsidP="005613F4">
      <w:pPr>
        <w:pStyle w:val="cod"/>
      </w:pPr>
      <w:r>
        <w:t>boolean ValidarEsSupervisor(){</w:t>
      </w:r>
    </w:p>
    <w:p w:rsidR="00757ECD" w:rsidRDefault="00757ECD" w:rsidP="005613F4">
      <w:pPr>
        <w:pStyle w:val="cod"/>
      </w:pPr>
      <w:r>
        <w:t xml:space="preserve">    return usuarioActual.getRol() == "Supervisor";</w:t>
      </w:r>
    </w:p>
    <w:p w:rsidR="00757ECD" w:rsidRDefault="00757ECD" w:rsidP="005613F4">
      <w:pPr>
        <w:pStyle w:val="cod"/>
      </w:pPr>
      <w:r>
        <w:t>}</w:t>
      </w:r>
    </w:p>
    <w:p w:rsidR="00757ECD" w:rsidRDefault="00757ECD" w:rsidP="007A1015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F00E75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pStyle w:val="Clase"/>
              <w:rPr>
                <w:rFonts w:cs="Times New Roman"/>
              </w:rPr>
            </w:pPr>
            <w:r w:rsidRPr="007A1015">
              <w:t>ControladorSesiones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pStyle w:val="oper"/>
              <w:rPr>
                <w:rFonts w:cs="Times New Roman"/>
              </w:rPr>
            </w:pPr>
            <w:r w:rsidRPr="007A1015">
              <w:t>getUsuarioActual()</w:t>
            </w:r>
            <w:r>
              <w:t>: Usuario</w:t>
            </w:r>
          </w:p>
        </w:tc>
      </w:tr>
    </w:tbl>
    <w:p w:rsidR="00757ECD" w:rsidRPr="00E473FC" w:rsidRDefault="00757ECD" w:rsidP="007A1015">
      <w:pPr>
        <w:pStyle w:val="enc"/>
      </w:pPr>
      <w:r w:rsidRPr="00E473FC">
        <w:t>Pseudo</w:t>
      </w:r>
      <w:r>
        <w:t>código</w:t>
      </w:r>
    </w:p>
    <w:p w:rsidR="00757ECD" w:rsidRDefault="00757ECD" w:rsidP="007A1015">
      <w:pPr>
        <w:pStyle w:val="cod"/>
      </w:pPr>
      <w:r>
        <w:t>Usuario getUsuarioActual(){</w:t>
      </w:r>
    </w:p>
    <w:p w:rsidR="00757ECD" w:rsidRDefault="00757ECD" w:rsidP="007A1015">
      <w:pPr>
        <w:pStyle w:val="cod"/>
      </w:pPr>
      <w:r>
        <w:t xml:space="preserve">    return usuarioActual();</w:t>
      </w:r>
    </w:p>
    <w:p w:rsidR="00757ECD" w:rsidRDefault="00757ECD" w:rsidP="007A1015">
      <w:pPr>
        <w:pStyle w:val="cod"/>
      </w:pPr>
      <w:r>
        <w:t>}</w:t>
      </w:r>
    </w:p>
    <w:p w:rsidR="00757ECD" w:rsidRDefault="00757ECD" w:rsidP="00940ED0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F00E75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B46ABE" w:rsidRDefault="00757ECD" w:rsidP="00B464E8">
            <w:pPr>
              <w:pStyle w:val="Clase"/>
              <w:rPr>
                <w:rFonts w:cs="Times New Roman"/>
              </w:rPr>
            </w:pPr>
            <w:r w:rsidRPr="00B46ABE">
              <w:t>Supervisor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93661" w:rsidRDefault="00757ECD" w:rsidP="00B464E8">
            <w:pPr>
              <w:pStyle w:val="oper"/>
              <w:rPr>
                <w:rFonts w:cs="Times New Roman"/>
                <w:b/>
                <w:bCs/>
              </w:rPr>
            </w:pPr>
            <w:r w:rsidRPr="00193661">
              <w:rPr>
                <w:b/>
                <w:bCs/>
              </w:rPr>
              <w:t>ObtenerEvaluacionesReclamadas(): ArrayList</w:t>
            </w:r>
          </w:p>
        </w:tc>
      </w:tr>
    </w:tbl>
    <w:p w:rsidR="00757ECD" w:rsidRPr="00E473FC" w:rsidRDefault="00757ECD" w:rsidP="007A1015">
      <w:pPr>
        <w:pStyle w:val="enc"/>
      </w:pPr>
      <w:r w:rsidRPr="00E473FC">
        <w:t>Pseudo</w:t>
      </w:r>
      <w:r>
        <w:t>código</w:t>
      </w:r>
    </w:p>
    <w:p w:rsidR="00757ECD" w:rsidRPr="00467A58" w:rsidRDefault="00757ECD" w:rsidP="00467A58">
      <w:pPr>
        <w:pStyle w:val="cod"/>
      </w:pPr>
      <w:r w:rsidRPr="00467A58">
        <w:t>ArrayList ObtenerListaEvaluaciones(){</w:t>
      </w:r>
    </w:p>
    <w:p w:rsidR="00757ECD" w:rsidRPr="00B46ABE" w:rsidRDefault="00757ECD" w:rsidP="00467A58">
      <w:pPr>
        <w:pStyle w:val="cod"/>
      </w:pPr>
      <w:r w:rsidRPr="00467A58">
        <w:t xml:space="preserve">    listEvals = EvaluacionDA.</w:t>
      </w:r>
      <w:r w:rsidRPr="00B46ABE">
        <w:t>LeerEvaluacionesReclamadas(idSupervisor)</w:t>
      </w:r>
      <w:r>
        <w:t>;</w:t>
      </w:r>
    </w:p>
    <w:p w:rsidR="00757ECD" w:rsidRPr="00467A58" w:rsidRDefault="00757ECD" w:rsidP="00467A58">
      <w:pPr>
        <w:pStyle w:val="cod"/>
      </w:pPr>
    </w:p>
    <w:p w:rsidR="00757ECD" w:rsidRPr="00467A58" w:rsidRDefault="00757ECD" w:rsidP="00467A58">
      <w:pPr>
        <w:pStyle w:val="cod"/>
      </w:pPr>
      <w:r w:rsidRPr="00467A58">
        <w:t xml:space="preserve">    return listEvals;</w:t>
      </w:r>
    </w:p>
    <w:p w:rsidR="00757ECD" w:rsidRPr="00467A58" w:rsidRDefault="00757ECD" w:rsidP="00467A58">
      <w:pPr>
        <w:pStyle w:val="cod"/>
      </w:pPr>
      <w:r w:rsidRPr="00467A58">
        <w:t>}</w:t>
      </w:r>
    </w:p>
    <w:p w:rsidR="00757ECD" w:rsidRPr="007A1015" w:rsidRDefault="00757ECD" w:rsidP="00467A58">
      <w:r w:rsidRPr="00467A58">
        <w:rPr>
          <w:rFonts w:ascii="Courier New" w:hAnsi="Courier New" w:cs="Courier New"/>
          <w:lang w:val="en-US"/>
        </w:rPr>
        <w:t xml:space="preserve"> </w:t>
      </w:r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F00E75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pStyle w:val="Clase"/>
              <w:rPr>
                <w:rFonts w:cs="Times New Roman"/>
              </w:rPr>
            </w:pPr>
            <w:r w:rsidRPr="00DD0FAB">
              <w:t>EvaluacionDA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93661" w:rsidRDefault="00757ECD" w:rsidP="00B464E8">
            <w:pPr>
              <w:pStyle w:val="oper"/>
              <w:rPr>
                <w:rFonts w:cs="Times New Roman"/>
                <w:b/>
                <w:bCs/>
              </w:rPr>
            </w:pPr>
            <w:r w:rsidRPr="00193661">
              <w:rPr>
                <w:b/>
                <w:bCs/>
              </w:rPr>
              <w:t>LeerEvaluacionesReclamadas(idSupervisor): ArrayList</w:t>
            </w:r>
          </w:p>
        </w:tc>
      </w:tr>
    </w:tbl>
    <w:p w:rsidR="00757ECD" w:rsidRPr="00E473FC" w:rsidRDefault="00757ECD" w:rsidP="00B464E8">
      <w:pPr>
        <w:pStyle w:val="enc"/>
      </w:pPr>
      <w:r w:rsidRPr="00E473FC">
        <w:t>Pseudo</w:t>
      </w:r>
      <w:r>
        <w:t>código</w:t>
      </w:r>
    </w:p>
    <w:p w:rsidR="00757ECD" w:rsidRPr="00E3611F" w:rsidRDefault="00757ECD" w:rsidP="00E3611F">
      <w:pPr>
        <w:pStyle w:val="cod"/>
      </w:pPr>
      <w:r w:rsidRPr="00E3611F">
        <w:t>ArrayList LeerEvaluacionesReclamadas(idSupervisor){</w:t>
      </w:r>
    </w:p>
    <w:p w:rsidR="00757ECD" w:rsidRPr="00E3611F" w:rsidRDefault="00757ECD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commSQL.Texto = "SELECT id_evaluacion, fecha_creada, " +</w:t>
      </w:r>
    </w:p>
    <w:p w:rsidR="00757ECD" w:rsidRPr="00E3611F" w:rsidRDefault="00757ECD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            "       id_representante, nombre " +</w:t>
      </w:r>
    </w:p>
    <w:p w:rsidR="00757ECD" w:rsidRPr="00E3611F" w:rsidRDefault="00757ECD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            "  FROM evaluacion ev, usuario usr " +</w:t>
      </w:r>
    </w:p>
    <w:p w:rsidR="00757ECD" w:rsidRPr="00E3611F" w:rsidRDefault="00757ECD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            " WHERE id_usuario = id_representante " +</w:t>
      </w:r>
    </w:p>
    <w:p w:rsidR="00757ECD" w:rsidRPr="00E3611F" w:rsidRDefault="00757ECD" w:rsidP="00E3611F">
      <w:pPr>
        <w:pStyle w:val="cod"/>
      </w:pPr>
      <w:r w:rsidRPr="00E3611F">
        <w:rPr>
          <w:lang w:val="es-DO"/>
        </w:rPr>
        <w:t xml:space="preserve">                    </w:t>
      </w:r>
      <w:r w:rsidRPr="00E3611F">
        <w:t xml:space="preserve">"   </w:t>
      </w:r>
      <w:smartTag w:uri="urn:schemas-microsoft-com:office:smarttags" w:element="stockticker">
        <w:r w:rsidRPr="00E3611F">
          <w:t>AND</w:t>
        </w:r>
      </w:smartTag>
      <w:r w:rsidRPr="00E3611F">
        <w:t xml:space="preserve"> id_estado_evaluacion = 2 " +</w:t>
      </w:r>
    </w:p>
    <w:p w:rsidR="00757ECD" w:rsidRPr="00E3611F" w:rsidRDefault="00757ECD" w:rsidP="00E3611F">
      <w:pPr>
        <w:pStyle w:val="cod"/>
      </w:pPr>
      <w:r w:rsidRPr="00E3611F">
        <w:t xml:space="preserve">                    "   </w:t>
      </w:r>
      <w:smartTag w:uri="urn:schemas-microsoft-com:office:smarttags" w:element="stockticker">
        <w:r w:rsidRPr="00E3611F">
          <w:t>AND</w:t>
        </w:r>
      </w:smartTag>
      <w:r w:rsidRPr="00E3611F">
        <w:t xml:space="preserve"> id_representante in " +</w:t>
      </w:r>
    </w:p>
    <w:p w:rsidR="00757ECD" w:rsidRPr="00E3611F" w:rsidRDefault="00757ECD" w:rsidP="00E3611F">
      <w:pPr>
        <w:pStyle w:val="cod"/>
      </w:pPr>
      <w:r w:rsidRPr="00E3611F">
        <w:t xml:space="preserve">                    "       (SELECT id_usuario " +</w:t>
      </w:r>
    </w:p>
    <w:p w:rsidR="00757ECD" w:rsidRPr="00E3611F" w:rsidRDefault="00757ECD" w:rsidP="00E3611F">
      <w:pPr>
        <w:pStyle w:val="cod"/>
      </w:pPr>
      <w:r w:rsidRPr="00E3611F">
        <w:t xml:space="preserve">                    "          FROM usuario " +</w:t>
      </w:r>
    </w:p>
    <w:p w:rsidR="00757ECD" w:rsidRPr="00E3611F" w:rsidRDefault="00757ECD" w:rsidP="00E3611F">
      <w:pPr>
        <w:pStyle w:val="cod"/>
        <w:rPr>
          <w:lang w:val="es-DO"/>
        </w:rPr>
      </w:pPr>
      <w:r w:rsidRPr="00E3611F">
        <w:t xml:space="preserve">                    "         WHERE id_supervisor = ?) </w:t>
      </w:r>
      <w:r w:rsidRPr="00E3611F">
        <w:rPr>
          <w:lang w:val="es-DO"/>
        </w:rPr>
        <w:t>";</w:t>
      </w:r>
    </w:p>
    <w:p w:rsidR="00757ECD" w:rsidRPr="00E3611F" w:rsidRDefault="00757ECD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</w:t>
      </w:r>
    </w:p>
    <w:p w:rsidR="00757ECD" w:rsidRPr="00E3611F" w:rsidRDefault="00757ECD" w:rsidP="00E3611F">
      <w:pPr>
        <w:pStyle w:val="cod"/>
        <w:rPr>
          <w:lang w:val="es-DO"/>
        </w:rPr>
      </w:pPr>
    </w:p>
    <w:p w:rsidR="00757ECD" w:rsidRPr="00E3611F" w:rsidRDefault="00757ECD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parametros = [idSupervisor];</w:t>
      </w:r>
    </w:p>
    <w:p w:rsidR="00757ECD" w:rsidRPr="00E3611F" w:rsidRDefault="00757ECD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commSQL.setParametros(parametros);</w:t>
      </w:r>
    </w:p>
    <w:p w:rsidR="00757ECD" w:rsidRPr="00E3611F" w:rsidRDefault="00757ECD" w:rsidP="00E3611F">
      <w:pPr>
        <w:pStyle w:val="cod"/>
        <w:rPr>
          <w:lang w:val="es-DO"/>
        </w:rPr>
      </w:pPr>
    </w:p>
    <w:p w:rsidR="00757ECD" w:rsidRPr="00E3611F" w:rsidRDefault="00757ECD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conexionDB.Abrir();</w:t>
      </w:r>
    </w:p>
    <w:p w:rsidR="00757ECD" w:rsidRPr="00E3611F" w:rsidRDefault="00757ECD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resultados = commSQL.Ejecutar();</w:t>
      </w:r>
    </w:p>
    <w:p w:rsidR="00757ECD" w:rsidRPr="00E3611F" w:rsidRDefault="00757ECD" w:rsidP="00E3611F">
      <w:pPr>
        <w:pStyle w:val="cod"/>
        <w:rPr>
          <w:lang w:val="es-DO"/>
        </w:rPr>
      </w:pPr>
    </w:p>
    <w:p w:rsidR="00757ECD" w:rsidRPr="00E3611F" w:rsidRDefault="00757ECD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while(resultados.next()){</w:t>
      </w:r>
    </w:p>
    <w:p w:rsidR="00757ECD" w:rsidRPr="00E3611F" w:rsidRDefault="00757ECD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id = resultados["id_evaluacion"];</w:t>
      </w:r>
    </w:p>
    <w:p w:rsidR="00757ECD" w:rsidRPr="00E3611F" w:rsidRDefault="00757ECD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fecha = resultados["fecha_creada"];</w:t>
      </w:r>
    </w:p>
    <w:p w:rsidR="00757ECD" w:rsidRPr="00E3611F" w:rsidRDefault="00757ECD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idRep = resultados["id_representante"];</w:t>
      </w:r>
    </w:p>
    <w:p w:rsidR="00757ECD" w:rsidRPr="00E3611F" w:rsidRDefault="00757ECD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nomRep = resultados["nombre"];</w:t>
      </w:r>
    </w:p>
    <w:p w:rsidR="00757ECD" w:rsidRPr="00E3611F" w:rsidRDefault="00757ECD" w:rsidP="00E3611F">
      <w:pPr>
        <w:pStyle w:val="cod"/>
        <w:rPr>
          <w:lang w:val="es-DO"/>
        </w:rPr>
      </w:pPr>
    </w:p>
    <w:p w:rsidR="00757ECD" w:rsidRPr="00E3611F" w:rsidRDefault="00757ECD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unRep = Representante(idRep, nomRep);</w:t>
      </w:r>
    </w:p>
    <w:p w:rsidR="00757ECD" w:rsidRPr="00E3611F" w:rsidRDefault="00757ECD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unaEv = Evaluacion(id, fecha, unRep);</w:t>
      </w:r>
    </w:p>
    <w:p w:rsidR="00757ECD" w:rsidRPr="00E3611F" w:rsidRDefault="00757ECD" w:rsidP="00E3611F">
      <w:pPr>
        <w:pStyle w:val="cod"/>
        <w:rPr>
          <w:lang w:val="es-DO"/>
        </w:rPr>
      </w:pPr>
    </w:p>
    <w:p w:rsidR="00757ECD" w:rsidRPr="00E3611F" w:rsidRDefault="00757ECD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    evals.add(unaEv);</w:t>
      </w:r>
    </w:p>
    <w:p w:rsidR="00757ECD" w:rsidRPr="00E3611F" w:rsidRDefault="00757ECD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}</w:t>
      </w:r>
    </w:p>
    <w:p w:rsidR="00757ECD" w:rsidRPr="00E3611F" w:rsidRDefault="00757ECD" w:rsidP="00E3611F">
      <w:pPr>
        <w:pStyle w:val="cod"/>
        <w:rPr>
          <w:lang w:val="es-DO"/>
        </w:rPr>
      </w:pPr>
    </w:p>
    <w:p w:rsidR="00757ECD" w:rsidRPr="00E3611F" w:rsidRDefault="00757ECD" w:rsidP="00E3611F">
      <w:pPr>
        <w:pStyle w:val="cod"/>
        <w:rPr>
          <w:lang w:val="es-DO"/>
        </w:rPr>
      </w:pPr>
      <w:r w:rsidRPr="00E3611F">
        <w:rPr>
          <w:lang w:val="es-DO"/>
        </w:rPr>
        <w:t xml:space="preserve">    conexionDB.Cerrar();</w:t>
      </w:r>
    </w:p>
    <w:p w:rsidR="00757ECD" w:rsidRPr="00E3611F" w:rsidRDefault="00757ECD" w:rsidP="00E3611F">
      <w:pPr>
        <w:pStyle w:val="cod"/>
      </w:pPr>
      <w:r w:rsidRPr="00E3611F">
        <w:rPr>
          <w:lang w:val="es-DO"/>
        </w:rPr>
        <w:t xml:space="preserve">    </w:t>
      </w:r>
      <w:r w:rsidRPr="00E3611F">
        <w:t>return evals;</w:t>
      </w:r>
    </w:p>
    <w:p w:rsidR="00757ECD" w:rsidRPr="00E3611F" w:rsidRDefault="00757ECD" w:rsidP="00E3611F">
      <w:pPr>
        <w:pStyle w:val="cod"/>
      </w:pPr>
      <w:r w:rsidRPr="00E3611F">
        <w:t>}</w:t>
      </w:r>
    </w:p>
    <w:p w:rsidR="00757ECD" w:rsidRPr="00E3611F" w:rsidRDefault="00757ECD" w:rsidP="00E3611F">
      <w:pPr>
        <w:ind w:left="708" w:hanging="708"/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5959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5959B1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5959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5959B1">
            <w:pPr>
              <w:pStyle w:val="Clase"/>
              <w:rPr>
                <w:rFonts w:cs="Times New Roman"/>
              </w:rPr>
            </w:pPr>
            <w:r w:rsidRPr="00DD0FAB">
              <w:t>EvaluacionDA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5959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C933BA" w:rsidRDefault="00757ECD" w:rsidP="005959B1">
            <w:pPr>
              <w:pStyle w:val="oper"/>
              <w:rPr>
                <w:rFonts w:cs="Times New Roman"/>
                <w:b/>
                <w:bCs/>
              </w:rPr>
            </w:pPr>
            <w:r w:rsidRPr="00C933BA">
              <w:rPr>
                <w:b/>
                <w:bCs/>
              </w:rPr>
              <w:t>LeerEvaluacionReclamada(idEvaluacion): Evaluacion</w:t>
            </w:r>
          </w:p>
        </w:tc>
      </w:tr>
    </w:tbl>
    <w:p w:rsidR="00757ECD" w:rsidRPr="00E473FC" w:rsidRDefault="00757ECD" w:rsidP="00BB6205">
      <w:pPr>
        <w:pStyle w:val="enc"/>
      </w:pPr>
      <w:r w:rsidRPr="00E473FC">
        <w:t>Pseudo</w:t>
      </w:r>
      <w:r>
        <w:t>código</w:t>
      </w:r>
    </w:p>
    <w:p w:rsidR="00757ECD" w:rsidRPr="00C933BA" w:rsidRDefault="00757ECD" w:rsidP="00C933BA">
      <w:pPr>
        <w:pStyle w:val="cod"/>
      </w:pPr>
      <w:r w:rsidRPr="00C933BA">
        <w:t>Eva</w:t>
      </w:r>
      <w:r>
        <w:t>luacion LeerEvaluacionReclamada</w:t>
      </w:r>
      <w:r w:rsidRPr="00C933BA">
        <w:t>(idEvaluacion){</w:t>
      </w:r>
    </w:p>
    <w:p w:rsidR="00757ECD" w:rsidRPr="00C933BA" w:rsidRDefault="00757ECD" w:rsidP="00C933BA">
      <w:pPr>
        <w:pStyle w:val="cod"/>
      </w:pPr>
      <w:r w:rsidRPr="00C933BA">
        <w:t xml:space="preserve">    unaPlant = unPlantillaDA.LeerPlantilla(idEvaluacion);</w:t>
      </w:r>
    </w:p>
    <w:p w:rsidR="00757ECD" w:rsidRPr="00C933BA" w:rsidRDefault="00757ECD" w:rsidP="00C933BA">
      <w:pPr>
        <w:pStyle w:val="cod"/>
      </w:pPr>
    </w:p>
    <w:p w:rsidR="00757ECD" w:rsidRPr="00C933BA" w:rsidRDefault="00757ECD" w:rsidP="00C933BA">
      <w:pPr>
        <w:pStyle w:val="cod"/>
      </w:pPr>
      <w:r w:rsidRPr="00C933BA">
        <w:t xml:space="preserve">    unaEv = Evaluacion(idEvaluacion, unaPlant);</w:t>
      </w:r>
    </w:p>
    <w:p w:rsidR="00757ECD" w:rsidRPr="00C933BA" w:rsidRDefault="00757ECD" w:rsidP="00C933BA">
      <w:pPr>
        <w:pStyle w:val="cod"/>
      </w:pPr>
    </w:p>
    <w:p w:rsidR="00757ECD" w:rsidRPr="00C933BA" w:rsidRDefault="00757ECD" w:rsidP="00C933BA">
      <w:pPr>
        <w:pStyle w:val="cod"/>
      </w:pPr>
      <w:r w:rsidRPr="00C933BA">
        <w:t xml:space="preserve">    unRespuestaDA.CargarRespuestasReclamadas(unaEv);</w:t>
      </w:r>
    </w:p>
    <w:p w:rsidR="00757ECD" w:rsidRPr="00C933BA" w:rsidRDefault="00757ECD" w:rsidP="00C933BA">
      <w:pPr>
        <w:pStyle w:val="cod"/>
      </w:pPr>
    </w:p>
    <w:p w:rsidR="00757ECD" w:rsidRPr="00C933BA" w:rsidRDefault="00757ECD" w:rsidP="00C933BA">
      <w:pPr>
        <w:pStyle w:val="cod"/>
      </w:pPr>
      <w:r w:rsidRPr="00C933BA">
        <w:t xml:space="preserve">    return unaEv;</w:t>
      </w:r>
    </w:p>
    <w:p w:rsidR="00757ECD" w:rsidRPr="00C933BA" w:rsidRDefault="00757ECD" w:rsidP="00C933BA">
      <w:pPr>
        <w:pStyle w:val="cod"/>
      </w:pPr>
      <w:r w:rsidRPr="00C933BA">
        <w:t>}</w:t>
      </w:r>
    </w:p>
    <w:p w:rsidR="00757ECD" w:rsidRDefault="00757ECD" w:rsidP="00C933BA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5959B1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pStyle w:val="Clase"/>
              <w:rPr>
                <w:rFonts w:cs="Times New Roman"/>
              </w:rPr>
            </w:pPr>
            <w:r w:rsidRPr="00DD0FAB">
              <w:t>EvaluacionDA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C933BA" w:rsidRDefault="00757ECD" w:rsidP="00366CB2">
            <w:pPr>
              <w:pStyle w:val="oper"/>
              <w:rPr>
                <w:rFonts w:cs="Times New Roman"/>
                <w:b/>
                <w:bCs/>
              </w:rPr>
            </w:pPr>
            <w:r w:rsidRPr="00C933BA">
              <w:rPr>
                <w:b/>
                <w:bCs/>
              </w:rPr>
              <w:t>ActualizarEvaluacion (unaEv)</w:t>
            </w:r>
          </w:p>
        </w:tc>
      </w:tr>
    </w:tbl>
    <w:p w:rsidR="00757ECD" w:rsidRPr="00E473FC" w:rsidRDefault="00757ECD" w:rsidP="00BB6205">
      <w:pPr>
        <w:pStyle w:val="enc"/>
      </w:pPr>
      <w:r w:rsidRPr="00E473FC">
        <w:t>Pseudo</w:t>
      </w:r>
      <w:r>
        <w:t>código</w:t>
      </w:r>
    </w:p>
    <w:p w:rsidR="00757ECD" w:rsidRPr="00C933BA" w:rsidRDefault="00757ECD" w:rsidP="00C933BA">
      <w:pPr>
        <w:pStyle w:val="cod"/>
      </w:pPr>
      <w:r w:rsidRPr="00C933BA">
        <w:t>void ActualizarEvaluacion(unaEv){</w:t>
      </w:r>
    </w:p>
    <w:p w:rsidR="00757ECD" w:rsidRPr="00C933BA" w:rsidRDefault="00757ECD" w:rsidP="00C933BA">
      <w:pPr>
        <w:pStyle w:val="cod"/>
      </w:pPr>
      <w:r w:rsidRPr="00C933BA">
        <w:t xml:space="preserve">    cantResp = unaEv.contarRespuestas();</w:t>
      </w:r>
    </w:p>
    <w:p w:rsidR="00757ECD" w:rsidRPr="00C933BA" w:rsidRDefault="00757ECD" w:rsidP="00C933BA">
      <w:pPr>
        <w:pStyle w:val="cod"/>
      </w:pPr>
      <w:r w:rsidRPr="00C933BA">
        <w:t xml:space="preserve">    idEv     = unaEv.getId();</w:t>
      </w:r>
    </w:p>
    <w:p w:rsidR="00757ECD" w:rsidRPr="00C933BA" w:rsidRDefault="00757ECD" w:rsidP="00C933BA">
      <w:pPr>
        <w:pStyle w:val="cod"/>
      </w:pPr>
      <w:r w:rsidRPr="00C933BA">
        <w:t xml:space="preserve">    idPlant  = unaEv.getIdPlantilla();</w:t>
      </w:r>
    </w:p>
    <w:p w:rsidR="00757ECD" w:rsidRPr="00C933BA" w:rsidRDefault="00757ECD" w:rsidP="00C933BA">
      <w:pPr>
        <w:pStyle w:val="cod"/>
      </w:pPr>
    </w:p>
    <w:p w:rsidR="00757ECD" w:rsidRPr="00C933BA" w:rsidRDefault="00757ECD" w:rsidP="00C933BA">
      <w:pPr>
        <w:pStyle w:val="cod"/>
      </w:pPr>
      <w:r w:rsidRPr="00C933BA">
        <w:t xml:space="preserve">    for(i = 0; i &lt; cantResp; i++){</w:t>
      </w:r>
    </w:p>
    <w:p w:rsidR="00757ECD" w:rsidRPr="00C933BA" w:rsidRDefault="00757ECD" w:rsidP="00C933BA">
      <w:pPr>
        <w:pStyle w:val="cod"/>
        <w:rPr>
          <w:lang w:val="es-DO"/>
        </w:rPr>
      </w:pPr>
      <w:r w:rsidRPr="00C933BA">
        <w:t xml:space="preserve">        </w:t>
      </w:r>
      <w:r w:rsidRPr="00C933BA">
        <w:rPr>
          <w:lang w:val="es-DO"/>
        </w:rPr>
        <w:t>idResp = unaEv.getIdRespuesta(i);</w:t>
      </w:r>
    </w:p>
    <w:p w:rsidR="00757ECD" w:rsidRPr="00C933BA" w:rsidRDefault="00757ECD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cumple = unaEv.getCumplePunto(idResp);</w:t>
      </w:r>
    </w:p>
    <w:p w:rsidR="00757ECD" w:rsidRPr="00C933BA" w:rsidRDefault="00757ECD" w:rsidP="00C933BA">
      <w:pPr>
        <w:pStyle w:val="cod"/>
        <w:rPr>
          <w:lang w:val="es-DO"/>
        </w:rPr>
      </w:pPr>
    </w:p>
    <w:p w:rsidR="00757ECD" w:rsidRPr="00C933BA" w:rsidRDefault="00757ECD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unRespuestaDA.cambiarRespuesta(idEv, idPlant, idResp, cumplePunto);</w:t>
      </w:r>
    </w:p>
    <w:p w:rsidR="00757ECD" w:rsidRPr="00C933BA" w:rsidRDefault="00757ECD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}</w:t>
      </w:r>
    </w:p>
    <w:p w:rsidR="00757ECD" w:rsidRPr="00C933BA" w:rsidRDefault="00757ECD" w:rsidP="00C933BA">
      <w:pPr>
        <w:pStyle w:val="cod"/>
        <w:rPr>
          <w:lang w:val="es-DO"/>
        </w:rPr>
      </w:pPr>
    </w:p>
    <w:p w:rsidR="00757ECD" w:rsidRPr="00C933BA" w:rsidRDefault="00757ECD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parametros = [idEv];</w:t>
      </w:r>
    </w:p>
    <w:p w:rsidR="00757ECD" w:rsidRPr="00C933BA" w:rsidRDefault="00757ECD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commSQL.setParametros(parametros);</w:t>
      </w:r>
    </w:p>
    <w:p w:rsidR="00757ECD" w:rsidRPr="00C933BA" w:rsidRDefault="00757ECD" w:rsidP="00C933BA">
      <w:pPr>
        <w:pStyle w:val="cod"/>
        <w:rPr>
          <w:lang w:val="es-DO"/>
        </w:rPr>
      </w:pPr>
    </w:p>
    <w:p w:rsidR="00757ECD" w:rsidRPr="00C933BA" w:rsidRDefault="00757ECD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conexionDB.Abrir();</w:t>
      </w:r>
    </w:p>
    <w:p w:rsidR="00757ECD" w:rsidRPr="00C933BA" w:rsidRDefault="00757ECD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commSQL.Texto = "Update ... " // Evaluacion</w:t>
      </w:r>
    </w:p>
    <w:p w:rsidR="00757ECD" w:rsidRPr="00C933BA" w:rsidRDefault="00757ECD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+ "Set id_estado_evaluacion = 3 " </w:t>
      </w:r>
    </w:p>
    <w:p w:rsidR="00757ECD" w:rsidRPr="00C933BA" w:rsidRDefault="00757ECD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+ "Where id_evaluacion = ?";</w:t>
      </w:r>
    </w:p>
    <w:p w:rsidR="00757ECD" w:rsidRPr="00C933BA" w:rsidRDefault="00757ECD" w:rsidP="00C933BA">
      <w:pPr>
        <w:pStyle w:val="cod"/>
        <w:rPr>
          <w:lang w:val="es-DO"/>
        </w:rPr>
      </w:pPr>
    </w:p>
    <w:p w:rsidR="00757ECD" w:rsidRPr="00C933BA" w:rsidRDefault="00757ECD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conexionDB.Cerrar();</w:t>
      </w:r>
    </w:p>
    <w:p w:rsidR="00757ECD" w:rsidRPr="00C933BA" w:rsidRDefault="00757ECD" w:rsidP="00C933BA">
      <w:pPr>
        <w:pStyle w:val="cod"/>
      </w:pPr>
      <w:r w:rsidRPr="00C933BA">
        <w:t>}</w:t>
      </w:r>
    </w:p>
    <w:p w:rsidR="00757ECD" w:rsidRPr="009702AD" w:rsidRDefault="00757ECD" w:rsidP="00C933BA">
      <w:pPr>
        <w:jc w:val="center"/>
      </w:pPr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5959B1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pStyle w:val="Clase"/>
              <w:rPr>
                <w:rFonts w:cs="Times New Roman"/>
              </w:rPr>
            </w:pPr>
            <w:r>
              <w:t>RespuestaDA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C933BA" w:rsidRDefault="00757ECD" w:rsidP="00366CB2">
            <w:pPr>
              <w:pStyle w:val="oper"/>
              <w:rPr>
                <w:rFonts w:cs="Times New Roman"/>
                <w:b/>
                <w:bCs/>
              </w:rPr>
            </w:pPr>
            <w:r w:rsidRPr="00C933BA">
              <w:rPr>
                <w:b/>
                <w:bCs/>
              </w:rPr>
              <w:t>CargarRespuestasReclamadas(unaEv)</w:t>
            </w:r>
          </w:p>
        </w:tc>
      </w:tr>
    </w:tbl>
    <w:p w:rsidR="00757ECD" w:rsidRPr="00E473FC" w:rsidRDefault="00757ECD" w:rsidP="00BB6205">
      <w:pPr>
        <w:pStyle w:val="enc"/>
      </w:pPr>
      <w:r w:rsidRPr="00E473FC">
        <w:t>Pseudo</w:t>
      </w:r>
      <w:r>
        <w:t>código</w:t>
      </w:r>
    </w:p>
    <w:p w:rsidR="00757ECD" w:rsidRPr="00C933BA" w:rsidRDefault="00757ECD" w:rsidP="00C933BA">
      <w:pPr>
        <w:pStyle w:val="cod"/>
      </w:pPr>
      <w:r w:rsidRPr="00C933BA">
        <w:t xml:space="preserve">    idEv = unaEv.getId();</w:t>
      </w:r>
    </w:p>
    <w:p w:rsidR="00757ECD" w:rsidRPr="00C933BA" w:rsidRDefault="00757ECD" w:rsidP="00C933BA">
      <w:pPr>
        <w:pStyle w:val="cod"/>
      </w:pPr>
      <w:r w:rsidRPr="00C933BA">
        <w:t xml:space="preserve">    idPlant = unaEv.getIdPlantilla();</w:t>
      </w:r>
    </w:p>
    <w:p w:rsidR="00757ECD" w:rsidRPr="00C933BA" w:rsidRDefault="00757ECD" w:rsidP="00C933BA">
      <w:pPr>
        <w:pStyle w:val="cod"/>
      </w:pPr>
    </w:p>
    <w:p w:rsidR="00757ECD" w:rsidRPr="00C933BA" w:rsidRDefault="00757ECD" w:rsidP="00C933BA">
      <w:pPr>
        <w:pStyle w:val="cod"/>
      </w:pPr>
      <w:r w:rsidRPr="00C933BA">
        <w:t xml:space="preserve">    commSQL.Texto = "Select ... " // respuestas</w:t>
      </w:r>
    </w:p>
    <w:p w:rsidR="00757ECD" w:rsidRPr="00C933BA" w:rsidRDefault="00757ECD" w:rsidP="00C933BA">
      <w:pPr>
        <w:pStyle w:val="cod"/>
      </w:pPr>
      <w:r w:rsidRPr="00C933BA">
        <w:t xml:space="preserve">        +"where id_evaluacion = ? "</w:t>
      </w:r>
    </w:p>
    <w:p w:rsidR="00757ECD" w:rsidRPr="00C933BA" w:rsidRDefault="00757ECD" w:rsidP="00C933BA">
      <w:pPr>
        <w:pStyle w:val="cod"/>
      </w:pPr>
      <w:r w:rsidRPr="00C933BA">
        <w:t xml:space="preserve">        +"and id_plantilla = ? "</w:t>
      </w:r>
    </w:p>
    <w:p w:rsidR="00757ECD" w:rsidRPr="00C933BA" w:rsidRDefault="00757ECD" w:rsidP="00C933BA">
      <w:pPr>
        <w:pStyle w:val="cod"/>
      </w:pPr>
      <w:r w:rsidRPr="00C933BA">
        <w:t xml:space="preserve">        +"and es_reclamada = 1 ";</w:t>
      </w:r>
    </w:p>
    <w:p w:rsidR="00757ECD" w:rsidRPr="00C933BA" w:rsidRDefault="00757ECD" w:rsidP="00C933BA">
      <w:pPr>
        <w:pStyle w:val="cod"/>
      </w:pPr>
    </w:p>
    <w:p w:rsidR="00757ECD" w:rsidRPr="00C933BA" w:rsidRDefault="00757ECD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parametros = [idEv, idPlant];</w:t>
      </w:r>
    </w:p>
    <w:p w:rsidR="00757ECD" w:rsidRPr="00C933BA" w:rsidRDefault="00757ECD" w:rsidP="00C933BA">
      <w:pPr>
        <w:pStyle w:val="cod"/>
        <w:rPr>
          <w:lang w:val="es-DO"/>
        </w:rPr>
      </w:pPr>
    </w:p>
    <w:p w:rsidR="00757ECD" w:rsidRPr="00C933BA" w:rsidRDefault="00757ECD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commSQL.setParametros(parametros);</w:t>
      </w:r>
    </w:p>
    <w:p w:rsidR="00757ECD" w:rsidRPr="00C933BA" w:rsidRDefault="00757ECD" w:rsidP="00C933BA">
      <w:pPr>
        <w:pStyle w:val="cod"/>
        <w:rPr>
          <w:lang w:val="es-DO"/>
        </w:rPr>
      </w:pPr>
    </w:p>
    <w:p w:rsidR="00757ECD" w:rsidRPr="00C933BA" w:rsidRDefault="00757ECD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conexionDB.Abrir();</w:t>
      </w:r>
    </w:p>
    <w:p w:rsidR="00757ECD" w:rsidRPr="00C933BA" w:rsidRDefault="00757ECD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resultados = commSQL.Ejecutar();</w:t>
      </w:r>
    </w:p>
    <w:p w:rsidR="00757ECD" w:rsidRPr="00C933BA" w:rsidRDefault="00757ECD" w:rsidP="00C933BA">
      <w:pPr>
        <w:pStyle w:val="cod"/>
        <w:rPr>
          <w:lang w:val="es-DO"/>
        </w:rPr>
      </w:pPr>
    </w:p>
    <w:p w:rsidR="00757ECD" w:rsidRPr="00C933BA" w:rsidRDefault="00757ECD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while(resultados.next()){</w:t>
      </w:r>
    </w:p>
    <w:p w:rsidR="00757ECD" w:rsidRPr="00C933BA" w:rsidRDefault="00757ECD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num = resultados["id_punto_evaluacion"];</w:t>
      </w:r>
    </w:p>
    <w:p w:rsidR="00757ECD" w:rsidRPr="00C933BA" w:rsidRDefault="00757ECD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// cumple es true si es igual a 1</w:t>
      </w:r>
    </w:p>
    <w:p w:rsidR="00757ECD" w:rsidRPr="00C933BA" w:rsidRDefault="00757ECD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cumple = resultados["cumple_punto"] == 1; </w:t>
      </w:r>
    </w:p>
    <w:p w:rsidR="00757ECD" w:rsidRPr="00C933BA" w:rsidRDefault="00757ECD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comentario = resultados["comentario"]; </w:t>
      </w:r>
    </w:p>
    <w:p w:rsidR="00757ECD" w:rsidRPr="00C933BA" w:rsidRDefault="00757ECD" w:rsidP="00C933BA">
      <w:pPr>
        <w:pStyle w:val="cod"/>
        <w:rPr>
          <w:lang w:val="es-DO"/>
        </w:rPr>
      </w:pPr>
    </w:p>
    <w:p w:rsidR="00757ECD" w:rsidRPr="00C933BA" w:rsidRDefault="00757ECD" w:rsidP="00C933BA">
      <w:pPr>
        <w:pStyle w:val="cod"/>
        <w:rPr>
          <w:lang w:val="es-DO"/>
        </w:rPr>
      </w:pPr>
      <w:r w:rsidRPr="00C933BA">
        <w:rPr>
          <w:lang w:val="es-DO"/>
        </w:rPr>
        <w:t xml:space="preserve">        unaEv.CrearRespuesta(num, cumple, comentario);</w:t>
      </w:r>
    </w:p>
    <w:p w:rsidR="00757ECD" w:rsidRPr="00C933BA" w:rsidRDefault="00757ECD" w:rsidP="00C933BA">
      <w:pPr>
        <w:pStyle w:val="cod"/>
      </w:pPr>
      <w:r w:rsidRPr="00C933BA">
        <w:rPr>
          <w:lang w:val="es-DO"/>
        </w:rPr>
        <w:t xml:space="preserve">    </w:t>
      </w:r>
      <w:r w:rsidRPr="00C933BA">
        <w:t>}</w:t>
      </w:r>
    </w:p>
    <w:p w:rsidR="00757ECD" w:rsidRPr="00C933BA" w:rsidRDefault="00757ECD" w:rsidP="00C933BA">
      <w:pPr>
        <w:pStyle w:val="cod"/>
      </w:pPr>
    </w:p>
    <w:p w:rsidR="00757ECD" w:rsidRPr="00C933BA" w:rsidRDefault="00757ECD" w:rsidP="00C933BA">
      <w:pPr>
        <w:pStyle w:val="cod"/>
      </w:pPr>
      <w:r w:rsidRPr="00C933BA">
        <w:t xml:space="preserve">    conexionDB.Cerrar();</w:t>
      </w:r>
    </w:p>
    <w:p w:rsidR="00757ECD" w:rsidRPr="00C933BA" w:rsidRDefault="00757ECD" w:rsidP="00C933BA">
      <w:pPr>
        <w:pStyle w:val="cod"/>
      </w:pPr>
      <w:r w:rsidRPr="00C933BA">
        <w:t xml:space="preserve">    </w:t>
      </w:r>
    </w:p>
    <w:p w:rsidR="00757ECD" w:rsidRPr="00C933BA" w:rsidRDefault="00757ECD" w:rsidP="00C933BA">
      <w:pPr>
        <w:pStyle w:val="cod"/>
      </w:pPr>
      <w:r w:rsidRPr="00C933BA">
        <w:t>}</w:t>
      </w:r>
    </w:p>
    <w:p w:rsidR="00757ECD" w:rsidRPr="00C933BA" w:rsidRDefault="00757ECD" w:rsidP="00C933BA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pStyle w:val="Clase"/>
              <w:rPr>
                <w:rFonts w:cs="Times New Roman"/>
              </w:rPr>
            </w:pPr>
            <w:r>
              <w:t>RespuestaDA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2678D7" w:rsidRDefault="00757ECD" w:rsidP="00366CB2">
            <w:pPr>
              <w:pStyle w:val="oper"/>
              <w:rPr>
                <w:rFonts w:cs="Times New Roman"/>
              </w:rPr>
            </w:pPr>
            <w:r w:rsidRPr="002678D7">
              <w:t>CambiarRespuesta(idEvaluacion, idPlantilla, idResp, cumplePunto)</w:t>
            </w:r>
          </w:p>
        </w:tc>
      </w:tr>
    </w:tbl>
    <w:p w:rsidR="00757ECD" w:rsidRPr="00E473FC" w:rsidRDefault="00757ECD" w:rsidP="00BB6205">
      <w:pPr>
        <w:pStyle w:val="enc"/>
      </w:pPr>
      <w:r w:rsidRPr="00E473FC">
        <w:t>Pseudo</w:t>
      </w:r>
      <w:r>
        <w:t>código</w:t>
      </w:r>
    </w:p>
    <w:p w:rsidR="00757ECD" w:rsidRPr="009E482E" w:rsidRDefault="00757ECD" w:rsidP="002678D7">
      <w:pPr>
        <w:pStyle w:val="cod"/>
        <w:rPr>
          <w:lang w:val="es-DO"/>
        </w:rPr>
      </w:pPr>
      <w:r w:rsidRPr="009E482E">
        <w:rPr>
          <w:lang w:val="es-DO"/>
        </w:rPr>
        <w:t>void CambiarRespuesta (idEv, idPlant, idResp, cumplePunto) {</w:t>
      </w:r>
    </w:p>
    <w:p w:rsidR="00757ECD" w:rsidRPr="009E482E" w:rsidRDefault="00757ECD" w:rsidP="002678D7">
      <w:pPr>
        <w:pStyle w:val="cod"/>
        <w:rPr>
          <w:lang w:val="es-DO"/>
        </w:rPr>
      </w:pPr>
      <w:r w:rsidRPr="009E482E">
        <w:rPr>
          <w:lang w:val="es-DO"/>
        </w:rPr>
        <w:t xml:space="preserve">    commSQL.Texto = "Update ... " // Respuesta</w:t>
      </w:r>
    </w:p>
    <w:p w:rsidR="00757ECD" w:rsidRPr="009E482E" w:rsidRDefault="00757ECD" w:rsidP="002678D7">
      <w:pPr>
        <w:pStyle w:val="cod"/>
        <w:rPr>
          <w:lang w:val="es-DO"/>
        </w:rPr>
      </w:pPr>
      <w:r w:rsidRPr="009E482E">
        <w:rPr>
          <w:lang w:val="es-DO"/>
        </w:rPr>
        <w:t xml:space="preserve">        + "Set es_reclamada = 0, " // 1 = true</w:t>
      </w:r>
    </w:p>
    <w:p w:rsidR="00757ECD" w:rsidRPr="009E482E" w:rsidRDefault="00757ECD" w:rsidP="002678D7">
      <w:pPr>
        <w:pStyle w:val="cod"/>
        <w:rPr>
          <w:lang w:val="es-DO"/>
        </w:rPr>
      </w:pPr>
      <w:r w:rsidRPr="009E482E">
        <w:rPr>
          <w:lang w:val="es-DO"/>
        </w:rPr>
        <w:t xml:space="preserve">        + "cumple_punto =  ? "</w:t>
      </w:r>
    </w:p>
    <w:p w:rsidR="00757ECD" w:rsidRPr="009E482E" w:rsidRDefault="00757ECD" w:rsidP="002678D7">
      <w:pPr>
        <w:pStyle w:val="cod"/>
        <w:rPr>
          <w:lang w:val="es-DO"/>
        </w:rPr>
      </w:pPr>
      <w:r w:rsidRPr="009E482E">
        <w:rPr>
          <w:lang w:val="es-DO"/>
        </w:rPr>
        <w:t xml:space="preserve">        + "where "</w:t>
      </w:r>
    </w:p>
    <w:p w:rsidR="00757ECD" w:rsidRPr="009E482E" w:rsidRDefault="00757ECD" w:rsidP="002678D7">
      <w:pPr>
        <w:pStyle w:val="cod"/>
        <w:rPr>
          <w:lang w:val="es-DO"/>
        </w:rPr>
      </w:pPr>
      <w:r w:rsidRPr="009E482E">
        <w:rPr>
          <w:lang w:val="es-DO"/>
        </w:rPr>
        <w:t xml:space="preserve">        + "id_evaluacion = ?";</w:t>
      </w:r>
    </w:p>
    <w:p w:rsidR="00757ECD" w:rsidRPr="009E482E" w:rsidRDefault="00757ECD" w:rsidP="002678D7">
      <w:pPr>
        <w:pStyle w:val="cod"/>
        <w:rPr>
          <w:lang w:val="es-DO"/>
        </w:rPr>
      </w:pPr>
      <w:r w:rsidRPr="009E482E">
        <w:rPr>
          <w:lang w:val="es-DO"/>
        </w:rPr>
        <w:t xml:space="preserve">        + "and id_plantilla = ?";</w:t>
      </w:r>
    </w:p>
    <w:p w:rsidR="00757ECD" w:rsidRPr="009E482E" w:rsidRDefault="00757ECD" w:rsidP="002678D7">
      <w:pPr>
        <w:pStyle w:val="cod"/>
        <w:rPr>
          <w:lang w:val="es-DO"/>
        </w:rPr>
      </w:pPr>
      <w:r w:rsidRPr="009E482E">
        <w:rPr>
          <w:lang w:val="es-DO"/>
        </w:rPr>
        <w:t xml:space="preserve">        + "and id_punto_evaluacion = ?";</w:t>
      </w:r>
    </w:p>
    <w:p w:rsidR="00757ECD" w:rsidRPr="009E482E" w:rsidRDefault="00757ECD" w:rsidP="002678D7">
      <w:pPr>
        <w:pStyle w:val="cod"/>
        <w:rPr>
          <w:lang w:val="es-DO"/>
        </w:rPr>
      </w:pPr>
    </w:p>
    <w:p w:rsidR="00757ECD" w:rsidRPr="009E482E" w:rsidRDefault="00757ECD" w:rsidP="002678D7">
      <w:pPr>
        <w:pStyle w:val="cod"/>
        <w:rPr>
          <w:lang w:val="es-DO"/>
        </w:rPr>
      </w:pPr>
      <w:r w:rsidRPr="009E482E">
        <w:rPr>
          <w:lang w:val="es-DO"/>
        </w:rPr>
        <w:t xml:space="preserve">    cumple = !cumplePunto;</w:t>
      </w:r>
    </w:p>
    <w:p w:rsidR="00757ECD" w:rsidRPr="009E482E" w:rsidRDefault="00757ECD" w:rsidP="002678D7">
      <w:pPr>
        <w:pStyle w:val="cod"/>
        <w:rPr>
          <w:lang w:val="es-DO"/>
        </w:rPr>
      </w:pPr>
      <w:r w:rsidRPr="009E482E">
        <w:rPr>
          <w:lang w:val="es-DO"/>
        </w:rPr>
        <w:t xml:space="preserve">    parametros = [cumple, idEv, idPlant, idResp]</w:t>
      </w:r>
    </w:p>
    <w:p w:rsidR="00757ECD" w:rsidRPr="009E482E" w:rsidRDefault="00757ECD" w:rsidP="002678D7">
      <w:pPr>
        <w:pStyle w:val="cod"/>
        <w:rPr>
          <w:lang w:val="es-DO"/>
        </w:rPr>
      </w:pPr>
      <w:r w:rsidRPr="009E482E">
        <w:rPr>
          <w:lang w:val="es-DO"/>
        </w:rPr>
        <w:t xml:space="preserve">    commSQL.setParametros(parametros);</w:t>
      </w:r>
    </w:p>
    <w:p w:rsidR="00757ECD" w:rsidRPr="009E482E" w:rsidRDefault="00757ECD" w:rsidP="002678D7">
      <w:pPr>
        <w:pStyle w:val="cod"/>
        <w:rPr>
          <w:lang w:val="es-DO"/>
        </w:rPr>
      </w:pPr>
      <w:r w:rsidRPr="009E482E">
        <w:rPr>
          <w:lang w:val="es-DO"/>
        </w:rPr>
        <w:t xml:space="preserve">    conexionDB.Abrir();</w:t>
      </w:r>
    </w:p>
    <w:p w:rsidR="00757ECD" w:rsidRPr="002678D7" w:rsidRDefault="00757ECD" w:rsidP="002678D7">
      <w:pPr>
        <w:pStyle w:val="cod"/>
      </w:pPr>
      <w:r w:rsidRPr="009E482E">
        <w:rPr>
          <w:lang w:val="es-DO"/>
        </w:rPr>
        <w:t xml:space="preserve">    </w:t>
      </w:r>
      <w:r w:rsidRPr="002678D7">
        <w:t>commSQL.Ejecutar();</w:t>
      </w:r>
    </w:p>
    <w:p w:rsidR="00757ECD" w:rsidRPr="002678D7" w:rsidRDefault="00757ECD" w:rsidP="002678D7">
      <w:pPr>
        <w:pStyle w:val="cod"/>
      </w:pPr>
      <w:r w:rsidRPr="002678D7">
        <w:tab/>
        <w:t>conexionDB.Cerrar();</w:t>
      </w:r>
    </w:p>
    <w:p w:rsidR="00757ECD" w:rsidRPr="002678D7" w:rsidRDefault="00757ECD" w:rsidP="002678D7">
      <w:pPr>
        <w:pStyle w:val="cod"/>
      </w:pPr>
      <w:r w:rsidRPr="002678D7">
        <w:t>}</w:t>
      </w:r>
    </w:p>
    <w:p w:rsidR="00757ECD" w:rsidRDefault="00757ECD" w:rsidP="002678D7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2678D7" w:rsidRDefault="00757ECD" w:rsidP="00366CB2">
            <w:pPr>
              <w:pStyle w:val="oper"/>
              <w:rPr>
                <w:rFonts w:cs="Times New Roman"/>
                <w:b/>
                <w:bCs/>
              </w:rPr>
            </w:pPr>
            <w:r w:rsidRPr="002678D7">
              <w:rPr>
                <w:b/>
                <w:bCs/>
              </w:rPr>
              <w:t>Evaluacion (id, fechaCreada, unRep)</w:t>
            </w:r>
          </w:p>
        </w:tc>
      </w:tr>
    </w:tbl>
    <w:p w:rsidR="00757ECD" w:rsidRPr="00E473FC" w:rsidRDefault="00757ECD" w:rsidP="00BB6205">
      <w:pPr>
        <w:pStyle w:val="enc"/>
      </w:pPr>
      <w:r w:rsidRPr="00E473FC">
        <w:t>Pseudo</w:t>
      </w:r>
      <w:r>
        <w:t>código</w:t>
      </w:r>
    </w:p>
    <w:p w:rsidR="00757ECD" w:rsidRPr="00EB3A85" w:rsidRDefault="00757ECD" w:rsidP="00EB3A85">
      <w:pPr>
        <w:pStyle w:val="cod"/>
      </w:pPr>
      <w:r w:rsidRPr="00EB3A85">
        <w:t>Evaluacion (id, fechaCreada){</w:t>
      </w:r>
    </w:p>
    <w:p w:rsidR="00757ECD" w:rsidRPr="00EB3A85" w:rsidRDefault="00757ECD" w:rsidP="00EB3A85">
      <w:pPr>
        <w:pStyle w:val="cod"/>
      </w:pPr>
      <w:r w:rsidRPr="00EB3A85">
        <w:t xml:space="preserve">    this.id = id;</w:t>
      </w:r>
    </w:p>
    <w:p w:rsidR="00757ECD" w:rsidRDefault="00757ECD" w:rsidP="00EB3A85">
      <w:pPr>
        <w:pStyle w:val="cod"/>
      </w:pPr>
      <w:r w:rsidRPr="00EB3A85">
        <w:t xml:space="preserve">    this.fechaCreada = fechaCreada;</w:t>
      </w:r>
    </w:p>
    <w:p w:rsidR="00757ECD" w:rsidRPr="00EB3A85" w:rsidRDefault="00757ECD" w:rsidP="00EB3A85">
      <w:pPr>
        <w:pStyle w:val="cod"/>
      </w:pPr>
      <w:r>
        <w:t xml:space="preserve">    this.representante = unRep;</w:t>
      </w:r>
    </w:p>
    <w:p w:rsidR="00757ECD" w:rsidRDefault="00757ECD" w:rsidP="00EB3A85">
      <w:pPr>
        <w:pStyle w:val="cod"/>
      </w:pPr>
      <w:r w:rsidRPr="00EB3A85">
        <w:t>}</w:t>
      </w:r>
    </w:p>
    <w:p w:rsidR="00757ECD" w:rsidRDefault="00757ECD" w:rsidP="00EB3A85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pStyle w:val="oper"/>
              <w:rPr>
                <w:rFonts w:cs="Times New Roman"/>
              </w:rPr>
            </w:pPr>
            <w:r w:rsidRPr="00BB6205">
              <w:t>Evaluacion (</w:t>
            </w:r>
            <w:r>
              <w:t>id, unaPlant</w:t>
            </w:r>
            <w:r w:rsidRPr="00BB6205">
              <w:t>)</w:t>
            </w:r>
          </w:p>
        </w:tc>
      </w:tr>
    </w:tbl>
    <w:p w:rsidR="00757ECD" w:rsidRPr="00E473FC" w:rsidRDefault="00757ECD" w:rsidP="00EB3A85">
      <w:pPr>
        <w:pStyle w:val="enc"/>
      </w:pPr>
      <w:r w:rsidRPr="00E473FC">
        <w:t>Pseudo</w:t>
      </w:r>
      <w:r>
        <w:t>código</w:t>
      </w:r>
    </w:p>
    <w:p w:rsidR="00757ECD" w:rsidRPr="00EB3A85" w:rsidRDefault="00757ECD" w:rsidP="00EB3A85">
      <w:pPr>
        <w:pStyle w:val="cod"/>
      </w:pPr>
      <w:r w:rsidRPr="00EB3A85">
        <w:t xml:space="preserve">Evaluacion (id, </w:t>
      </w:r>
      <w:r>
        <w:t>unaPlant</w:t>
      </w:r>
      <w:r w:rsidRPr="00EB3A85">
        <w:t>){</w:t>
      </w:r>
    </w:p>
    <w:p w:rsidR="00757ECD" w:rsidRPr="00EB3A85" w:rsidRDefault="00757ECD" w:rsidP="00EB3A85">
      <w:pPr>
        <w:pStyle w:val="cod"/>
      </w:pPr>
      <w:r w:rsidRPr="00EB3A85">
        <w:t xml:space="preserve">    this.id = id;</w:t>
      </w:r>
    </w:p>
    <w:p w:rsidR="00757ECD" w:rsidRPr="00EB3A85" w:rsidRDefault="00757ECD" w:rsidP="00EB3A85">
      <w:pPr>
        <w:pStyle w:val="cod"/>
      </w:pPr>
      <w:r w:rsidRPr="00EB3A85">
        <w:t xml:space="preserve">    this.</w:t>
      </w:r>
      <w:r>
        <w:t>plantilla</w:t>
      </w:r>
      <w:r w:rsidRPr="00EB3A85">
        <w:t xml:space="preserve"> = </w:t>
      </w:r>
      <w:r>
        <w:t>unaPlant</w:t>
      </w:r>
      <w:r w:rsidRPr="00EB3A85">
        <w:t>;</w:t>
      </w:r>
    </w:p>
    <w:p w:rsidR="00757ECD" w:rsidRDefault="00757ECD" w:rsidP="00EB3A85">
      <w:pPr>
        <w:pStyle w:val="cod"/>
      </w:pPr>
      <w:r w:rsidRPr="00EB3A85">
        <w:t>}</w:t>
      </w:r>
    </w:p>
    <w:p w:rsidR="00757ECD" w:rsidRPr="001D696F" w:rsidRDefault="00757ECD" w:rsidP="00EB3A85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pStyle w:val="oper"/>
              <w:rPr>
                <w:rFonts w:cs="Times New Roman"/>
              </w:rPr>
            </w:pPr>
            <w:r w:rsidRPr="00BB6205">
              <w:t>getId()</w:t>
            </w:r>
            <w:r>
              <w:t>: int</w:t>
            </w:r>
          </w:p>
        </w:tc>
      </w:tr>
    </w:tbl>
    <w:p w:rsidR="00757ECD" w:rsidRPr="00E473FC" w:rsidRDefault="00757ECD" w:rsidP="00BB6205">
      <w:pPr>
        <w:pStyle w:val="enc"/>
      </w:pPr>
      <w:r w:rsidRPr="00E473FC">
        <w:t>Pseudo</w:t>
      </w:r>
      <w:r>
        <w:t>código</w:t>
      </w:r>
    </w:p>
    <w:p w:rsidR="00757ECD" w:rsidRDefault="00757ECD" w:rsidP="003448D9">
      <w:pPr>
        <w:pStyle w:val="cod"/>
      </w:pPr>
      <w:r>
        <w:t>int getId(){</w:t>
      </w:r>
    </w:p>
    <w:p w:rsidR="00757ECD" w:rsidRDefault="00757ECD" w:rsidP="003448D9">
      <w:pPr>
        <w:pStyle w:val="cod"/>
      </w:pPr>
      <w:r>
        <w:t xml:space="preserve">        return idEvaluacion;</w:t>
      </w:r>
    </w:p>
    <w:p w:rsidR="00757ECD" w:rsidRDefault="00757ECD" w:rsidP="003448D9">
      <w:pPr>
        <w:pStyle w:val="cod"/>
      </w:pPr>
      <w:r>
        <w:t xml:space="preserve">} </w:t>
      </w:r>
    </w:p>
    <w:p w:rsidR="00757ECD" w:rsidRDefault="00757ECD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pStyle w:val="oper"/>
              <w:rPr>
                <w:rFonts w:cs="Times New Roman"/>
              </w:rPr>
            </w:pPr>
            <w:r w:rsidRPr="005023C7">
              <w:t>getIdPlantilla()</w:t>
            </w:r>
            <w:r>
              <w:t>: int</w:t>
            </w:r>
          </w:p>
        </w:tc>
      </w:tr>
    </w:tbl>
    <w:p w:rsidR="00757ECD" w:rsidRPr="00E473FC" w:rsidRDefault="00757ECD" w:rsidP="005023C7">
      <w:pPr>
        <w:pStyle w:val="enc"/>
      </w:pPr>
      <w:r w:rsidRPr="00E473FC">
        <w:t>Pseudo</w:t>
      </w:r>
      <w:r>
        <w:t>código</w:t>
      </w:r>
    </w:p>
    <w:p w:rsidR="00757ECD" w:rsidRDefault="00757ECD" w:rsidP="005023C7">
      <w:pPr>
        <w:pStyle w:val="cod"/>
      </w:pPr>
      <w:r>
        <w:t xml:space="preserve">int </w:t>
      </w:r>
      <w:r w:rsidRPr="005023C7">
        <w:t>getIdPlantilla</w:t>
      </w:r>
      <w:r>
        <w:t>(){</w:t>
      </w:r>
    </w:p>
    <w:p w:rsidR="00757ECD" w:rsidRDefault="00757ECD" w:rsidP="005023C7">
      <w:pPr>
        <w:pStyle w:val="cod"/>
      </w:pPr>
      <w:r>
        <w:t xml:space="preserve">        return this.plantilla.getId();</w:t>
      </w:r>
    </w:p>
    <w:p w:rsidR="00757ECD" w:rsidRDefault="00757ECD" w:rsidP="005023C7">
      <w:pPr>
        <w:pStyle w:val="cod"/>
      </w:pPr>
      <w:r>
        <w:t xml:space="preserve">} </w:t>
      </w:r>
    </w:p>
    <w:p w:rsidR="00757ECD" w:rsidRDefault="00757ECD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2678D7" w:rsidRDefault="00757ECD" w:rsidP="00D53088">
            <w:pPr>
              <w:pStyle w:val="oper"/>
              <w:rPr>
                <w:rFonts w:cs="Times New Roman"/>
                <w:b/>
                <w:bCs/>
              </w:rPr>
            </w:pPr>
            <w:r w:rsidRPr="002678D7">
              <w:rPr>
                <w:b/>
                <w:bCs/>
              </w:rPr>
              <w:t>CrearRespuesta(num: Int, cumple: bool, comentario: String)</w:t>
            </w:r>
          </w:p>
        </w:tc>
      </w:tr>
    </w:tbl>
    <w:p w:rsidR="00757ECD" w:rsidRPr="00E473FC" w:rsidRDefault="00757ECD" w:rsidP="008C35BD">
      <w:pPr>
        <w:pStyle w:val="enc"/>
      </w:pPr>
      <w:r w:rsidRPr="00E473FC">
        <w:t>Pseudo</w:t>
      </w:r>
      <w:r>
        <w:t>código</w:t>
      </w:r>
    </w:p>
    <w:p w:rsidR="00757ECD" w:rsidRPr="00017432" w:rsidRDefault="00757ECD" w:rsidP="008C35BD">
      <w:pPr>
        <w:pStyle w:val="cod"/>
        <w:rPr>
          <w:lang w:val="es-DO"/>
        </w:rPr>
      </w:pPr>
      <w:r w:rsidRPr="00017432">
        <w:rPr>
          <w:lang w:val="es-DO"/>
        </w:rPr>
        <w:t>void CrearRespuesta(num, cumple){</w:t>
      </w:r>
    </w:p>
    <w:p w:rsidR="00757ECD" w:rsidRPr="00017432" w:rsidRDefault="00757ECD" w:rsidP="008C35BD">
      <w:pPr>
        <w:pStyle w:val="cod"/>
        <w:rPr>
          <w:lang w:val="es-DO"/>
        </w:rPr>
      </w:pPr>
      <w:r w:rsidRPr="00017432">
        <w:rPr>
          <w:lang w:val="es-DO"/>
        </w:rPr>
        <w:t xml:space="preserve">    resp = Respuesta(num, cumple</w:t>
      </w:r>
      <w:r>
        <w:rPr>
          <w:lang w:val="es-DO"/>
        </w:rPr>
        <w:t>, comentario</w:t>
      </w:r>
      <w:r w:rsidRPr="00017432">
        <w:rPr>
          <w:lang w:val="es-DO"/>
        </w:rPr>
        <w:t>);</w:t>
      </w:r>
    </w:p>
    <w:p w:rsidR="00757ECD" w:rsidRPr="00017432" w:rsidRDefault="00757ECD" w:rsidP="008C35BD">
      <w:pPr>
        <w:pStyle w:val="cod"/>
        <w:rPr>
          <w:lang w:val="es-DO"/>
        </w:rPr>
      </w:pPr>
    </w:p>
    <w:p w:rsidR="00757ECD" w:rsidRPr="00170C73" w:rsidRDefault="00757ECD" w:rsidP="008C35BD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r w:rsidRPr="00170C73">
        <w:rPr>
          <w:lang w:val="es-DO"/>
        </w:rPr>
        <w:t>respuestas.add(resp);</w:t>
      </w:r>
    </w:p>
    <w:p w:rsidR="00757ECD" w:rsidRDefault="00757ECD" w:rsidP="008C35BD">
      <w:pPr>
        <w:pStyle w:val="cod"/>
      </w:pPr>
      <w:r>
        <w:t>}</w:t>
      </w:r>
    </w:p>
    <w:p w:rsidR="00757ECD" w:rsidRDefault="00757ECD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757ECD" w:rsidRPr="002678D7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2678D7" w:rsidRDefault="00757ECD" w:rsidP="008C35BD">
            <w:pPr>
              <w:pStyle w:val="oper"/>
              <w:rPr>
                <w:rFonts w:cs="Times New Roman"/>
                <w:b/>
                <w:bCs/>
              </w:rPr>
            </w:pPr>
            <w:r w:rsidRPr="002678D7">
              <w:rPr>
                <w:b/>
                <w:bCs/>
              </w:rPr>
              <w:t>CrearRespuesta(num: Int, cumple: bool)</w:t>
            </w:r>
          </w:p>
        </w:tc>
      </w:tr>
    </w:tbl>
    <w:p w:rsidR="00757ECD" w:rsidRPr="00E473FC" w:rsidRDefault="00757ECD" w:rsidP="008C35BD">
      <w:pPr>
        <w:pStyle w:val="enc"/>
      </w:pPr>
      <w:r w:rsidRPr="00E473FC">
        <w:t>Pseudo</w:t>
      </w:r>
      <w:r>
        <w:t>código</w:t>
      </w:r>
    </w:p>
    <w:p w:rsidR="00757ECD" w:rsidRPr="00017432" w:rsidRDefault="00757ECD" w:rsidP="008C35BD">
      <w:pPr>
        <w:pStyle w:val="cod"/>
        <w:rPr>
          <w:lang w:val="es-DO"/>
        </w:rPr>
      </w:pPr>
      <w:r w:rsidRPr="00017432">
        <w:rPr>
          <w:lang w:val="es-DO"/>
        </w:rPr>
        <w:t xml:space="preserve">void CrearRespuesta(num, </w:t>
      </w:r>
      <w:r w:rsidRPr="002678D7">
        <w:rPr>
          <w:lang w:val="es-DO"/>
        </w:rPr>
        <w:t>cumple</w:t>
      </w:r>
      <w:r w:rsidRPr="00017432">
        <w:rPr>
          <w:lang w:val="es-DO"/>
        </w:rPr>
        <w:t>){</w:t>
      </w:r>
    </w:p>
    <w:p w:rsidR="00757ECD" w:rsidRPr="00017432" w:rsidRDefault="00757ECD" w:rsidP="008C35BD">
      <w:pPr>
        <w:pStyle w:val="cod"/>
        <w:rPr>
          <w:lang w:val="es-DO"/>
        </w:rPr>
      </w:pPr>
      <w:r w:rsidRPr="00017432">
        <w:rPr>
          <w:lang w:val="es-DO"/>
        </w:rPr>
        <w:t xml:space="preserve">    resp = Respuesta(num, </w:t>
      </w:r>
      <w:r w:rsidRPr="002678D7">
        <w:rPr>
          <w:lang w:val="es-DO"/>
        </w:rPr>
        <w:t>cumple</w:t>
      </w:r>
      <w:r w:rsidRPr="00017432">
        <w:rPr>
          <w:lang w:val="es-DO"/>
        </w:rPr>
        <w:t>);</w:t>
      </w:r>
    </w:p>
    <w:p w:rsidR="00757ECD" w:rsidRPr="00017432" w:rsidRDefault="00757ECD" w:rsidP="008C35BD">
      <w:pPr>
        <w:pStyle w:val="cod"/>
        <w:rPr>
          <w:lang w:val="es-DO"/>
        </w:rPr>
      </w:pPr>
    </w:p>
    <w:p w:rsidR="00757ECD" w:rsidRPr="008C35BD" w:rsidRDefault="00757ECD" w:rsidP="008C35BD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r w:rsidRPr="008C35BD">
        <w:rPr>
          <w:lang w:val="es-DO"/>
        </w:rPr>
        <w:t>respuestas.add(resp);</w:t>
      </w:r>
    </w:p>
    <w:p w:rsidR="00757ECD" w:rsidRDefault="00757ECD" w:rsidP="008C35BD">
      <w:pPr>
        <w:pStyle w:val="cod"/>
      </w:pPr>
      <w:r>
        <w:t>}</w:t>
      </w:r>
    </w:p>
    <w:p w:rsidR="00757ECD" w:rsidRDefault="00757ECD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CB420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CB420D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CB420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CB420D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757ECD" w:rsidRPr="008C35BD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CB420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2678D7" w:rsidRDefault="00757ECD" w:rsidP="002678D7">
            <w:pPr>
              <w:pStyle w:val="oper"/>
              <w:rPr>
                <w:rFonts w:cs="Times New Roman"/>
                <w:b/>
                <w:bCs/>
              </w:rPr>
            </w:pPr>
            <w:r w:rsidRPr="002678D7">
              <w:rPr>
                <w:b/>
                <w:bCs/>
              </w:rPr>
              <w:t xml:space="preserve">contarRespuestas(): </w:t>
            </w:r>
            <w:r w:rsidRPr="002678D7">
              <w:rPr>
                <w:b/>
                <w:bCs/>
                <w:lang w:val="en-US"/>
              </w:rPr>
              <w:t>int</w:t>
            </w:r>
          </w:p>
        </w:tc>
      </w:tr>
    </w:tbl>
    <w:p w:rsidR="00757ECD" w:rsidRPr="00E473FC" w:rsidRDefault="00757ECD" w:rsidP="002678D7">
      <w:pPr>
        <w:pStyle w:val="enc"/>
      </w:pPr>
      <w:r w:rsidRPr="00E473FC">
        <w:t>Pseudo</w:t>
      </w:r>
      <w:r>
        <w:t>código</w:t>
      </w:r>
    </w:p>
    <w:p w:rsidR="00757ECD" w:rsidRPr="00081450" w:rsidRDefault="00757ECD" w:rsidP="002678D7">
      <w:pPr>
        <w:pStyle w:val="cod"/>
      </w:pPr>
      <w:r w:rsidRPr="00081450">
        <w:t xml:space="preserve">int </w:t>
      </w:r>
      <w:r w:rsidRPr="002678D7">
        <w:t>contarRespuestas()</w:t>
      </w:r>
      <w:r>
        <w:t>{</w:t>
      </w:r>
    </w:p>
    <w:p w:rsidR="00757ECD" w:rsidRPr="00081450" w:rsidRDefault="00757ECD" w:rsidP="002678D7">
      <w:pPr>
        <w:pStyle w:val="cod"/>
      </w:pPr>
      <w:r w:rsidRPr="00081450">
        <w:t xml:space="preserve">    return this.respuestas.</w:t>
      </w:r>
      <w:r>
        <w:t>size</w:t>
      </w:r>
      <w:r w:rsidRPr="00081450">
        <w:t>();</w:t>
      </w:r>
    </w:p>
    <w:p w:rsidR="00757ECD" w:rsidRDefault="00757ECD" w:rsidP="002678D7">
      <w:pPr>
        <w:pStyle w:val="cod"/>
      </w:pPr>
      <w:r w:rsidRPr="00081450">
        <w:t>}</w:t>
      </w:r>
    </w:p>
    <w:p w:rsidR="00757ECD" w:rsidRPr="002678D7" w:rsidRDefault="00757ECD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757ECD" w:rsidRPr="008C35BD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8C35BD" w:rsidRDefault="00757ECD" w:rsidP="00D53088">
            <w:pPr>
              <w:pStyle w:val="oper"/>
              <w:rPr>
                <w:rFonts w:cs="Times New Roman"/>
                <w:lang w:val="en-US"/>
              </w:rPr>
            </w:pPr>
            <w:r w:rsidRPr="00081450">
              <w:rPr>
                <w:lang w:val="en-US"/>
              </w:rPr>
              <w:t>getIdRespuesta(index)</w:t>
            </w:r>
            <w:r>
              <w:rPr>
                <w:lang w:val="en-US"/>
              </w:rPr>
              <w:t>: int</w:t>
            </w:r>
          </w:p>
        </w:tc>
      </w:tr>
    </w:tbl>
    <w:p w:rsidR="00757ECD" w:rsidRPr="00E473FC" w:rsidRDefault="00757ECD" w:rsidP="008C35BD">
      <w:pPr>
        <w:pStyle w:val="enc"/>
      </w:pPr>
      <w:r w:rsidRPr="00E473FC">
        <w:t>Pseudo</w:t>
      </w:r>
      <w:r>
        <w:t>código</w:t>
      </w:r>
    </w:p>
    <w:p w:rsidR="00757ECD" w:rsidRPr="00081450" w:rsidRDefault="00757ECD" w:rsidP="00081450">
      <w:pPr>
        <w:pStyle w:val="cod"/>
      </w:pPr>
      <w:r w:rsidRPr="00081450">
        <w:t>int getIdRespuesta(index){</w:t>
      </w:r>
    </w:p>
    <w:p w:rsidR="00757ECD" w:rsidRPr="00081450" w:rsidRDefault="00757ECD" w:rsidP="00081450">
      <w:pPr>
        <w:pStyle w:val="cod"/>
      </w:pPr>
      <w:r w:rsidRPr="00081450">
        <w:t xml:space="preserve">    return this.respuestas.at(index).getId();</w:t>
      </w:r>
    </w:p>
    <w:p w:rsidR="00757ECD" w:rsidRDefault="00757ECD" w:rsidP="00081450">
      <w:pPr>
        <w:pStyle w:val="cod"/>
      </w:pPr>
      <w:r w:rsidRPr="00081450">
        <w:t>}</w:t>
      </w:r>
    </w:p>
    <w:p w:rsidR="00757ECD" w:rsidRDefault="00757ECD" w:rsidP="00081450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757ECD" w:rsidRPr="008C35BD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D74827" w:rsidRDefault="00757ECD" w:rsidP="00DE02B6">
            <w:pPr>
              <w:pStyle w:val="oper"/>
              <w:rPr>
                <w:rFonts w:cs="Times New Roman"/>
                <w:lang w:val="en-US"/>
              </w:rPr>
            </w:pPr>
            <w:r w:rsidRPr="00D74827">
              <w:rPr>
                <w:lang w:val="en-US"/>
              </w:rPr>
              <w:t>getRespuesta(idResp):boolean</w:t>
            </w:r>
          </w:p>
        </w:tc>
      </w:tr>
    </w:tbl>
    <w:p w:rsidR="00757ECD" w:rsidRPr="009E482E" w:rsidRDefault="00757ECD" w:rsidP="00081450">
      <w:pPr>
        <w:pStyle w:val="enc"/>
        <w:rPr>
          <w:lang w:val="en-US"/>
        </w:rPr>
      </w:pPr>
      <w:r w:rsidRPr="009E482E">
        <w:rPr>
          <w:lang w:val="en-US"/>
        </w:rPr>
        <w:t>Pseudocódigo</w:t>
      </w:r>
    </w:p>
    <w:p w:rsidR="00757ECD" w:rsidRPr="00DE02B6" w:rsidRDefault="00757ECD" w:rsidP="00DE02B6">
      <w:pPr>
        <w:pStyle w:val="cod"/>
      </w:pPr>
      <w:r>
        <w:t>boolean</w:t>
      </w:r>
      <w:r w:rsidRPr="00DE02B6">
        <w:t xml:space="preserve"> get</w:t>
      </w:r>
      <w:r>
        <w:t>Respuesta</w:t>
      </w:r>
      <w:r w:rsidRPr="00DE02B6">
        <w:t>(idResp){</w:t>
      </w:r>
    </w:p>
    <w:p w:rsidR="00757ECD" w:rsidRPr="00DE02B6" w:rsidRDefault="00757ECD" w:rsidP="00DE02B6">
      <w:pPr>
        <w:pStyle w:val="cod"/>
      </w:pPr>
      <w:r w:rsidRPr="00DE02B6">
        <w:t xml:space="preserve">    foreach(resp in this.respuestas){</w:t>
      </w:r>
    </w:p>
    <w:p w:rsidR="00757ECD" w:rsidRPr="009E482E" w:rsidRDefault="00757ECD" w:rsidP="00DE02B6">
      <w:pPr>
        <w:pStyle w:val="cod"/>
        <w:rPr>
          <w:lang w:val="es-DO"/>
        </w:rPr>
      </w:pPr>
      <w:r w:rsidRPr="00DE02B6">
        <w:t xml:space="preserve">        </w:t>
      </w:r>
      <w:r w:rsidRPr="009E482E">
        <w:rPr>
          <w:lang w:val="es-DO"/>
        </w:rPr>
        <w:t>if(resp.getId){</w:t>
      </w:r>
    </w:p>
    <w:p w:rsidR="00757ECD" w:rsidRPr="009E482E" w:rsidRDefault="00757ECD" w:rsidP="00DE02B6">
      <w:pPr>
        <w:pStyle w:val="cod"/>
        <w:rPr>
          <w:lang w:val="es-DO"/>
        </w:rPr>
      </w:pPr>
      <w:r w:rsidRPr="009E482E">
        <w:rPr>
          <w:lang w:val="es-DO"/>
        </w:rPr>
        <w:t xml:space="preserve">            cumple = resp.getCumplePunto();</w:t>
      </w:r>
    </w:p>
    <w:p w:rsidR="00757ECD" w:rsidRPr="00DE02B6" w:rsidRDefault="00757ECD" w:rsidP="00DE02B6">
      <w:pPr>
        <w:pStyle w:val="cod"/>
      </w:pPr>
      <w:r w:rsidRPr="009E482E">
        <w:rPr>
          <w:lang w:val="es-DO"/>
        </w:rPr>
        <w:t xml:space="preserve">        </w:t>
      </w:r>
      <w:r w:rsidRPr="00DE02B6">
        <w:t>}</w:t>
      </w:r>
    </w:p>
    <w:p w:rsidR="00757ECD" w:rsidRDefault="00757ECD" w:rsidP="00DE02B6">
      <w:pPr>
        <w:pStyle w:val="cod"/>
      </w:pPr>
      <w:r w:rsidRPr="00DE02B6">
        <w:t xml:space="preserve">    }</w:t>
      </w:r>
    </w:p>
    <w:p w:rsidR="00757ECD" w:rsidRPr="00DE02B6" w:rsidRDefault="00757ECD" w:rsidP="00DE02B6">
      <w:pPr>
        <w:pStyle w:val="cod"/>
      </w:pPr>
      <w:r>
        <w:t xml:space="preserve">    return cumple;</w:t>
      </w:r>
    </w:p>
    <w:p w:rsidR="00757ECD" w:rsidRDefault="00757ECD" w:rsidP="00DE02B6">
      <w:pPr>
        <w:pStyle w:val="cod"/>
      </w:pPr>
      <w:r w:rsidRPr="00DE02B6">
        <w:t>}</w:t>
      </w:r>
    </w:p>
    <w:p w:rsidR="00757ECD" w:rsidRDefault="00757ECD" w:rsidP="00DE02B6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CB420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CB420D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CB420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CB420D">
            <w:pPr>
              <w:pStyle w:val="Clase"/>
              <w:rPr>
                <w:rFonts w:cs="Times New Roman"/>
              </w:rPr>
            </w:pPr>
            <w:r>
              <w:t>Representante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CB420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D32AC7" w:rsidRDefault="00757ECD" w:rsidP="00CB420D">
            <w:pPr>
              <w:pStyle w:val="oper"/>
              <w:rPr>
                <w:rFonts w:cs="Times New Roman"/>
                <w:b/>
                <w:bCs/>
              </w:rPr>
            </w:pPr>
            <w:r w:rsidRPr="00D32AC7">
              <w:rPr>
                <w:b/>
                <w:bCs/>
              </w:rPr>
              <w:t>Representante (id, nombre)</w:t>
            </w:r>
          </w:p>
        </w:tc>
      </w:tr>
    </w:tbl>
    <w:p w:rsidR="00757ECD" w:rsidRPr="00E473FC" w:rsidRDefault="00757ECD" w:rsidP="00D32AC7">
      <w:pPr>
        <w:pStyle w:val="enc"/>
      </w:pPr>
      <w:r w:rsidRPr="00E473FC">
        <w:t>Pseudo</w:t>
      </w:r>
      <w:r>
        <w:t>código</w:t>
      </w:r>
    </w:p>
    <w:p w:rsidR="00757ECD" w:rsidRPr="00D32AC7" w:rsidRDefault="00757ECD" w:rsidP="00D32AC7">
      <w:pPr>
        <w:pStyle w:val="cod"/>
      </w:pPr>
      <w:r w:rsidRPr="00D32AC7">
        <w:t>Representante(id, nombre){</w:t>
      </w:r>
    </w:p>
    <w:p w:rsidR="00757ECD" w:rsidRPr="00D32AC7" w:rsidRDefault="00757ECD" w:rsidP="00D32AC7">
      <w:pPr>
        <w:pStyle w:val="cod"/>
      </w:pPr>
      <w:r w:rsidRPr="00D32AC7">
        <w:t xml:space="preserve">    base(id, nombre);</w:t>
      </w:r>
    </w:p>
    <w:p w:rsidR="00757ECD" w:rsidRPr="00D32AC7" w:rsidRDefault="00757ECD" w:rsidP="00D32AC7">
      <w:pPr>
        <w:pStyle w:val="cod"/>
      </w:pPr>
      <w:r w:rsidRPr="00D32AC7">
        <w:t>}</w:t>
      </w:r>
    </w:p>
    <w:p w:rsidR="00757ECD" w:rsidRDefault="00757ECD" w:rsidP="00D32AC7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pStyle w:val="Clase"/>
              <w:rPr>
                <w:rFonts w:cs="Times New Roman"/>
              </w:rPr>
            </w:pPr>
            <w:r w:rsidRPr="00D36087">
              <w:t>Respuesta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D32AC7" w:rsidRDefault="00757ECD" w:rsidP="00366CB2">
            <w:pPr>
              <w:pStyle w:val="oper"/>
              <w:rPr>
                <w:rFonts w:cs="Times New Roman"/>
                <w:b/>
                <w:bCs/>
              </w:rPr>
            </w:pPr>
            <w:r w:rsidRPr="00D32AC7">
              <w:rPr>
                <w:b/>
                <w:bCs/>
              </w:rPr>
              <w:t>Respuesta (num, cumple, comentario)</w:t>
            </w:r>
          </w:p>
        </w:tc>
      </w:tr>
    </w:tbl>
    <w:p w:rsidR="00757ECD" w:rsidRPr="00E473FC" w:rsidRDefault="00757ECD" w:rsidP="00D36087">
      <w:pPr>
        <w:pStyle w:val="enc"/>
      </w:pPr>
      <w:r w:rsidRPr="00E473FC">
        <w:t>Pseudo</w:t>
      </w:r>
      <w:r>
        <w:t>código</w:t>
      </w:r>
    </w:p>
    <w:p w:rsidR="00757ECD" w:rsidRPr="00D32AC7" w:rsidRDefault="00757ECD" w:rsidP="00D32AC7">
      <w:pPr>
        <w:pStyle w:val="cod"/>
      </w:pPr>
      <w:r w:rsidRPr="00D32AC7">
        <w:t>Respuesta (num, cumple, comentario){</w:t>
      </w:r>
    </w:p>
    <w:p w:rsidR="00757ECD" w:rsidRPr="00D32AC7" w:rsidRDefault="00757ECD" w:rsidP="00D32AC7">
      <w:pPr>
        <w:pStyle w:val="cod"/>
      </w:pPr>
      <w:r w:rsidRPr="00D32AC7">
        <w:t xml:space="preserve">    this.idPuntoEvaluacion = num;</w:t>
      </w:r>
    </w:p>
    <w:p w:rsidR="00757ECD" w:rsidRPr="00D32AC7" w:rsidRDefault="00757ECD" w:rsidP="00D32AC7">
      <w:pPr>
        <w:pStyle w:val="cod"/>
      </w:pPr>
      <w:r w:rsidRPr="00D32AC7">
        <w:t xml:space="preserve">    this.cumplePunto = cumple; // booleano</w:t>
      </w:r>
    </w:p>
    <w:p w:rsidR="00757ECD" w:rsidRPr="00D32AC7" w:rsidRDefault="00757ECD" w:rsidP="00D32AC7">
      <w:pPr>
        <w:pStyle w:val="cod"/>
      </w:pPr>
      <w:r w:rsidRPr="00D32AC7">
        <w:t xml:space="preserve">    this.comentario = comentario; </w:t>
      </w:r>
    </w:p>
    <w:p w:rsidR="00757ECD" w:rsidRPr="00D32AC7" w:rsidRDefault="00757ECD" w:rsidP="00D32AC7">
      <w:pPr>
        <w:pStyle w:val="cod"/>
      </w:pPr>
      <w:r w:rsidRPr="00D32AC7">
        <w:t>}</w:t>
      </w:r>
    </w:p>
    <w:p w:rsidR="00757ECD" w:rsidRPr="00D32AC7" w:rsidRDefault="00757ECD" w:rsidP="00D32AC7">
      <w:pPr>
        <w:rPr>
          <w:rFonts w:ascii="Courier New" w:hAnsi="Courier New" w:cs="Courier New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pStyle w:val="Clase"/>
              <w:rPr>
                <w:rFonts w:cs="Times New Roman"/>
              </w:rPr>
            </w:pPr>
            <w:r w:rsidRPr="00D36087">
              <w:t>Respuesta</w:t>
            </w:r>
          </w:p>
        </w:tc>
      </w:tr>
      <w:tr w:rsidR="00757ECD" w:rsidRPr="00D32AC7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D32AC7" w:rsidRDefault="00757ECD" w:rsidP="00274162">
            <w:pPr>
              <w:pStyle w:val="oper"/>
              <w:rPr>
                <w:rFonts w:cs="Times New Roman"/>
                <w:b/>
                <w:bCs/>
              </w:rPr>
            </w:pPr>
            <w:r w:rsidRPr="00D32AC7">
              <w:rPr>
                <w:b/>
                <w:bCs/>
              </w:rPr>
              <w:t>Respuesta(num: Int, cumple: bool)</w:t>
            </w:r>
          </w:p>
        </w:tc>
      </w:tr>
    </w:tbl>
    <w:p w:rsidR="00757ECD" w:rsidRPr="00E473FC" w:rsidRDefault="00757ECD" w:rsidP="00274162">
      <w:pPr>
        <w:pStyle w:val="enc"/>
      </w:pPr>
      <w:r w:rsidRPr="00E473FC">
        <w:t>Pseudo</w:t>
      </w:r>
      <w:r>
        <w:t>código</w:t>
      </w:r>
    </w:p>
    <w:p w:rsidR="00757ECD" w:rsidRPr="00274162" w:rsidRDefault="00757ECD" w:rsidP="00274162">
      <w:pPr>
        <w:pStyle w:val="cod"/>
        <w:rPr>
          <w:lang w:val="es-DO"/>
        </w:rPr>
      </w:pPr>
      <w:r w:rsidRPr="00274162">
        <w:rPr>
          <w:lang w:val="es-DO"/>
        </w:rPr>
        <w:t xml:space="preserve">Respuesta(num, </w:t>
      </w:r>
      <w:r w:rsidRPr="00D32AC7">
        <w:rPr>
          <w:lang w:val="es-DO"/>
        </w:rPr>
        <w:t>cumple</w:t>
      </w:r>
      <w:r w:rsidRPr="00274162">
        <w:rPr>
          <w:lang w:val="es-DO"/>
        </w:rPr>
        <w:t>){</w:t>
      </w:r>
    </w:p>
    <w:p w:rsidR="00757ECD" w:rsidRPr="00274162" w:rsidRDefault="00757ECD" w:rsidP="00274162">
      <w:pPr>
        <w:pStyle w:val="cod"/>
        <w:rPr>
          <w:lang w:val="es-DO"/>
        </w:rPr>
      </w:pPr>
      <w:r w:rsidRPr="00274162">
        <w:rPr>
          <w:lang w:val="es-DO"/>
        </w:rPr>
        <w:t xml:space="preserve">    this.idPuntoEvaluacion = num;</w:t>
      </w:r>
    </w:p>
    <w:p w:rsidR="00757ECD" w:rsidRPr="00274162" w:rsidRDefault="00757ECD" w:rsidP="00274162">
      <w:pPr>
        <w:pStyle w:val="cod"/>
        <w:rPr>
          <w:lang w:val="es-DO"/>
        </w:rPr>
      </w:pPr>
      <w:r w:rsidRPr="00274162">
        <w:rPr>
          <w:lang w:val="es-DO"/>
        </w:rPr>
        <w:t xml:space="preserve">    this.</w:t>
      </w:r>
      <w:r w:rsidRPr="00D32AC7">
        <w:t xml:space="preserve">cumplePunto </w:t>
      </w:r>
      <w:r w:rsidRPr="00274162">
        <w:rPr>
          <w:lang w:val="es-DO"/>
        </w:rPr>
        <w:t xml:space="preserve">= </w:t>
      </w:r>
      <w:r w:rsidRPr="00D32AC7">
        <w:t>cumple</w:t>
      </w:r>
      <w:r w:rsidRPr="00274162">
        <w:rPr>
          <w:lang w:val="es-DO"/>
        </w:rPr>
        <w:t xml:space="preserve">; // </w:t>
      </w:r>
      <w:r w:rsidRPr="00D32AC7">
        <w:t>booleano</w:t>
      </w:r>
    </w:p>
    <w:p w:rsidR="00757ECD" w:rsidRDefault="00757ECD" w:rsidP="00274162">
      <w:pPr>
        <w:pStyle w:val="cod"/>
      </w:pPr>
      <w:r>
        <w:t>}</w:t>
      </w:r>
    </w:p>
    <w:p w:rsidR="00757ECD" w:rsidRDefault="00757ECD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pStyle w:val="Clase"/>
              <w:rPr>
                <w:rFonts w:cs="Times New Roman"/>
              </w:rPr>
            </w:pPr>
            <w:r w:rsidRPr="00D36087">
              <w:t>Respuesta</w:t>
            </w:r>
          </w:p>
        </w:tc>
      </w:tr>
      <w:tr w:rsidR="00757ECD" w:rsidRPr="0027416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274162" w:rsidRDefault="00757ECD" w:rsidP="00D53088">
            <w:pPr>
              <w:pStyle w:val="op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getId(): int</w:t>
            </w:r>
          </w:p>
        </w:tc>
      </w:tr>
    </w:tbl>
    <w:p w:rsidR="00757ECD" w:rsidRPr="00E473FC" w:rsidRDefault="00757ECD" w:rsidP="00274162">
      <w:pPr>
        <w:pStyle w:val="enc"/>
      </w:pPr>
      <w:r w:rsidRPr="00E473FC">
        <w:t>Pseudo</w:t>
      </w:r>
      <w:r>
        <w:t>código</w:t>
      </w:r>
    </w:p>
    <w:p w:rsidR="00757ECD" w:rsidRPr="00274162" w:rsidRDefault="00757ECD" w:rsidP="00274162">
      <w:pPr>
        <w:pStyle w:val="cod"/>
      </w:pPr>
      <w:r w:rsidRPr="00274162">
        <w:t>int getId(){</w:t>
      </w:r>
    </w:p>
    <w:p w:rsidR="00757ECD" w:rsidRPr="00274162" w:rsidRDefault="00757ECD" w:rsidP="00274162">
      <w:pPr>
        <w:pStyle w:val="cod"/>
        <w:rPr>
          <w:lang w:val="es-DO"/>
        </w:rPr>
      </w:pPr>
      <w:r w:rsidRPr="00274162">
        <w:t xml:space="preserve">    return this.idPuntoEvaluacion;</w:t>
      </w:r>
    </w:p>
    <w:p w:rsidR="00757ECD" w:rsidRDefault="00757ECD" w:rsidP="00274162">
      <w:pPr>
        <w:pStyle w:val="cod"/>
      </w:pPr>
      <w:r>
        <w:t>}</w:t>
      </w:r>
    </w:p>
    <w:p w:rsidR="00757ECD" w:rsidRDefault="00757ECD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pStyle w:val="Clase"/>
              <w:rPr>
                <w:rFonts w:cs="Times New Roman"/>
              </w:rPr>
            </w:pPr>
            <w:r w:rsidRPr="00D36087">
              <w:t>Respuesta</w:t>
            </w:r>
          </w:p>
        </w:tc>
      </w:tr>
      <w:tr w:rsidR="00757ECD" w:rsidRPr="0027416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274162" w:rsidRDefault="00757ECD" w:rsidP="00274162">
            <w:pPr>
              <w:pStyle w:val="oper"/>
              <w:rPr>
                <w:rFonts w:cs="Times New Roman"/>
                <w:lang w:val="en-US"/>
              </w:rPr>
            </w:pPr>
            <w:r w:rsidRPr="00D32AC7">
              <w:rPr>
                <w:lang w:val="en-US"/>
              </w:rPr>
              <w:t>getCumplePunto()</w:t>
            </w:r>
            <w:r>
              <w:rPr>
                <w:lang w:val="en-US"/>
              </w:rPr>
              <w:t>: boolean</w:t>
            </w:r>
          </w:p>
        </w:tc>
      </w:tr>
    </w:tbl>
    <w:p w:rsidR="00757ECD" w:rsidRPr="00E473FC" w:rsidRDefault="00757ECD" w:rsidP="00274162">
      <w:pPr>
        <w:pStyle w:val="enc"/>
      </w:pPr>
      <w:r w:rsidRPr="00E473FC">
        <w:t>Pseudo</w:t>
      </w:r>
      <w:r>
        <w:t>código</w:t>
      </w:r>
    </w:p>
    <w:p w:rsidR="00757ECD" w:rsidRPr="00274162" w:rsidRDefault="00757ECD" w:rsidP="00274162">
      <w:pPr>
        <w:pStyle w:val="cod"/>
      </w:pPr>
      <w:r>
        <w:t>String</w:t>
      </w:r>
      <w:r w:rsidRPr="00274162">
        <w:t xml:space="preserve"> </w:t>
      </w:r>
      <w:r>
        <w:t>getComentario</w:t>
      </w:r>
      <w:r w:rsidRPr="00274162">
        <w:t xml:space="preserve"> (){</w:t>
      </w:r>
    </w:p>
    <w:p w:rsidR="00757ECD" w:rsidRPr="00274162" w:rsidRDefault="00757ECD" w:rsidP="00274162">
      <w:pPr>
        <w:pStyle w:val="cod"/>
        <w:rPr>
          <w:lang w:val="es-DO"/>
        </w:rPr>
      </w:pPr>
      <w:r w:rsidRPr="00274162">
        <w:t xml:space="preserve">    return this.</w:t>
      </w:r>
      <w:r w:rsidRPr="00D32AC7">
        <w:t>cumplePunto</w:t>
      </w:r>
      <w:r w:rsidRPr="00274162">
        <w:t>;</w:t>
      </w:r>
    </w:p>
    <w:p w:rsidR="00757ECD" w:rsidRDefault="00757ECD" w:rsidP="00274162">
      <w:pPr>
        <w:pStyle w:val="cod"/>
      </w:pPr>
      <w:r>
        <w:t>}</w:t>
      </w:r>
    </w:p>
    <w:p w:rsidR="00757ECD" w:rsidRDefault="00757ECD" w:rsidP="003448D9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pStyle w:val="Clase"/>
              <w:rPr>
                <w:rFonts w:cs="Times New Roman"/>
              </w:rPr>
            </w:pPr>
            <w:r w:rsidRPr="00D36087">
              <w:t>PlantillaDA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pStyle w:val="oper"/>
              <w:rPr>
                <w:rFonts w:cs="Times New Roman"/>
              </w:rPr>
            </w:pPr>
            <w:r w:rsidRPr="00274162">
              <w:t>LeerPlantilla(idEvaluacion)</w:t>
            </w:r>
          </w:p>
        </w:tc>
      </w:tr>
    </w:tbl>
    <w:p w:rsidR="00757ECD" w:rsidRPr="00E473FC" w:rsidRDefault="00757ECD" w:rsidP="00D36087">
      <w:pPr>
        <w:pStyle w:val="enc"/>
      </w:pPr>
      <w:r w:rsidRPr="00E473FC">
        <w:t>Pseudo</w:t>
      </w:r>
      <w:r>
        <w:t>código</w:t>
      </w:r>
    </w:p>
    <w:p w:rsidR="00757ECD" w:rsidRPr="00274162" w:rsidRDefault="00757ECD" w:rsidP="00274162">
      <w:pPr>
        <w:pStyle w:val="cod"/>
      </w:pPr>
      <w:r w:rsidRPr="00274162">
        <w:t>Plantilla LeerPlantilla(idEv){</w:t>
      </w:r>
    </w:p>
    <w:p w:rsidR="00757ECD" w:rsidRPr="00274162" w:rsidRDefault="00757ECD" w:rsidP="00274162">
      <w:pPr>
        <w:pStyle w:val="cod"/>
      </w:pPr>
      <w:r w:rsidRPr="00274162">
        <w:t xml:space="preserve">    commSQL.Texto = "Select id_plantilla from evaluacion " </w:t>
      </w:r>
    </w:p>
    <w:p w:rsidR="00757ECD" w:rsidRPr="009E482E" w:rsidRDefault="00757ECD" w:rsidP="00274162">
      <w:pPr>
        <w:pStyle w:val="cod"/>
        <w:rPr>
          <w:lang w:val="es-DO"/>
        </w:rPr>
      </w:pPr>
      <w:r w:rsidRPr="00274162">
        <w:t xml:space="preserve">        </w:t>
      </w:r>
      <w:r w:rsidRPr="009E482E">
        <w:rPr>
          <w:lang w:val="es-DO"/>
        </w:rPr>
        <w:t>+ "where id_evaluacion = ?"</w:t>
      </w:r>
    </w:p>
    <w:p w:rsidR="00757ECD" w:rsidRPr="009E482E" w:rsidRDefault="00757ECD" w:rsidP="00274162">
      <w:pPr>
        <w:pStyle w:val="cod"/>
        <w:rPr>
          <w:lang w:val="es-DO"/>
        </w:rPr>
      </w:pPr>
    </w:p>
    <w:p w:rsidR="00757ECD" w:rsidRPr="009E482E" w:rsidRDefault="00757ECD" w:rsidP="00274162">
      <w:pPr>
        <w:pStyle w:val="cod"/>
        <w:rPr>
          <w:lang w:val="es-DO"/>
        </w:rPr>
      </w:pPr>
      <w:r w:rsidRPr="009E482E">
        <w:rPr>
          <w:lang w:val="es-DO"/>
        </w:rPr>
        <w:t xml:space="preserve">    parametros = [idEv];</w:t>
      </w:r>
    </w:p>
    <w:p w:rsidR="00757ECD" w:rsidRPr="009E482E" w:rsidRDefault="00757ECD" w:rsidP="00274162">
      <w:pPr>
        <w:pStyle w:val="cod"/>
        <w:rPr>
          <w:lang w:val="es-DO"/>
        </w:rPr>
      </w:pPr>
      <w:r w:rsidRPr="009E482E">
        <w:rPr>
          <w:lang w:val="es-DO"/>
        </w:rPr>
        <w:t xml:space="preserve">    commSQL.setParametros(parametros);</w:t>
      </w:r>
    </w:p>
    <w:p w:rsidR="00757ECD" w:rsidRPr="009E482E" w:rsidRDefault="00757ECD" w:rsidP="00274162">
      <w:pPr>
        <w:pStyle w:val="cod"/>
        <w:rPr>
          <w:lang w:val="es-DO"/>
        </w:rPr>
      </w:pPr>
    </w:p>
    <w:p w:rsidR="00757ECD" w:rsidRPr="009E482E" w:rsidRDefault="00757ECD" w:rsidP="00274162">
      <w:pPr>
        <w:pStyle w:val="cod"/>
        <w:rPr>
          <w:lang w:val="es-DO"/>
        </w:rPr>
      </w:pPr>
      <w:r w:rsidRPr="009E482E">
        <w:rPr>
          <w:lang w:val="es-DO"/>
        </w:rPr>
        <w:t xml:space="preserve">    conexionDB.Abrir();</w:t>
      </w:r>
    </w:p>
    <w:p w:rsidR="00757ECD" w:rsidRPr="009E482E" w:rsidRDefault="00757ECD" w:rsidP="00274162">
      <w:pPr>
        <w:pStyle w:val="cod"/>
        <w:rPr>
          <w:lang w:val="es-DO"/>
        </w:rPr>
      </w:pPr>
      <w:r w:rsidRPr="009E482E">
        <w:rPr>
          <w:lang w:val="es-DO"/>
        </w:rPr>
        <w:t xml:space="preserve">    resultados = commSQL.Ejecutar();</w:t>
      </w:r>
    </w:p>
    <w:p w:rsidR="00757ECD" w:rsidRPr="009E482E" w:rsidRDefault="00757ECD" w:rsidP="00274162">
      <w:pPr>
        <w:pStyle w:val="cod"/>
        <w:rPr>
          <w:lang w:val="es-DO"/>
        </w:rPr>
      </w:pPr>
    </w:p>
    <w:p w:rsidR="00757ECD" w:rsidRPr="009E482E" w:rsidRDefault="00757ECD" w:rsidP="00274162">
      <w:pPr>
        <w:pStyle w:val="cod"/>
        <w:rPr>
          <w:lang w:val="es-DO"/>
        </w:rPr>
      </w:pPr>
      <w:r w:rsidRPr="009E482E">
        <w:rPr>
          <w:lang w:val="es-DO"/>
        </w:rPr>
        <w:t xml:space="preserve">    id = resultados["id_plantilla"];</w:t>
      </w:r>
    </w:p>
    <w:p w:rsidR="00757ECD" w:rsidRPr="009E482E" w:rsidRDefault="00757ECD" w:rsidP="00274162">
      <w:pPr>
        <w:pStyle w:val="cod"/>
        <w:rPr>
          <w:lang w:val="es-DO"/>
        </w:rPr>
      </w:pPr>
    </w:p>
    <w:p w:rsidR="00757ECD" w:rsidRPr="009E482E" w:rsidRDefault="00757ECD" w:rsidP="00274162">
      <w:pPr>
        <w:pStyle w:val="cod"/>
        <w:rPr>
          <w:lang w:val="es-DO"/>
        </w:rPr>
      </w:pPr>
      <w:r w:rsidRPr="009E482E">
        <w:rPr>
          <w:lang w:val="es-DO"/>
        </w:rPr>
        <w:t xml:space="preserve">    unaPlant = Plantilla(id);</w:t>
      </w:r>
    </w:p>
    <w:p w:rsidR="00757ECD" w:rsidRPr="009E482E" w:rsidRDefault="00757ECD" w:rsidP="00274162">
      <w:pPr>
        <w:pStyle w:val="cod"/>
        <w:rPr>
          <w:lang w:val="es-DO"/>
        </w:rPr>
      </w:pPr>
      <w:r w:rsidRPr="009E482E">
        <w:rPr>
          <w:lang w:val="es-DO"/>
        </w:rPr>
        <w:t xml:space="preserve">    unPuntoEvaluacionDA.LeerPuntosEvaluacion(unaPlant);</w:t>
      </w:r>
    </w:p>
    <w:p w:rsidR="00757ECD" w:rsidRPr="009E482E" w:rsidRDefault="00757ECD" w:rsidP="00274162">
      <w:pPr>
        <w:pStyle w:val="cod"/>
        <w:rPr>
          <w:lang w:val="es-DO"/>
        </w:rPr>
      </w:pPr>
    </w:p>
    <w:p w:rsidR="00757ECD" w:rsidRPr="00274162" w:rsidRDefault="00757ECD" w:rsidP="00274162">
      <w:pPr>
        <w:pStyle w:val="cod"/>
      </w:pPr>
      <w:r w:rsidRPr="009E482E">
        <w:rPr>
          <w:lang w:val="es-DO"/>
        </w:rPr>
        <w:t xml:space="preserve">    </w:t>
      </w:r>
      <w:r w:rsidRPr="00274162">
        <w:t>conexionDB.Cerrar();</w:t>
      </w:r>
    </w:p>
    <w:p w:rsidR="00757ECD" w:rsidRPr="00274162" w:rsidRDefault="00757ECD" w:rsidP="00274162">
      <w:pPr>
        <w:pStyle w:val="cod"/>
      </w:pPr>
      <w:r w:rsidRPr="00274162">
        <w:t xml:space="preserve">    return unaPlant;</w:t>
      </w:r>
    </w:p>
    <w:p w:rsidR="00757ECD" w:rsidRPr="00274162" w:rsidRDefault="00757ECD" w:rsidP="00274162">
      <w:pPr>
        <w:pStyle w:val="cod"/>
      </w:pPr>
      <w:r w:rsidRPr="00274162">
        <w:t>}</w:t>
      </w:r>
    </w:p>
    <w:p w:rsidR="00757ECD" w:rsidRDefault="00757ECD" w:rsidP="00D36087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pStyle w:val="Clase"/>
              <w:rPr>
                <w:rFonts w:cs="Times New Roman"/>
              </w:rPr>
            </w:pPr>
            <w:r w:rsidRPr="00D36087">
              <w:t>PlantillaDA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53088">
            <w:pPr>
              <w:pStyle w:val="oper"/>
              <w:rPr>
                <w:rFonts w:cs="Times New Roman"/>
              </w:rPr>
            </w:pPr>
            <w:r w:rsidRPr="00274162">
              <w:t>LeerSoloPlantilla(idEvaluacion)</w:t>
            </w:r>
          </w:p>
        </w:tc>
      </w:tr>
    </w:tbl>
    <w:p w:rsidR="00757ECD" w:rsidRPr="00E473FC" w:rsidRDefault="00757ECD" w:rsidP="00274162">
      <w:pPr>
        <w:pStyle w:val="enc"/>
      </w:pPr>
      <w:r w:rsidRPr="00E473FC">
        <w:t>Pseudo</w:t>
      </w:r>
      <w:r>
        <w:t>código</w:t>
      </w:r>
    </w:p>
    <w:p w:rsidR="00757ECD" w:rsidRPr="00274162" w:rsidRDefault="00757ECD" w:rsidP="00274162">
      <w:pPr>
        <w:pStyle w:val="cod"/>
      </w:pPr>
      <w:r w:rsidRPr="00274162">
        <w:t>Plantilla LeerSoloPlantilla(idEvaluacion)</w:t>
      </w:r>
    </w:p>
    <w:p w:rsidR="00757ECD" w:rsidRPr="00274162" w:rsidRDefault="00757ECD" w:rsidP="00274162">
      <w:pPr>
        <w:pStyle w:val="cod"/>
      </w:pPr>
      <w:r w:rsidRPr="00274162">
        <w:t xml:space="preserve">    commSQL.Texto = "Select id_plantilla from evaluacion " </w:t>
      </w:r>
    </w:p>
    <w:p w:rsidR="00757ECD" w:rsidRPr="00274162" w:rsidRDefault="00757ECD" w:rsidP="00274162">
      <w:pPr>
        <w:pStyle w:val="cod"/>
      </w:pPr>
      <w:r w:rsidRPr="00274162">
        <w:t xml:space="preserve">        + "where id_evaluacion = ?"</w:t>
      </w:r>
    </w:p>
    <w:p w:rsidR="00757ECD" w:rsidRPr="00274162" w:rsidRDefault="00757ECD" w:rsidP="00274162">
      <w:pPr>
        <w:pStyle w:val="cod"/>
      </w:pPr>
    </w:p>
    <w:p w:rsidR="00757ECD" w:rsidRPr="00274162" w:rsidRDefault="00757ECD" w:rsidP="00274162">
      <w:pPr>
        <w:pStyle w:val="cod"/>
      </w:pPr>
      <w:r w:rsidRPr="00274162">
        <w:t xml:space="preserve">    parametros = [idEv];</w:t>
      </w:r>
    </w:p>
    <w:p w:rsidR="00757ECD" w:rsidRPr="00274162" w:rsidRDefault="00757ECD" w:rsidP="00274162">
      <w:pPr>
        <w:pStyle w:val="cod"/>
      </w:pPr>
      <w:r w:rsidRPr="00274162">
        <w:t xml:space="preserve">    commSQL.setParametros(parametros);</w:t>
      </w:r>
    </w:p>
    <w:p w:rsidR="00757ECD" w:rsidRPr="00274162" w:rsidRDefault="00757ECD" w:rsidP="00274162">
      <w:pPr>
        <w:pStyle w:val="cod"/>
      </w:pPr>
    </w:p>
    <w:p w:rsidR="00757ECD" w:rsidRPr="00274162" w:rsidRDefault="00757ECD" w:rsidP="00274162">
      <w:pPr>
        <w:pStyle w:val="cod"/>
      </w:pPr>
      <w:r w:rsidRPr="00274162">
        <w:t xml:space="preserve">    conexionDB.Abrir();</w:t>
      </w:r>
    </w:p>
    <w:p w:rsidR="00757ECD" w:rsidRPr="00274162" w:rsidRDefault="00757ECD" w:rsidP="00274162">
      <w:pPr>
        <w:pStyle w:val="cod"/>
      </w:pPr>
      <w:r w:rsidRPr="00274162">
        <w:t xml:space="preserve">    resultados = commSQL.Ejecutar();</w:t>
      </w:r>
    </w:p>
    <w:p w:rsidR="00757ECD" w:rsidRPr="00274162" w:rsidRDefault="00757ECD" w:rsidP="00274162">
      <w:pPr>
        <w:pStyle w:val="cod"/>
      </w:pPr>
    </w:p>
    <w:p w:rsidR="00757ECD" w:rsidRPr="00274162" w:rsidRDefault="00757ECD" w:rsidP="00274162">
      <w:pPr>
        <w:pStyle w:val="cod"/>
      </w:pPr>
      <w:r w:rsidRPr="00274162">
        <w:t xml:space="preserve">    id = resultados["id_plantilla"];</w:t>
      </w:r>
    </w:p>
    <w:p w:rsidR="00757ECD" w:rsidRPr="00274162" w:rsidRDefault="00757ECD" w:rsidP="00274162">
      <w:pPr>
        <w:pStyle w:val="cod"/>
      </w:pPr>
    </w:p>
    <w:p w:rsidR="00757ECD" w:rsidRPr="00274162" w:rsidRDefault="00757ECD" w:rsidP="00DD3C46">
      <w:pPr>
        <w:pStyle w:val="cod"/>
      </w:pPr>
      <w:r w:rsidRPr="00274162">
        <w:t xml:space="preserve">    unaPlant = Plantilla(id);</w:t>
      </w:r>
    </w:p>
    <w:p w:rsidR="00757ECD" w:rsidRPr="00274162" w:rsidRDefault="00757ECD" w:rsidP="00274162">
      <w:pPr>
        <w:pStyle w:val="cod"/>
      </w:pPr>
    </w:p>
    <w:p w:rsidR="00757ECD" w:rsidRPr="00274162" w:rsidRDefault="00757ECD" w:rsidP="00274162">
      <w:pPr>
        <w:pStyle w:val="cod"/>
      </w:pPr>
      <w:r w:rsidRPr="00274162">
        <w:t xml:space="preserve">    conexionDB.Cerrar();</w:t>
      </w:r>
    </w:p>
    <w:p w:rsidR="00757ECD" w:rsidRPr="00274162" w:rsidRDefault="00757ECD" w:rsidP="00274162">
      <w:pPr>
        <w:pStyle w:val="cod"/>
      </w:pPr>
      <w:r w:rsidRPr="00274162">
        <w:t xml:space="preserve">    return unaPlant;</w:t>
      </w:r>
    </w:p>
    <w:p w:rsidR="00757ECD" w:rsidRPr="00274162" w:rsidRDefault="00757ECD" w:rsidP="00274162">
      <w:pPr>
        <w:pStyle w:val="cod"/>
      </w:pPr>
      <w:r w:rsidRPr="00274162">
        <w:t>}</w:t>
      </w:r>
    </w:p>
    <w:p w:rsidR="00757ECD" w:rsidRDefault="00757ECD" w:rsidP="00D36087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D53088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pStyle w:val="Clase"/>
              <w:rPr>
                <w:rFonts w:cs="Times New Roman"/>
              </w:rPr>
            </w:pPr>
            <w:r w:rsidRPr="00D36087">
              <w:t>PuntoEvaluacionDA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DD3C46">
            <w:pPr>
              <w:pStyle w:val="oper"/>
              <w:rPr>
                <w:rFonts w:cs="Times New Roman"/>
              </w:rPr>
            </w:pPr>
            <w:r w:rsidRPr="00D36087">
              <w:t>LeerPuntosEvaluacion(</w:t>
            </w:r>
            <w:r>
              <w:t>unaPlant</w:t>
            </w:r>
            <w:r w:rsidRPr="00D36087">
              <w:t>)</w:t>
            </w:r>
          </w:p>
        </w:tc>
      </w:tr>
    </w:tbl>
    <w:p w:rsidR="00757ECD" w:rsidRPr="00E473FC" w:rsidRDefault="00757ECD" w:rsidP="00D36087">
      <w:pPr>
        <w:pStyle w:val="enc"/>
      </w:pPr>
      <w:r w:rsidRPr="00E473FC">
        <w:t>Pseudo</w:t>
      </w:r>
      <w:r>
        <w:t>código</w:t>
      </w:r>
    </w:p>
    <w:p w:rsidR="00757ECD" w:rsidRDefault="00757ECD" w:rsidP="003D451B">
      <w:pPr>
        <w:pStyle w:val="cod"/>
      </w:pPr>
      <w:r>
        <w:t>LeerPuntosEvaluacion(unaPlant){</w:t>
      </w:r>
    </w:p>
    <w:p w:rsidR="00757ECD" w:rsidRDefault="00757ECD" w:rsidP="003D451B">
      <w:pPr>
        <w:pStyle w:val="cod"/>
      </w:pPr>
      <w:r>
        <w:t xml:space="preserve">    commSQL.Texto = "Select ... " // puntos_evaluacion</w:t>
      </w:r>
    </w:p>
    <w:p w:rsidR="00757ECD" w:rsidRPr="005517DD" w:rsidRDefault="00757ECD" w:rsidP="003D451B">
      <w:pPr>
        <w:pStyle w:val="cod"/>
        <w:rPr>
          <w:lang w:val="es-DO"/>
        </w:rPr>
      </w:pPr>
      <w:r>
        <w:t xml:space="preserve">        </w:t>
      </w:r>
      <w:r w:rsidRPr="005517DD">
        <w:rPr>
          <w:lang w:val="es-DO"/>
        </w:rPr>
        <w:t>+"where id_plantilla= ?";</w:t>
      </w:r>
    </w:p>
    <w:p w:rsidR="00757ECD" w:rsidRPr="005517DD" w:rsidRDefault="00757ECD" w:rsidP="003D451B">
      <w:pPr>
        <w:pStyle w:val="cod"/>
        <w:rPr>
          <w:lang w:val="es-DO"/>
        </w:rPr>
      </w:pPr>
    </w:p>
    <w:p w:rsidR="00757ECD" w:rsidRPr="005517DD" w:rsidRDefault="00757ECD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parametros = </w:t>
      </w:r>
      <w:r>
        <w:rPr>
          <w:lang w:val="es-DO"/>
        </w:rPr>
        <w:t>[plantillaActual.getId()]</w:t>
      </w:r>
      <w:r w:rsidRPr="005517DD">
        <w:rPr>
          <w:lang w:val="es-DO"/>
        </w:rPr>
        <w:t>;</w:t>
      </w:r>
    </w:p>
    <w:p w:rsidR="00757ECD" w:rsidRPr="005517DD" w:rsidRDefault="00757ECD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commSQL.setParametros(</w:t>
      </w:r>
      <w:r>
        <w:rPr>
          <w:lang w:val="es-DO"/>
        </w:rPr>
        <w:t>parámetros);</w:t>
      </w:r>
    </w:p>
    <w:p w:rsidR="00757ECD" w:rsidRPr="005517DD" w:rsidRDefault="00757ECD" w:rsidP="003D451B">
      <w:pPr>
        <w:pStyle w:val="cod"/>
        <w:rPr>
          <w:lang w:val="es-DO"/>
        </w:rPr>
      </w:pPr>
    </w:p>
    <w:p w:rsidR="00757ECD" w:rsidRPr="005517DD" w:rsidRDefault="00757ECD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conexionDB.Abrir();</w:t>
      </w:r>
    </w:p>
    <w:p w:rsidR="00757ECD" w:rsidRPr="005517DD" w:rsidRDefault="00757ECD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resultados = commSQL.Ejecutar();</w:t>
      </w:r>
    </w:p>
    <w:p w:rsidR="00757ECD" w:rsidRPr="005517DD" w:rsidRDefault="00757ECD" w:rsidP="003D451B">
      <w:pPr>
        <w:pStyle w:val="cod"/>
        <w:rPr>
          <w:lang w:val="es-DO"/>
        </w:rPr>
      </w:pPr>
    </w:p>
    <w:p w:rsidR="00757ECD" w:rsidRPr="005517DD" w:rsidRDefault="00757ECD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while(resultados.next()){</w:t>
      </w:r>
    </w:p>
    <w:p w:rsidR="00757ECD" w:rsidRPr="005517DD" w:rsidRDefault="00757ECD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    num = resultados["id"];</w:t>
      </w:r>
    </w:p>
    <w:p w:rsidR="00757ECD" w:rsidRPr="005517DD" w:rsidRDefault="00757ECD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    ptoEv = resultados["descripcion"];</w:t>
      </w:r>
    </w:p>
    <w:p w:rsidR="00757ECD" w:rsidRPr="005517DD" w:rsidRDefault="00757ECD" w:rsidP="003D451B">
      <w:pPr>
        <w:pStyle w:val="cod"/>
        <w:rPr>
          <w:lang w:val="es-DO"/>
        </w:rPr>
      </w:pPr>
    </w:p>
    <w:p w:rsidR="00757ECD" w:rsidRPr="005517DD" w:rsidRDefault="00757ECD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    </w:t>
      </w:r>
      <w:r>
        <w:t>unaPlant</w:t>
      </w:r>
      <w:r w:rsidRPr="005517DD">
        <w:rPr>
          <w:lang w:val="es-DO"/>
        </w:rPr>
        <w:t>.CrearPuntoEvaluacion(num, ptoEv)</w:t>
      </w:r>
    </w:p>
    <w:p w:rsidR="00757ECD" w:rsidRPr="005517DD" w:rsidRDefault="00757ECD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}</w:t>
      </w:r>
    </w:p>
    <w:p w:rsidR="00757ECD" w:rsidRPr="005517DD" w:rsidRDefault="00757ECD" w:rsidP="003D451B">
      <w:pPr>
        <w:pStyle w:val="cod"/>
        <w:rPr>
          <w:lang w:val="es-DO"/>
        </w:rPr>
      </w:pPr>
    </w:p>
    <w:p w:rsidR="00757ECD" w:rsidRPr="005517DD" w:rsidRDefault="00757ECD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conexionDB.Cerrar();</w:t>
      </w:r>
    </w:p>
    <w:p w:rsidR="00757ECD" w:rsidRDefault="00757ECD" w:rsidP="003D451B">
      <w:pPr>
        <w:pStyle w:val="cod"/>
      </w:pPr>
      <w:r>
        <w:t>}</w:t>
      </w:r>
    </w:p>
    <w:p w:rsidR="00757ECD" w:rsidRDefault="00757ECD" w:rsidP="003D451B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366CB2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pStyle w:val="oper"/>
              <w:rPr>
                <w:rFonts w:cs="Times New Roman"/>
              </w:rPr>
            </w:pPr>
            <w:r w:rsidRPr="003C485D">
              <w:t>Plantilla(idPlantilla)</w:t>
            </w:r>
          </w:p>
        </w:tc>
      </w:tr>
    </w:tbl>
    <w:p w:rsidR="00757ECD" w:rsidRPr="00E473FC" w:rsidRDefault="00757ECD" w:rsidP="003C485D">
      <w:pPr>
        <w:pStyle w:val="enc"/>
      </w:pPr>
      <w:r w:rsidRPr="00E473FC">
        <w:t>Pseudo</w:t>
      </w:r>
      <w:r>
        <w:t>código</w:t>
      </w:r>
    </w:p>
    <w:p w:rsidR="00757ECD" w:rsidRDefault="00757ECD" w:rsidP="003C485D">
      <w:pPr>
        <w:pStyle w:val="cod"/>
      </w:pPr>
      <w:r>
        <w:t>Plantilla(idPlantilla){</w:t>
      </w:r>
    </w:p>
    <w:p w:rsidR="00757ECD" w:rsidRDefault="00757ECD" w:rsidP="003C485D">
      <w:pPr>
        <w:pStyle w:val="cod"/>
      </w:pPr>
      <w:r>
        <w:t xml:space="preserve">    this.plantilaId = idPlantilla;</w:t>
      </w:r>
    </w:p>
    <w:p w:rsidR="00757ECD" w:rsidRDefault="00757ECD" w:rsidP="003C485D">
      <w:pPr>
        <w:pStyle w:val="cod"/>
      </w:pPr>
      <w:r>
        <w:t>}</w:t>
      </w:r>
    </w:p>
    <w:p w:rsidR="00757ECD" w:rsidRDefault="00757ECD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366CB2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pStyle w:val="oper"/>
              <w:rPr>
                <w:rFonts w:cs="Times New Roman"/>
              </w:rPr>
            </w:pPr>
            <w:r w:rsidRPr="003C485D">
              <w:t>getId()</w:t>
            </w:r>
            <w:r>
              <w:t>: int</w:t>
            </w:r>
          </w:p>
        </w:tc>
      </w:tr>
    </w:tbl>
    <w:p w:rsidR="00757ECD" w:rsidRPr="00693E8E" w:rsidRDefault="00757ECD" w:rsidP="003C485D">
      <w:pPr>
        <w:pStyle w:val="enc"/>
        <w:rPr>
          <w:lang w:val="en-US"/>
        </w:rPr>
      </w:pPr>
      <w:r w:rsidRPr="00693E8E">
        <w:rPr>
          <w:lang w:val="en-US"/>
        </w:rPr>
        <w:t>Pseudocódigo</w:t>
      </w:r>
    </w:p>
    <w:p w:rsidR="00757ECD" w:rsidRDefault="00757ECD" w:rsidP="003C485D">
      <w:pPr>
        <w:pStyle w:val="cod"/>
      </w:pPr>
      <w:r>
        <w:t>int getId(){</w:t>
      </w:r>
    </w:p>
    <w:p w:rsidR="00757ECD" w:rsidRDefault="00757ECD" w:rsidP="003C485D">
      <w:pPr>
        <w:pStyle w:val="cod"/>
      </w:pPr>
      <w:r>
        <w:t xml:space="preserve">    return this.plantilaId;</w:t>
      </w:r>
    </w:p>
    <w:p w:rsidR="00757ECD" w:rsidRDefault="00757ECD" w:rsidP="003C485D">
      <w:pPr>
        <w:pStyle w:val="cod"/>
      </w:pPr>
      <w:r>
        <w:t>}</w:t>
      </w:r>
    </w:p>
    <w:p w:rsidR="00757ECD" w:rsidRDefault="00757ECD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366CB2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pStyle w:val="oper"/>
              <w:rPr>
                <w:rFonts w:cs="Times New Roman"/>
              </w:rPr>
            </w:pPr>
            <w:r w:rsidRPr="003C485D">
              <w:t>CrearPuntoEvaluacion(num, ptoEv)</w:t>
            </w:r>
          </w:p>
        </w:tc>
      </w:tr>
    </w:tbl>
    <w:p w:rsidR="00757ECD" w:rsidRPr="00E473FC" w:rsidRDefault="00757ECD" w:rsidP="003C485D">
      <w:pPr>
        <w:pStyle w:val="enc"/>
      </w:pPr>
      <w:r w:rsidRPr="00E473FC">
        <w:t>Pseudo</w:t>
      </w:r>
      <w:r>
        <w:t>código</w:t>
      </w:r>
    </w:p>
    <w:p w:rsidR="00757ECD" w:rsidRPr="0090330E" w:rsidRDefault="00757ECD" w:rsidP="003C485D">
      <w:pPr>
        <w:pStyle w:val="cod"/>
        <w:rPr>
          <w:lang w:val="es-DO"/>
        </w:rPr>
      </w:pPr>
      <w:r w:rsidRPr="0090330E">
        <w:rPr>
          <w:lang w:val="es-DO"/>
        </w:rPr>
        <w:t>void CrearPuntoEvaluacion(num, ptoEv){</w:t>
      </w:r>
    </w:p>
    <w:p w:rsidR="00757ECD" w:rsidRPr="0090330E" w:rsidRDefault="00757ECD" w:rsidP="003C485D">
      <w:pPr>
        <w:pStyle w:val="cod"/>
        <w:rPr>
          <w:lang w:val="es-DO"/>
        </w:rPr>
      </w:pPr>
      <w:r w:rsidRPr="0090330E">
        <w:rPr>
          <w:lang w:val="es-DO"/>
        </w:rPr>
        <w:t xml:space="preserve">    unPtoEv = PuntoEvaluacion(num, ptoEv);</w:t>
      </w:r>
    </w:p>
    <w:p w:rsidR="00757ECD" w:rsidRPr="0090330E" w:rsidRDefault="00757ECD" w:rsidP="003C485D">
      <w:pPr>
        <w:pStyle w:val="cod"/>
        <w:rPr>
          <w:lang w:val="es-DO"/>
        </w:rPr>
      </w:pPr>
      <w:r w:rsidRPr="0090330E">
        <w:rPr>
          <w:lang w:val="es-DO"/>
        </w:rPr>
        <w:t xml:space="preserve">    this.puntosEvaluacion.add(unPtoEv);</w:t>
      </w:r>
    </w:p>
    <w:p w:rsidR="00757ECD" w:rsidRDefault="00757ECD" w:rsidP="003C485D">
      <w:pPr>
        <w:pStyle w:val="cod"/>
      </w:pPr>
      <w:r w:rsidRPr="00CE6965">
        <w:t>}</w:t>
      </w:r>
    </w:p>
    <w:p w:rsidR="00757ECD" w:rsidRDefault="00757ECD" w:rsidP="003C485D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757EC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1E3A1A" w:rsidRDefault="00757ECD" w:rsidP="00366CB2">
            <w:pPr>
              <w:pStyle w:val="CU"/>
              <w:rPr>
                <w:rFonts w:cs="Times New Roman"/>
              </w:rPr>
            </w:pPr>
            <w:r>
              <w:t>CU005: Actualizar Evaluación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pStyle w:val="Clase"/>
              <w:rPr>
                <w:rFonts w:cs="Times New Roman"/>
              </w:rPr>
            </w:pPr>
            <w:r w:rsidRPr="00497A62">
              <w:t>PuntoEvaluacion</w:t>
            </w:r>
          </w:p>
        </w:tc>
      </w:tr>
      <w:tr w:rsidR="00757EC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7ECD" w:rsidRPr="0040130C" w:rsidRDefault="00757ECD" w:rsidP="00366CB2">
            <w:pPr>
              <w:pStyle w:val="oper"/>
              <w:rPr>
                <w:rFonts w:cs="Times New Roman"/>
              </w:rPr>
            </w:pPr>
            <w:r w:rsidRPr="00497A62">
              <w:t>PuntoEvaluacion(num, ptoEv)</w:t>
            </w:r>
          </w:p>
        </w:tc>
      </w:tr>
    </w:tbl>
    <w:p w:rsidR="00757ECD" w:rsidRPr="00E473FC" w:rsidRDefault="00757ECD" w:rsidP="00497A62">
      <w:pPr>
        <w:pStyle w:val="enc"/>
      </w:pPr>
      <w:r w:rsidRPr="00E473FC">
        <w:t>Pseudo</w:t>
      </w:r>
      <w:r>
        <w:t>código</w:t>
      </w:r>
    </w:p>
    <w:p w:rsidR="00757ECD" w:rsidRPr="0090330E" w:rsidRDefault="00757ECD" w:rsidP="004430EE">
      <w:pPr>
        <w:pStyle w:val="cod"/>
        <w:rPr>
          <w:lang w:val="es-DO"/>
        </w:rPr>
      </w:pPr>
      <w:r w:rsidRPr="0090330E">
        <w:rPr>
          <w:lang w:val="es-DO"/>
        </w:rPr>
        <w:t>PuntoEvaluacion(num, ptoEv){</w:t>
      </w:r>
    </w:p>
    <w:p w:rsidR="00757ECD" w:rsidRPr="0090330E" w:rsidRDefault="00757ECD" w:rsidP="004430EE">
      <w:pPr>
        <w:pStyle w:val="cod"/>
        <w:rPr>
          <w:lang w:val="es-DO"/>
        </w:rPr>
      </w:pPr>
      <w:r w:rsidRPr="0090330E">
        <w:rPr>
          <w:lang w:val="es-DO"/>
        </w:rPr>
        <w:t xml:space="preserve">    this.puntoEvaluacionId = num;</w:t>
      </w:r>
    </w:p>
    <w:p w:rsidR="00757ECD" w:rsidRPr="00E64882" w:rsidRDefault="00757ECD" w:rsidP="004430EE">
      <w:pPr>
        <w:pStyle w:val="cod"/>
      </w:pPr>
      <w:r w:rsidRPr="0090330E">
        <w:rPr>
          <w:lang w:val="es-DO"/>
        </w:rPr>
        <w:t xml:space="preserve">    </w:t>
      </w:r>
      <w:r w:rsidRPr="00E64882">
        <w:t>this.descripcion = ptoEv;</w:t>
      </w:r>
    </w:p>
    <w:p w:rsidR="00757ECD" w:rsidRDefault="00757ECD" w:rsidP="004430EE">
      <w:pPr>
        <w:pStyle w:val="cod"/>
      </w:pPr>
      <w:r w:rsidRPr="00E64882">
        <w:t>}</w:t>
      </w:r>
    </w:p>
    <w:p w:rsidR="00757ECD" w:rsidRPr="00F649D9" w:rsidRDefault="00757ECD" w:rsidP="002E014F">
      <w:bookmarkStart w:id="1" w:name="_GoBack"/>
      <w:bookmarkEnd w:id="1"/>
    </w:p>
    <w:sectPr w:rsidR="00757ECD" w:rsidRPr="00F649D9" w:rsidSect="0099529F">
      <w:pgSz w:w="12240" w:h="15840"/>
      <w:pgMar w:top="720" w:right="720" w:bottom="720" w:left="720" w:header="708" w:footer="708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ECD" w:rsidRDefault="00757ECD" w:rsidP="003D451B">
      <w:pPr>
        <w:spacing w:after="0" w:line="240" w:lineRule="auto"/>
      </w:pPr>
      <w:r>
        <w:separator/>
      </w:r>
    </w:p>
  </w:endnote>
  <w:endnote w:type="continuationSeparator" w:id="0">
    <w:p w:rsidR="00757ECD" w:rsidRDefault="00757ECD" w:rsidP="003D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ECD" w:rsidRDefault="00757ECD" w:rsidP="003D451B">
      <w:pPr>
        <w:spacing w:after="0" w:line="240" w:lineRule="auto"/>
      </w:pPr>
      <w:r>
        <w:separator/>
      </w:r>
    </w:p>
  </w:footnote>
  <w:footnote w:type="continuationSeparator" w:id="0">
    <w:p w:rsidR="00757ECD" w:rsidRDefault="00757ECD" w:rsidP="003D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63A36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9EC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E42F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7F4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60CFE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37B0A4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C2129D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BC36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D6003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38A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7635239E"/>
    <w:multiLevelType w:val="hybridMultilevel"/>
    <w:tmpl w:val="10586B04"/>
    <w:lvl w:ilvl="0" w:tplc="605E69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2F3F"/>
    <w:rsid w:val="00001E65"/>
    <w:rsid w:val="00010949"/>
    <w:rsid w:val="00017432"/>
    <w:rsid w:val="00020A65"/>
    <w:rsid w:val="00024679"/>
    <w:rsid w:val="00055C55"/>
    <w:rsid w:val="00062768"/>
    <w:rsid w:val="00075962"/>
    <w:rsid w:val="00081450"/>
    <w:rsid w:val="000823BB"/>
    <w:rsid w:val="00092F8B"/>
    <w:rsid w:val="000A227B"/>
    <w:rsid w:val="000A25AF"/>
    <w:rsid w:val="000C3CB2"/>
    <w:rsid w:val="000C460C"/>
    <w:rsid w:val="000C49E0"/>
    <w:rsid w:val="000D1703"/>
    <w:rsid w:val="001068CC"/>
    <w:rsid w:val="001143C6"/>
    <w:rsid w:val="001172FA"/>
    <w:rsid w:val="00120AF2"/>
    <w:rsid w:val="00130A3F"/>
    <w:rsid w:val="001431FE"/>
    <w:rsid w:val="001448A5"/>
    <w:rsid w:val="0014719E"/>
    <w:rsid w:val="00154219"/>
    <w:rsid w:val="00164A66"/>
    <w:rsid w:val="00170C73"/>
    <w:rsid w:val="00173A28"/>
    <w:rsid w:val="001753DF"/>
    <w:rsid w:val="00192E65"/>
    <w:rsid w:val="00193661"/>
    <w:rsid w:val="001941A6"/>
    <w:rsid w:val="00196259"/>
    <w:rsid w:val="001A0947"/>
    <w:rsid w:val="001C40D2"/>
    <w:rsid w:val="001D696F"/>
    <w:rsid w:val="001E3A1A"/>
    <w:rsid w:val="001F2148"/>
    <w:rsid w:val="00211FBC"/>
    <w:rsid w:val="00215BCF"/>
    <w:rsid w:val="0021679B"/>
    <w:rsid w:val="00222A4C"/>
    <w:rsid w:val="0022768F"/>
    <w:rsid w:val="00235D21"/>
    <w:rsid w:val="0023665C"/>
    <w:rsid w:val="00236C96"/>
    <w:rsid w:val="00237527"/>
    <w:rsid w:val="002560CF"/>
    <w:rsid w:val="00261BE8"/>
    <w:rsid w:val="00263AD5"/>
    <w:rsid w:val="002678D7"/>
    <w:rsid w:val="00274162"/>
    <w:rsid w:val="0027479C"/>
    <w:rsid w:val="002A7F33"/>
    <w:rsid w:val="002D08FE"/>
    <w:rsid w:val="002E014F"/>
    <w:rsid w:val="002E74D0"/>
    <w:rsid w:val="002F1D88"/>
    <w:rsid w:val="003001F7"/>
    <w:rsid w:val="00305A0D"/>
    <w:rsid w:val="00306600"/>
    <w:rsid w:val="00310FE9"/>
    <w:rsid w:val="00326C60"/>
    <w:rsid w:val="003356CA"/>
    <w:rsid w:val="00341C67"/>
    <w:rsid w:val="00343336"/>
    <w:rsid w:val="003448D9"/>
    <w:rsid w:val="00366CB2"/>
    <w:rsid w:val="00376AB6"/>
    <w:rsid w:val="003868D6"/>
    <w:rsid w:val="003B6953"/>
    <w:rsid w:val="003C485D"/>
    <w:rsid w:val="003D0BB8"/>
    <w:rsid w:val="003D2F3F"/>
    <w:rsid w:val="003D312E"/>
    <w:rsid w:val="003D451B"/>
    <w:rsid w:val="0040130C"/>
    <w:rsid w:val="00401564"/>
    <w:rsid w:val="00412FB3"/>
    <w:rsid w:val="004430EE"/>
    <w:rsid w:val="00456E05"/>
    <w:rsid w:val="00467A58"/>
    <w:rsid w:val="00486A57"/>
    <w:rsid w:val="00487D13"/>
    <w:rsid w:val="004901C9"/>
    <w:rsid w:val="004952EA"/>
    <w:rsid w:val="00497A62"/>
    <w:rsid w:val="00497C77"/>
    <w:rsid w:val="004C3423"/>
    <w:rsid w:val="004C68FC"/>
    <w:rsid w:val="004D0E88"/>
    <w:rsid w:val="004E7788"/>
    <w:rsid w:val="004F33A0"/>
    <w:rsid w:val="005023C7"/>
    <w:rsid w:val="00503C0D"/>
    <w:rsid w:val="00511839"/>
    <w:rsid w:val="00514653"/>
    <w:rsid w:val="00531594"/>
    <w:rsid w:val="005458C3"/>
    <w:rsid w:val="005517DD"/>
    <w:rsid w:val="00552B5B"/>
    <w:rsid w:val="0055366E"/>
    <w:rsid w:val="005613F4"/>
    <w:rsid w:val="00561858"/>
    <w:rsid w:val="00567728"/>
    <w:rsid w:val="0057489C"/>
    <w:rsid w:val="0059055E"/>
    <w:rsid w:val="005959B1"/>
    <w:rsid w:val="005A6FF4"/>
    <w:rsid w:val="005B443B"/>
    <w:rsid w:val="005B6D9B"/>
    <w:rsid w:val="005B79E5"/>
    <w:rsid w:val="005E3995"/>
    <w:rsid w:val="005E454A"/>
    <w:rsid w:val="00602D57"/>
    <w:rsid w:val="0063458D"/>
    <w:rsid w:val="00634C31"/>
    <w:rsid w:val="00643100"/>
    <w:rsid w:val="0066661B"/>
    <w:rsid w:val="0067126A"/>
    <w:rsid w:val="006730C3"/>
    <w:rsid w:val="006734AB"/>
    <w:rsid w:val="00680BD8"/>
    <w:rsid w:val="00690FFE"/>
    <w:rsid w:val="00692635"/>
    <w:rsid w:val="0069276D"/>
    <w:rsid w:val="00693E8E"/>
    <w:rsid w:val="006B16AD"/>
    <w:rsid w:val="006B3B18"/>
    <w:rsid w:val="006C44FB"/>
    <w:rsid w:val="006D2C1D"/>
    <w:rsid w:val="006E2018"/>
    <w:rsid w:val="006E6EA1"/>
    <w:rsid w:val="006E70F7"/>
    <w:rsid w:val="006F5B2D"/>
    <w:rsid w:val="00713E38"/>
    <w:rsid w:val="00721845"/>
    <w:rsid w:val="00743D90"/>
    <w:rsid w:val="0075325C"/>
    <w:rsid w:val="00757ECD"/>
    <w:rsid w:val="0076131F"/>
    <w:rsid w:val="00773FBE"/>
    <w:rsid w:val="00776E4F"/>
    <w:rsid w:val="007857D1"/>
    <w:rsid w:val="007A1015"/>
    <w:rsid w:val="007B2CB3"/>
    <w:rsid w:val="007B593D"/>
    <w:rsid w:val="007D4BD8"/>
    <w:rsid w:val="007F201C"/>
    <w:rsid w:val="007F615A"/>
    <w:rsid w:val="008019C5"/>
    <w:rsid w:val="00805063"/>
    <w:rsid w:val="008119F5"/>
    <w:rsid w:val="00814DD6"/>
    <w:rsid w:val="008302DA"/>
    <w:rsid w:val="00835E7D"/>
    <w:rsid w:val="00841E4D"/>
    <w:rsid w:val="008468F5"/>
    <w:rsid w:val="0085095E"/>
    <w:rsid w:val="00853B3D"/>
    <w:rsid w:val="00866FFE"/>
    <w:rsid w:val="00871E5E"/>
    <w:rsid w:val="00877743"/>
    <w:rsid w:val="008C35BD"/>
    <w:rsid w:val="008F0DE4"/>
    <w:rsid w:val="009011FE"/>
    <w:rsid w:val="0090330E"/>
    <w:rsid w:val="00903F09"/>
    <w:rsid w:val="00905381"/>
    <w:rsid w:val="00906AD7"/>
    <w:rsid w:val="00907589"/>
    <w:rsid w:val="00914239"/>
    <w:rsid w:val="00914ECB"/>
    <w:rsid w:val="0092676C"/>
    <w:rsid w:val="00930BE9"/>
    <w:rsid w:val="00931B69"/>
    <w:rsid w:val="00935853"/>
    <w:rsid w:val="00940ED0"/>
    <w:rsid w:val="00945D03"/>
    <w:rsid w:val="00965271"/>
    <w:rsid w:val="009702AD"/>
    <w:rsid w:val="00987E11"/>
    <w:rsid w:val="00991A88"/>
    <w:rsid w:val="0099529F"/>
    <w:rsid w:val="009962A9"/>
    <w:rsid w:val="009A0435"/>
    <w:rsid w:val="009C2015"/>
    <w:rsid w:val="009C5DEA"/>
    <w:rsid w:val="009D4CF5"/>
    <w:rsid w:val="009E2321"/>
    <w:rsid w:val="009E482E"/>
    <w:rsid w:val="009E57CD"/>
    <w:rsid w:val="009F59ED"/>
    <w:rsid w:val="009F79A0"/>
    <w:rsid w:val="00A00055"/>
    <w:rsid w:val="00A027A1"/>
    <w:rsid w:val="00A20F26"/>
    <w:rsid w:val="00A31E06"/>
    <w:rsid w:val="00A376C5"/>
    <w:rsid w:val="00A83BD3"/>
    <w:rsid w:val="00AC22CF"/>
    <w:rsid w:val="00AC4217"/>
    <w:rsid w:val="00AC7C06"/>
    <w:rsid w:val="00AE4D53"/>
    <w:rsid w:val="00AF028E"/>
    <w:rsid w:val="00AF1A49"/>
    <w:rsid w:val="00AF30D0"/>
    <w:rsid w:val="00AF6BDD"/>
    <w:rsid w:val="00B02833"/>
    <w:rsid w:val="00B0685E"/>
    <w:rsid w:val="00B135E9"/>
    <w:rsid w:val="00B14F7A"/>
    <w:rsid w:val="00B15467"/>
    <w:rsid w:val="00B33038"/>
    <w:rsid w:val="00B464E8"/>
    <w:rsid w:val="00B46ABE"/>
    <w:rsid w:val="00B5535D"/>
    <w:rsid w:val="00B641BD"/>
    <w:rsid w:val="00B65244"/>
    <w:rsid w:val="00B65B06"/>
    <w:rsid w:val="00B67595"/>
    <w:rsid w:val="00BA4351"/>
    <w:rsid w:val="00BB6205"/>
    <w:rsid w:val="00BC1BD1"/>
    <w:rsid w:val="00BE3055"/>
    <w:rsid w:val="00BF1B37"/>
    <w:rsid w:val="00BF3DB5"/>
    <w:rsid w:val="00BF59ED"/>
    <w:rsid w:val="00C11AA8"/>
    <w:rsid w:val="00C37588"/>
    <w:rsid w:val="00C65DFA"/>
    <w:rsid w:val="00C91F23"/>
    <w:rsid w:val="00C933BA"/>
    <w:rsid w:val="00CA0727"/>
    <w:rsid w:val="00CB420D"/>
    <w:rsid w:val="00CC6990"/>
    <w:rsid w:val="00CE6965"/>
    <w:rsid w:val="00CF5550"/>
    <w:rsid w:val="00D01842"/>
    <w:rsid w:val="00D06F75"/>
    <w:rsid w:val="00D140F2"/>
    <w:rsid w:val="00D23948"/>
    <w:rsid w:val="00D2396E"/>
    <w:rsid w:val="00D32AC7"/>
    <w:rsid w:val="00D36087"/>
    <w:rsid w:val="00D53088"/>
    <w:rsid w:val="00D64C68"/>
    <w:rsid w:val="00D66F91"/>
    <w:rsid w:val="00D71ECF"/>
    <w:rsid w:val="00D74827"/>
    <w:rsid w:val="00D8156B"/>
    <w:rsid w:val="00D95949"/>
    <w:rsid w:val="00DB1E83"/>
    <w:rsid w:val="00DB6403"/>
    <w:rsid w:val="00DB7269"/>
    <w:rsid w:val="00DC73CC"/>
    <w:rsid w:val="00DD0FAB"/>
    <w:rsid w:val="00DD3C46"/>
    <w:rsid w:val="00DD66F9"/>
    <w:rsid w:val="00DE02B6"/>
    <w:rsid w:val="00DF66C2"/>
    <w:rsid w:val="00DF7DA0"/>
    <w:rsid w:val="00E038FF"/>
    <w:rsid w:val="00E1789F"/>
    <w:rsid w:val="00E27D39"/>
    <w:rsid w:val="00E32A85"/>
    <w:rsid w:val="00E32FE6"/>
    <w:rsid w:val="00E33A6C"/>
    <w:rsid w:val="00E3611F"/>
    <w:rsid w:val="00E452FA"/>
    <w:rsid w:val="00E457A1"/>
    <w:rsid w:val="00E473FC"/>
    <w:rsid w:val="00E64882"/>
    <w:rsid w:val="00E71357"/>
    <w:rsid w:val="00E92C07"/>
    <w:rsid w:val="00EB14E5"/>
    <w:rsid w:val="00EB3A85"/>
    <w:rsid w:val="00EC33BA"/>
    <w:rsid w:val="00ED65FA"/>
    <w:rsid w:val="00EF6B43"/>
    <w:rsid w:val="00F00E75"/>
    <w:rsid w:val="00F13422"/>
    <w:rsid w:val="00F23D18"/>
    <w:rsid w:val="00F44D8B"/>
    <w:rsid w:val="00F520E4"/>
    <w:rsid w:val="00F56348"/>
    <w:rsid w:val="00F60998"/>
    <w:rsid w:val="00F6108E"/>
    <w:rsid w:val="00F632A7"/>
    <w:rsid w:val="00F649D9"/>
    <w:rsid w:val="00F81ADA"/>
    <w:rsid w:val="00FA2121"/>
    <w:rsid w:val="00FB309C"/>
    <w:rsid w:val="00FB7EA1"/>
    <w:rsid w:val="00FC366E"/>
    <w:rsid w:val="00FE7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020A65"/>
    <w:pPr>
      <w:spacing w:after="200" w:line="276" w:lineRule="auto"/>
    </w:pPr>
    <w:rPr>
      <w:rFonts w:cs="Calibri"/>
      <w:lang w:val="es-D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E3A1A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E3A1A"/>
    <w:rPr>
      <w:rFonts w:ascii="Cambria" w:hAnsi="Cambria" w:cs="Cambria"/>
      <w:b/>
      <w:bCs/>
      <w:color w:val="365F91"/>
      <w:sz w:val="28"/>
      <w:szCs w:val="28"/>
    </w:rPr>
  </w:style>
  <w:style w:type="paragraph" w:customStyle="1" w:styleId="enc">
    <w:name w:val="enc"/>
    <w:basedOn w:val="Normal"/>
    <w:next w:val="dato"/>
    <w:uiPriority w:val="99"/>
    <w:rsid w:val="00841E4D"/>
    <w:pPr>
      <w:spacing w:after="0" w:line="240" w:lineRule="auto"/>
    </w:pPr>
    <w:rPr>
      <w:b/>
      <w:bCs/>
    </w:rPr>
  </w:style>
  <w:style w:type="paragraph" w:customStyle="1" w:styleId="cod">
    <w:name w:val="cod"/>
    <w:basedOn w:val="Normal"/>
    <w:uiPriority w:val="99"/>
    <w:rsid w:val="00BF1B37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DDD9C3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after="0" w:line="240" w:lineRule="auto"/>
      <w:ind w:left="567" w:right="227"/>
    </w:pPr>
    <w:rPr>
      <w:rFonts w:ascii="Courier New" w:hAnsi="Courier New" w:cs="Courier New"/>
      <w:lang w:val="en-US"/>
    </w:rPr>
  </w:style>
  <w:style w:type="paragraph" w:customStyle="1" w:styleId="dato">
    <w:name w:val="dato"/>
    <w:basedOn w:val="enc"/>
    <w:uiPriority w:val="99"/>
    <w:rsid w:val="00841E4D"/>
    <w:pPr>
      <w:spacing w:after="120"/>
      <w:ind w:left="567"/>
    </w:pPr>
    <w:rPr>
      <w:b w:val="0"/>
      <w:bCs w:val="0"/>
    </w:rPr>
  </w:style>
  <w:style w:type="paragraph" w:customStyle="1" w:styleId="CU">
    <w:name w:val="CU"/>
    <w:basedOn w:val="Normal"/>
    <w:uiPriority w:val="99"/>
    <w:rsid w:val="001E3A1A"/>
    <w:pPr>
      <w:spacing w:after="0" w:line="240" w:lineRule="auto"/>
      <w:outlineLvl w:val="0"/>
    </w:pPr>
    <w:rPr>
      <w:rFonts w:eastAsia="Times New Roman"/>
      <w:color w:val="000000"/>
      <w:lang w:eastAsia="es-DO"/>
    </w:rPr>
  </w:style>
  <w:style w:type="paragraph" w:styleId="TOCHeading">
    <w:name w:val="TOC Heading"/>
    <w:basedOn w:val="Heading1"/>
    <w:next w:val="Normal"/>
    <w:uiPriority w:val="99"/>
    <w:qFormat/>
    <w:rsid w:val="001E3A1A"/>
    <w:pPr>
      <w:outlineLvl w:val="9"/>
    </w:pPr>
    <w:rPr>
      <w:lang w:eastAsia="es-DO"/>
    </w:rPr>
  </w:style>
  <w:style w:type="paragraph" w:styleId="TOC1">
    <w:name w:val="toc 1"/>
    <w:basedOn w:val="Normal"/>
    <w:next w:val="Normal"/>
    <w:autoRedefine/>
    <w:uiPriority w:val="99"/>
    <w:semiHidden/>
    <w:rsid w:val="00DB1E83"/>
    <w:pPr>
      <w:spacing w:after="100"/>
      <w:outlineLvl w:val="0"/>
    </w:pPr>
  </w:style>
  <w:style w:type="character" w:styleId="Hyperlink">
    <w:name w:val="Hyperlink"/>
    <w:basedOn w:val="DefaultParagraphFont"/>
    <w:uiPriority w:val="99"/>
    <w:rsid w:val="001E3A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E3A1A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1A"/>
    <w:rPr>
      <w:rFonts w:ascii="Tahoma" w:hAnsi="Tahoma" w:cs="Tahoma"/>
      <w:sz w:val="16"/>
      <w:szCs w:val="16"/>
    </w:rPr>
  </w:style>
  <w:style w:type="paragraph" w:customStyle="1" w:styleId="Clase">
    <w:name w:val="Clase"/>
    <w:basedOn w:val="Normal"/>
    <w:uiPriority w:val="99"/>
    <w:rsid w:val="001E3A1A"/>
    <w:pPr>
      <w:spacing w:after="0" w:line="240" w:lineRule="auto"/>
      <w:outlineLvl w:val="1"/>
    </w:pPr>
    <w:rPr>
      <w:rFonts w:eastAsia="Times New Roman"/>
      <w:color w:val="000000"/>
      <w:lang w:eastAsia="es-DO"/>
    </w:rPr>
  </w:style>
  <w:style w:type="paragraph" w:customStyle="1" w:styleId="oper">
    <w:name w:val="oper"/>
    <w:basedOn w:val="Normal"/>
    <w:uiPriority w:val="99"/>
    <w:rsid w:val="001E3A1A"/>
    <w:pPr>
      <w:spacing w:after="0" w:line="240" w:lineRule="auto"/>
      <w:outlineLvl w:val="2"/>
    </w:pPr>
    <w:rPr>
      <w:rFonts w:eastAsia="Times New Roman"/>
      <w:color w:val="000000"/>
      <w:lang w:eastAsia="es-DO"/>
    </w:rPr>
  </w:style>
  <w:style w:type="paragraph" w:styleId="TOC2">
    <w:name w:val="toc 2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221"/>
      <w:outlineLvl w:val="1"/>
    </w:pPr>
  </w:style>
  <w:style w:type="paragraph" w:styleId="TOC3">
    <w:name w:val="toc 3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442"/>
      <w:outlineLvl w:val="2"/>
    </w:pPr>
  </w:style>
  <w:style w:type="paragraph" w:styleId="Header">
    <w:name w:val="header"/>
    <w:basedOn w:val="Normal"/>
    <w:link w:val="HeaderChar"/>
    <w:uiPriority w:val="99"/>
    <w:rsid w:val="003D451B"/>
    <w:pPr>
      <w:tabs>
        <w:tab w:val="center" w:pos="4419"/>
        <w:tab w:val="right" w:pos="8838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D451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3D451B"/>
    <w:pPr>
      <w:tabs>
        <w:tab w:val="center" w:pos="4419"/>
        <w:tab w:val="right" w:pos="8838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D451B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100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5856</TotalTime>
  <Pages>19</Pages>
  <Words>2134</Words>
  <Characters>12168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 Labour</cp:lastModifiedBy>
  <cp:revision>37</cp:revision>
  <dcterms:created xsi:type="dcterms:W3CDTF">2013-05-09T05:45:00Z</dcterms:created>
  <dcterms:modified xsi:type="dcterms:W3CDTF">2013-12-03T14:12:00Z</dcterms:modified>
</cp:coreProperties>
</file>