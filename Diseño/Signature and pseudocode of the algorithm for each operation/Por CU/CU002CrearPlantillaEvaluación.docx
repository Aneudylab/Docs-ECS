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62" w:rsidRDefault="00075962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1E3A1A">
            <w:pPr>
              <w:pStyle w:val="CU"/>
              <w:rPr>
                <w:rFonts w:cs="Times New Roman"/>
              </w:rPr>
            </w:pPr>
            <w:bookmarkStart w:id="0" w:name="_Toc356082358"/>
            <w:r w:rsidRPr="001E3A1A">
              <w:t>CU00</w:t>
            </w:r>
            <w:bookmarkEnd w:id="0"/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1E3A1A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1E3A1A">
            <w:pPr>
              <w:pStyle w:val="oper"/>
              <w:rPr>
                <w:rFonts w:cs="Times New Roman"/>
              </w:rPr>
            </w:pPr>
            <w:bookmarkStart w:id="1" w:name="_Toc356082360"/>
            <w:r w:rsidRPr="00A376C5">
              <w:t xml:space="preserve">CrearNuevaPlantilla() </w:t>
            </w:r>
            <w:bookmarkEnd w:id="1"/>
          </w:p>
        </w:tc>
      </w:tr>
    </w:tbl>
    <w:p w:rsidR="00075962" w:rsidRPr="00E473FC" w:rsidRDefault="00075962" w:rsidP="00E473FC">
      <w:pPr>
        <w:pStyle w:val="enc"/>
      </w:pPr>
      <w:r w:rsidRPr="00E473FC">
        <w:t>Pseudo</w:t>
      </w:r>
      <w:r>
        <w:t>código</w:t>
      </w:r>
    </w:p>
    <w:p w:rsidR="00075962" w:rsidRPr="00AC22CF" w:rsidRDefault="00075962" w:rsidP="00AC22CF">
      <w:pPr>
        <w:pStyle w:val="cod"/>
      </w:pPr>
      <w:r w:rsidRPr="00AC22CF">
        <w:t>void CrearNuevaPlantilla(){</w:t>
      </w:r>
    </w:p>
    <w:p w:rsidR="00075962" w:rsidRPr="00AC22CF" w:rsidRDefault="00075962" w:rsidP="00AC22CF">
      <w:pPr>
        <w:pStyle w:val="cod"/>
      </w:pPr>
      <w:r w:rsidRPr="00AC22CF">
        <w:t xml:space="preserve">    esAdmin = unControladorSesiones.ValidarEsAdministrador();</w:t>
      </w:r>
    </w:p>
    <w:p w:rsidR="00075962" w:rsidRPr="00AC22CF" w:rsidRDefault="00075962" w:rsidP="00AC22CF">
      <w:pPr>
        <w:pStyle w:val="cod"/>
      </w:pPr>
    </w:p>
    <w:p w:rsidR="00075962" w:rsidRPr="00AC22CF" w:rsidRDefault="00075962" w:rsidP="00AC22CF">
      <w:pPr>
        <w:pStyle w:val="cod"/>
      </w:pPr>
      <w:r w:rsidRPr="00AC22CF">
        <w:t xml:space="preserve">    if(esAdmin){</w:t>
      </w:r>
    </w:p>
    <w:p w:rsidR="00075962" w:rsidRPr="00AC22CF" w:rsidRDefault="00075962" w:rsidP="00AC22CF">
      <w:pPr>
        <w:pStyle w:val="cod"/>
      </w:pPr>
      <w:r w:rsidRPr="00AC22CF">
        <w:t xml:space="preserve">        unCrearPlantillaForm.Mostrar();</w:t>
      </w:r>
    </w:p>
    <w:p w:rsidR="00075962" w:rsidRPr="00AC22CF" w:rsidRDefault="00075962" w:rsidP="00AC22CF">
      <w:pPr>
        <w:pStyle w:val="cod"/>
      </w:pPr>
      <w:r w:rsidRPr="00AC22CF">
        <w:t xml:space="preserve">        this.Ocultar();</w:t>
      </w:r>
    </w:p>
    <w:p w:rsidR="00075962" w:rsidRPr="00AC22CF" w:rsidRDefault="00075962" w:rsidP="00AC22CF">
      <w:pPr>
        <w:pStyle w:val="cod"/>
      </w:pPr>
      <w:r w:rsidRPr="00AC22CF">
        <w:t xml:space="preserve">    }</w:t>
      </w:r>
    </w:p>
    <w:p w:rsidR="00075962" w:rsidRPr="00AC22CF" w:rsidRDefault="00075962" w:rsidP="00AC22CF">
      <w:pPr>
        <w:pStyle w:val="cod"/>
      </w:pPr>
      <w:r w:rsidRPr="00AC22CF">
        <w:t xml:space="preserve">    else{</w:t>
      </w:r>
    </w:p>
    <w:p w:rsidR="00075962" w:rsidRPr="00AC22CF" w:rsidRDefault="00075962" w:rsidP="00AC22CF">
      <w:pPr>
        <w:pStyle w:val="cod"/>
      </w:pPr>
      <w:r w:rsidRPr="00AC22CF">
        <w:t xml:space="preserve">        MostrarError("No Autorizado");</w:t>
      </w:r>
    </w:p>
    <w:p w:rsidR="00075962" w:rsidRPr="00AC22CF" w:rsidRDefault="00075962" w:rsidP="00AC22CF">
      <w:pPr>
        <w:pStyle w:val="cod"/>
      </w:pPr>
      <w:r w:rsidRPr="00AC22CF">
        <w:t xml:space="preserve">    }</w:t>
      </w:r>
    </w:p>
    <w:p w:rsidR="00075962" w:rsidRPr="00AC22CF" w:rsidRDefault="00075962" w:rsidP="00AC22CF">
      <w:pPr>
        <w:pStyle w:val="cod"/>
      </w:pPr>
      <w:r w:rsidRPr="00AC22CF">
        <w:t>}</w:t>
      </w:r>
    </w:p>
    <w:p w:rsidR="00075962" w:rsidRPr="00AC22CF" w:rsidRDefault="00075962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pStyle w:val="Clase"/>
              <w:rPr>
                <w:rFonts w:cs="Times New Roman"/>
              </w:rPr>
            </w:pPr>
            <w:r>
              <w:t>MainWindowForm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pStyle w:val="oper"/>
              <w:rPr>
                <w:rFonts w:cs="Times New Roman"/>
              </w:rPr>
            </w:pPr>
            <w:r>
              <w:t>Ocultar()</w:t>
            </w:r>
          </w:p>
        </w:tc>
      </w:tr>
    </w:tbl>
    <w:p w:rsidR="00075962" w:rsidRPr="00E473FC" w:rsidRDefault="00075962" w:rsidP="007F615A">
      <w:pPr>
        <w:pStyle w:val="enc"/>
      </w:pPr>
      <w:r w:rsidRPr="00E473FC">
        <w:t>Pseudo</w:t>
      </w:r>
      <w:r>
        <w:t>código</w:t>
      </w:r>
    </w:p>
    <w:p w:rsidR="00075962" w:rsidRDefault="00075962" w:rsidP="007F615A">
      <w:pPr>
        <w:pStyle w:val="cod"/>
      </w:pPr>
      <w:r>
        <w:t>void Ocultar(){</w:t>
      </w:r>
    </w:p>
    <w:p w:rsidR="00075962" w:rsidRDefault="00075962" w:rsidP="007F615A">
      <w:pPr>
        <w:pStyle w:val="cod"/>
      </w:pPr>
      <w:r>
        <w:t xml:space="preserve">    setVisible(false);</w:t>
      </w:r>
    </w:p>
    <w:p w:rsidR="00075962" w:rsidRDefault="00075962" w:rsidP="007F615A">
      <w:pPr>
        <w:pStyle w:val="cod"/>
      </w:pPr>
      <w:r>
        <w:t>}</w:t>
      </w:r>
    </w:p>
    <w:p w:rsidR="00075962" w:rsidRDefault="00075962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9E232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12FB3" w:rsidRDefault="00075962" w:rsidP="009E2321">
            <w:pPr>
              <w:pStyle w:val="Clase"/>
              <w:rPr>
                <w:rFonts w:cs="Times New Roman"/>
              </w:rPr>
            </w:pPr>
            <w:r w:rsidRPr="00412FB3">
              <w:t>CrearPlantillaForm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pStyle w:val="oper"/>
              <w:rPr>
                <w:rFonts w:cs="Times New Roman"/>
              </w:rPr>
            </w:pPr>
            <w:r>
              <w:t>Mostrar()</w:t>
            </w:r>
          </w:p>
        </w:tc>
      </w:tr>
    </w:tbl>
    <w:p w:rsidR="00075962" w:rsidRPr="00E473FC" w:rsidRDefault="00075962" w:rsidP="007F615A">
      <w:pPr>
        <w:pStyle w:val="enc"/>
      </w:pPr>
      <w:r w:rsidRPr="00E473FC">
        <w:t>Pseudo</w:t>
      </w:r>
      <w:r>
        <w:t>código</w:t>
      </w:r>
    </w:p>
    <w:p w:rsidR="00075962" w:rsidRPr="00164A66" w:rsidRDefault="00075962" w:rsidP="007F615A">
      <w:pPr>
        <w:pStyle w:val="cod"/>
        <w:rPr>
          <w:lang w:val="es-DO"/>
        </w:rPr>
      </w:pPr>
      <w:r w:rsidRPr="00164A66">
        <w:rPr>
          <w:lang w:val="es-DO"/>
        </w:rPr>
        <w:t>void Mostrar(){</w:t>
      </w:r>
    </w:p>
    <w:p w:rsidR="00075962" w:rsidRPr="007F615A" w:rsidRDefault="00075962" w:rsidP="007F615A">
      <w:pPr>
        <w:pStyle w:val="cod"/>
      </w:pPr>
      <w:r w:rsidRPr="00164A66">
        <w:rPr>
          <w:lang w:val="es-DO"/>
        </w:rPr>
        <w:t xml:space="preserve">    </w:t>
      </w:r>
      <w:r>
        <w:rPr>
          <w:lang w:val="es-DO"/>
        </w:rPr>
        <w:t>setVisible(trae);</w:t>
      </w:r>
    </w:p>
    <w:p w:rsidR="00075962" w:rsidRDefault="00075962" w:rsidP="007F615A">
      <w:pPr>
        <w:pStyle w:val="cod"/>
      </w:pPr>
      <w:r w:rsidRPr="007F615A">
        <w:t>}</w:t>
      </w:r>
    </w:p>
    <w:p w:rsidR="00075962" w:rsidRDefault="00075962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pStyle w:val="Clase"/>
              <w:rPr>
                <w:rFonts w:cs="Times New Roman"/>
              </w:rPr>
            </w:pPr>
            <w:r w:rsidRPr="00412FB3">
              <w:t>CrearPlantillaForm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E232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12FB3" w:rsidRDefault="00075962" w:rsidP="009E2321">
            <w:pPr>
              <w:pStyle w:val="oper"/>
              <w:rPr>
                <w:rFonts w:cs="Times New Roman"/>
              </w:rPr>
            </w:pPr>
            <w:r w:rsidRPr="00412FB3">
              <w:t>CrearPlantilla(</w:t>
            </w:r>
            <w:r>
              <w:t xml:space="preserve">String[] </w:t>
            </w:r>
            <w:r w:rsidRPr="00412FB3">
              <w:t>listaPtosEv)</w:t>
            </w:r>
          </w:p>
        </w:tc>
      </w:tr>
    </w:tbl>
    <w:p w:rsidR="00075962" w:rsidRPr="00E473FC" w:rsidRDefault="00075962" w:rsidP="007F615A">
      <w:pPr>
        <w:pStyle w:val="enc"/>
      </w:pPr>
      <w:r w:rsidRPr="00E473FC">
        <w:t>Pseudo</w:t>
      </w:r>
      <w:r>
        <w:t>código</w:t>
      </w:r>
    </w:p>
    <w:p w:rsidR="00075962" w:rsidRPr="00412FB3" w:rsidRDefault="00075962" w:rsidP="00412FB3">
      <w:pPr>
        <w:pStyle w:val="cod"/>
      </w:pPr>
      <w:r w:rsidRPr="00412FB3">
        <w:t>void CrearPlantilla(listaPtosEv){</w:t>
      </w:r>
    </w:p>
    <w:p w:rsidR="00075962" w:rsidRPr="00E64882" w:rsidRDefault="00075962" w:rsidP="00412FB3">
      <w:pPr>
        <w:pStyle w:val="cod"/>
        <w:rPr>
          <w:lang w:val="es-DO"/>
        </w:rPr>
      </w:pPr>
      <w:r w:rsidRPr="00E64882">
        <w:rPr>
          <w:lang w:val="es-DO"/>
        </w:rPr>
        <w:t xml:space="preserve">    PlantillaId = ControladorPlantilla.CrearPlantilla(listaPtosEv);</w:t>
      </w:r>
    </w:p>
    <w:p w:rsidR="00075962" w:rsidRPr="00E64882" w:rsidRDefault="00075962" w:rsidP="00412FB3">
      <w:pPr>
        <w:pStyle w:val="cod"/>
        <w:rPr>
          <w:lang w:val="es-DO"/>
        </w:rPr>
      </w:pPr>
    </w:p>
    <w:p w:rsidR="00075962" w:rsidRPr="00E64882" w:rsidRDefault="00075962" w:rsidP="00412FB3">
      <w:pPr>
        <w:pStyle w:val="cod"/>
        <w:rPr>
          <w:lang w:val="es-DO"/>
        </w:rPr>
      </w:pPr>
      <w:r w:rsidRPr="00E64882">
        <w:rPr>
          <w:lang w:val="es-DO"/>
        </w:rPr>
        <w:t xml:space="preserve">    Mostrar("Se creó la plantilla: " + PlantillaId);</w:t>
      </w:r>
    </w:p>
    <w:p w:rsidR="00075962" w:rsidRPr="00412FB3" w:rsidRDefault="00075962" w:rsidP="00412FB3">
      <w:pPr>
        <w:pStyle w:val="cod"/>
      </w:pPr>
      <w:r w:rsidRPr="00412FB3">
        <w:t>}</w:t>
      </w:r>
    </w:p>
    <w:p w:rsidR="00075962" w:rsidRPr="00164A66" w:rsidRDefault="00075962" w:rsidP="00164A66">
      <w:pPr>
        <w:rPr>
          <w:rFonts w:ascii="Courier New" w:hAnsi="Courier New" w:cs="Courier New"/>
          <w:lang w:val="en-US"/>
        </w:rPr>
      </w:pPr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12FB3" w:rsidRDefault="00075962" w:rsidP="00930BE9">
            <w:pPr>
              <w:pStyle w:val="Clase"/>
              <w:rPr>
                <w:rFonts w:cs="Times New Roman"/>
              </w:rPr>
            </w:pPr>
            <w:r w:rsidRPr="00412FB3">
              <w:t>ControladorPlantilla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12FB3" w:rsidRDefault="00075962" w:rsidP="00930BE9">
            <w:pPr>
              <w:pStyle w:val="oper"/>
              <w:rPr>
                <w:rFonts w:cs="Times New Roman"/>
              </w:rPr>
            </w:pPr>
            <w:r w:rsidRPr="00412FB3">
              <w:t>CrearPlantilla(</w:t>
            </w:r>
            <w:r>
              <w:t xml:space="preserve">String[] </w:t>
            </w:r>
            <w:r w:rsidRPr="00412FB3">
              <w:t>listaPtosEv)</w:t>
            </w:r>
            <w:r>
              <w:t>: int</w:t>
            </w:r>
          </w:p>
        </w:tc>
      </w:tr>
    </w:tbl>
    <w:p w:rsidR="00075962" w:rsidRPr="00E473FC" w:rsidRDefault="00075962" w:rsidP="00164A66">
      <w:pPr>
        <w:pStyle w:val="enc"/>
      </w:pPr>
      <w:r w:rsidRPr="00E473FC">
        <w:t>Pseudo</w:t>
      </w:r>
      <w:r>
        <w:t>código</w:t>
      </w:r>
    </w:p>
    <w:p w:rsidR="00075962" w:rsidRPr="00412FB3" w:rsidRDefault="00075962" w:rsidP="00412FB3">
      <w:pPr>
        <w:pStyle w:val="cod"/>
      </w:pPr>
      <w:r w:rsidRPr="00412FB3">
        <w:t>int CrearPlantilla(listaPtosEv){</w:t>
      </w:r>
    </w:p>
    <w:p w:rsidR="00075962" w:rsidRPr="00412FB3" w:rsidRDefault="00075962" w:rsidP="00412FB3">
      <w:pPr>
        <w:pStyle w:val="cod"/>
      </w:pPr>
      <w:r w:rsidRPr="00412FB3">
        <w:t xml:space="preserve">    unAdmin = unControladorSesiones.getUsuarioActual();</w:t>
      </w:r>
    </w:p>
    <w:p w:rsidR="00075962" w:rsidRPr="00412FB3" w:rsidRDefault="00075962" w:rsidP="00412FB3">
      <w:pPr>
        <w:pStyle w:val="cod"/>
      </w:pPr>
    </w:p>
    <w:p w:rsidR="00075962" w:rsidRPr="00412FB3" w:rsidRDefault="00075962" w:rsidP="00412FB3">
      <w:pPr>
        <w:pStyle w:val="cod"/>
      </w:pPr>
      <w:r w:rsidRPr="00412FB3">
        <w:t xml:space="preserve">    id = unAdmin.CrearPlantilla(listaPtosEv);</w:t>
      </w:r>
    </w:p>
    <w:p w:rsidR="00075962" w:rsidRPr="00412FB3" w:rsidRDefault="00075962" w:rsidP="00412FB3">
      <w:pPr>
        <w:pStyle w:val="cod"/>
      </w:pPr>
    </w:p>
    <w:p w:rsidR="00075962" w:rsidRPr="00412FB3" w:rsidRDefault="00075962" w:rsidP="00412FB3">
      <w:pPr>
        <w:pStyle w:val="cod"/>
      </w:pPr>
      <w:r w:rsidRPr="00412FB3">
        <w:t xml:space="preserve">    return id;</w:t>
      </w:r>
    </w:p>
    <w:p w:rsidR="00075962" w:rsidRPr="00412FB3" w:rsidRDefault="00075962" w:rsidP="00412FB3">
      <w:pPr>
        <w:pStyle w:val="cod"/>
      </w:pPr>
      <w:r w:rsidRPr="00412FB3">
        <w:t>}</w:t>
      </w:r>
    </w:p>
    <w:p w:rsidR="00075962" w:rsidRPr="00412FB3" w:rsidRDefault="00075962" w:rsidP="00412FB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64A66" w:rsidRDefault="00075962" w:rsidP="00930BE9">
            <w:pPr>
              <w:pStyle w:val="Clase"/>
            </w:pPr>
            <w:r w:rsidRPr="00164A66">
              <w:t>ControladorSesiones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64A66" w:rsidRDefault="00075962" w:rsidP="00930BE9">
            <w:pPr>
              <w:pStyle w:val="oper"/>
              <w:rPr>
                <w:rFonts w:cs="Times New Roman"/>
              </w:rPr>
            </w:pPr>
            <w:r w:rsidRPr="00164A66">
              <w:t xml:space="preserve">ValidarEsAdministrador() </w:t>
            </w:r>
            <w:r>
              <w:t xml:space="preserve">: </w:t>
            </w:r>
            <w:r w:rsidRPr="00164A66">
              <w:t>boolean</w:t>
            </w:r>
          </w:p>
        </w:tc>
      </w:tr>
    </w:tbl>
    <w:p w:rsidR="00075962" w:rsidRPr="00E473FC" w:rsidRDefault="00075962" w:rsidP="00164A66">
      <w:pPr>
        <w:pStyle w:val="enc"/>
      </w:pPr>
      <w:r w:rsidRPr="00E473FC">
        <w:t>Pseudo</w:t>
      </w:r>
      <w:r>
        <w:t>código</w:t>
      </w:r>
    </w:p>
    <w:p w:rsidR="00075962" w:rsidRPr="00164A66" w:rsidRDefault="00075962" w:rsidP="00164A66">
      <w:pPr>
        <w:pStyle w:val="cod"/>
      </w:pPr>
      <w:r w:rsidRPr="00164A66">
        <w:t>boolean ValidarEsAdministrador(){</w:t>
      </w:r>
    </w:p>
    <w:p w:rsidR="00075962" w:rsidRPr="00164A66" w:rsidRDefault="00075962" w:rsidP="00164A66">
      <w:pPr>
        <w:pStyle w:val="cod"/>
      </w:pPr>
      <w:r w:rsidRPr="00164A66">
        <w:t xml:space="preserve">    return usuarioActual.getRol() == "Administrador";</w:t>
      </w:r>
    </w:p>
    <w:p w:rsidR="00075962" w:rsidRPr="00164A66" w:rsidRDefault="00075962" w:rsidP="00164A66">
      <w:pPr>
        <w:pStyle w:val="cod"/>
      </w:pPr>
      <w:r w:rsidRPr="00164A66">
        <w:t>}</w:t>
      </w:r>
    </w:p>
    <w:p w:rsidR="00075962" w:rsidRDefault="00075962" w:rsidP="007F615A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64A66" w:rsidRDefault="00075962" w:rsidP="00930BE9">
            <w:pPr>
              <w:pStyle w:val="Clase"/>
            </w:pPr>
            <w:r w:rsidRPr="00164A66">
              <w:t>ControladorSesiones</w:t>
            </w:r>
          </w:p>
        </w:tc>
      </w:tr>
      <w:tr w:rsidR="00075962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930BE9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64A66" w:rsidRDefault="00075962" w:rsidP="00930BE9">
            <w:pPr>
              <w:pStyle w:val="oper"/>
              <w:rPr>
                <w:rFonts w:cs="Times New Roman"/>
              </w:rPr>
            </w:pPr>
            <w:r w:rsidRPr="00164A66">
              <w:t>getUsuarioActual()</w:t>
            </w:r>
            <w:r>
              <w:t>:Usuario</w:t>
            </w:r>
          </w:p>
        </w:tc>
      </w:tr>
    </w:tbl>
    <w:p w:rsidR="00075962" w:rsidRPr="00E473FC" w:rsidRDefault="00075962" w:rsidP="00164A66">
      <w:pPr>
        <w:pStyle w:val="enc"/>
      </w:pPr>
      <w:r w:rsidRPr="00E473FC">
        <w:t>Pseudo</w:t>
      </w:r>
      <w:r>
        <w:t>código</w:t>
      </w:r>
    </w:p>
    <w:p w:rsidR="00075962" w:rsidRPr="00164A66" w:rsidRDefault="00075962" w:rsidP="00514653">
      <w:pPr>
        <w:pStyle w:val="cod"/>
      </w:pPr>
      <w:r>
        <w:t xml:space="preserve">Usuario </w:t>
      </w:r>
      <w:r w:rsidRPr="00164A66">
        <w:t>getUsuarioActual(){</w:t>
      </w:r>
    </w:p>
    <w:p w:rsidR="00075962" w:rsidRPr="00164A66" w:rsidRDefault="00075962" w:rsidP="00514653">
      <w:pPr>
        <w:pStyle w:val="cod"/>
      </w:pPr>
      <w:r w:rsidRPr="00164A66">
        <w:t xml:space="preserve">    return usuarioActual;</w:t>
      </w:r>
    </w:p>
    <w:p w:rsidR="00075962" w:rsidRPr="00164A66" w:rsidRDefault="00075962" w:rsidP="00514653">
      <w:pPr>
        <w:pStyle w:val="cod"/>
      </w:pPr>
      <w:r w:rsidRPr="00164A66">
        <w:t>}</w:t>
      </w:r>
    </w:p>
    <w:p w:rsidR="00075962" w:rsidRPr="00412FB3" w:rsidRDefault="00075962" w:rsidP="0023665C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Administrador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oper"/>
              <w:rPr>
                <w:rFonts w:cs="Times New Roman"/>
              </w:rPr>
            </w:pPr>
            <w:r w:rsidRPr="0023665C">
              <w:t>CrearPlantilla(</w:t>
            </w:r>
            <w:r>
              <w:t xml:space="preserve">String[] </w:t>
            </w:r>
            <w:r w:rsidRPr="0023665C">
              <w:t>listaPtosEv)</w:t>
            </w:r>
            <w:r>
              <w:t>: int</w:t>
            </w:r>
          </w:p>
        </w:tc>
      </w:tr>
    </w:tbl>
    <w:p w:rsidR="00075962" w:rsidRPr="00E473FC" w:rsidRDefault="00075962" w:rsidP="0023665C">
      <w:pPr>
        <w:pStyle w:val="enc"/>
      </w:pPr>
      <w:r w:rsidRPr="00E473FC">
        <w:t>Pseudo</w:t>
      </w:r>
      <w:r>
        <w:t>código</w:t>
      </w:r>
    </w:p>
    <w:p w:rsidR="00075962" w:rsidRPr="0023665C" w:rsidRDefault="00075962" w:rsidP="0023665C">
      <w:pPr>
        <w:pStyle w:val="cod"/>
      </w:pPr>
      <w:r w:rsidRPr="0023665C">
        <w:t>int CrearPlantilla(listaPtosEv){</w:t>
      </w:r>
    </w:p>
    <w:p w:rsidR="00075962" w:rsidRPr="0023665C" w:rsidRDefault="00075962" w:rsidP="0023665C">
      <w:pPr>
        <w:pStyle w:val="cod"/>
      </w:pPr>
      <w:r w:rsidRPr="0023665C">
        <w:t xml:space="preserve">    unaPlant = new Plantilla(listaPtosEv);</w:t>
      </w:r>
    </w:p>
    <w:p w:rsidR="00075962" w:rsidRPr="0023665C" w:rsidRDefault="00075962" w:rsidP="0023665C">
      <w:pPr>
        <w:pStyle w:val="cod"/>
      </w:pPr>
      <w:r w:rsidRPr="0023665C">
        <w:t xml:space="preserve">    idAdministrador = this.getId();</w:t>
      </w:r>
    </w:p>
    <w:p w:rsidR="00075962" w:rsidRPr="0023665C" w:rsidRDefault="00075962" w:rsidP="0023665C">
      <w:pPr>
        <w:pStyle w:val="cod"/>
      </w:pPr>
    </w:p>
    <w:p w:rsidR="00075962" w:rsidRPr="0023665C" w:rsidRDefault="00075962" w:rsidP="0023665C">
      <w:pPr>
        <w:pStyle w:val="cod"/>
      </w:pPr>
      <w:r w:rsidRPr="0023665C">
        <w:t xml:space="preserve">    unPlantillaDA.GuardarPlantilla(unaPlant, idAdministrador);</w:t>
      </w:r>
    </w:p>
    <w:p w:rsidR="00075962" w:rsidRPr="0023665C" w:rsidRDefault="00075962" w:rsidP="0023665C">
      <w:pPr>
        <w:pStyle w:val="cod"/>
      </w:pPr>
      <w:r w:rsidRPr="0023665C">
        <w:t xml:space="preserve">    unaPlant.GuardarPuntosEvaluacion();</w:t>
      </w:r>
    </w:p>
    <w:p w:rsidR="00075962" w:rsidRPr="0023665C" w:rsidRDefault="00075962" w:rsidP="0023665C">
      <w:pPr>
        <w:pStyle w:val="cod"/>
      </w:pPr>
    </w:p>
    <w:p w:rsidR="00075962" w:rsidRPr="0023665C" w:rsidRDefault="00075962" w:rsidP="0023665C">
      <w:pPr>
        <w:pStyle w:val="cod"/>
      </w:pPr>
      <w:r w:rsidRPr="0023665C">
        <w:t xml:space="preserve">    </w:t>
      </w:r>
      <w:r>
        <w:t>PlantillaId</w:t>
      </w:r>
      <w:r w:rsidRPr="0023665C">
        <w:t xml:space="preserve"> = unaPlant.getId();</w:t>
      </w:r>
    </w:p>
    <w:p w:rsidR="00075962" w:rsidRPr="0023665C" w:rsidRDefault="00075962" w:rsidP="0023665C">
      <w:pPr>
        <w:pStyle w:val="cod"/>
      </w:pPr>
    </w:p>
    <w:p w:rsidR="00075962" w:rsidRPr="0023665C" w:rsidRDefault="00075962" w:rsidP="0023665C">
      <w:pPr>
        <w:pStyle w:val="cod"/>
      </w:pPr>
      <w:r w:rsidRPr="0023665C">
        <w:t xml:space="preserve">    return </w:t>
      </w:r>
      <w:r>
        <w:t>PlantillaId</w:t>
      </w:r>
      <w:r w:rsidRPr="0023665C">
        <w:t>;</w:t>
      </w:r>
    </w:p>
    <w:p w:rsidR="00075962" w:rsidRDefault="00075962" w:rsidP="0023665C">
      <w:pPr>
        <w:pStyle w:val="cod"/>
      </w:pPr>
      <w:r w:rsidRPr="0023665C">
        <w:t>}</w:t>
      </w:r>
    </w:p>
    <w:p w:rsidR="00075962" w:rsidRPr="0023665C" w:rsidRDefault="00075962" w:rsidP="0023665C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Usuario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oper"/>
              <w:rPr>
                <w:rFonts w:cs="Times New Roman"/>
              </w:rPr>
            </w:pPr>
            <w:r w:rsidRPr="0023665C">
              <w:t>getRol()</w:t>
            </w:r>
            <w:r>
              <w:t>: String</w:t>
            </w:r>
          </w:p>
        </w:tc>
      </w:tr>
    </w:tbl>
    <w:p w:rsidR="00075962" w:rsidRPr="00E473FC" w:rsidRDefault="00075962" w:rsidP="0023665C">
      <w:pPr>
        <w:pStyle w:val="enc"/>
      </w:pPr>
      <w:r w:rsidRPr="00E473FC">
        <w:t>Pseudo</w:t>
      </w:r>
      <w:r>
        <w:t>código</w:t>
      </w:r>
    </w:p>
    <w:p w:rsidR="00075962" w:rsidRPr="0023665C" w:rsidRDefault="00075962" w:rsidP="0023665C">
      <w:pPr>
        <w:pStyle w:val="cod"/>
      </w:pPr>
      <w:r w:rsidRPr="0023665C">
        <w:t>String getRol(){</w:t>
      </w:r>
    </w:p>
    <w:p w:rsidR="00075962" w:rsidRPr="0023665C" w:rsidRDefault="00075962" w:rsidP="0023665C">
      <w:pPr>
        <w:pStyle w:val="cod"/>
      </w:pPr>
      <w:r w:rsidRPr="0023665C">
        <w:t xml:space="preserve">    return rol.getDescripcion();</w:t>
      </w:r>
    </w:p>
    <w:p w:rsidR="00075962" w:rsidRDefault="00075962" w:rsidP="0023665C">
      <w:pPr>
        <w:pStyle w:val="cod"/>
      </w:pPr>
      <w:r w:rsidRPr="0023665C">
        <w:t>}</w:t>
      </w:r>
    </w:p>
    <w:p w:rsidR="00075962" w:rsidRPr="0023665C" w:rsidRDefault="00075962" w:rsidP="0023665C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oper"/>
            </w:pPr>
            <w:r w:rsidRPr="0023665C">
              <w:t>Plantilla(</w:t>
            </w:r>
            <w:r>
              <w:t xml:space="preserve">String[] </w:t>
            </w:r>
            <w:r w:rsidRPr="0023665C">
              <w:t>listaPtosEv)</w:t>
            </w:r>
          </w:p>
        </w:tc>
      </w:tr>
    </w:tbl>
    <w:p w:rsidR="00075962" w:rsidRPr="00E473FC" w:rsidRDefault="00075962" w:rsidP="0023665C">
      <w:pPr>
        <w:pStyle w:val="enc"/>
      </w:pPr>
      <w:r w:rsidRPr="00E473FC">
        <w:t>Pseudo</w:t>
      </w:r>
      <w:r>
        <w:t>código</w:t>
      </w:r>
    </w:p>
    <w:p w:rsidR="00075962" w:rsidRPr="00CE6965" w:rsidRDefault="00075962" w:rsidP="00CE6965">
      <w:pPr>
        <w:pStyle w:val="cod"/>
      </w:pPr>
      <w:r w:rsidRPr="00CE6965">
        <w:t>Plantilla(listaPtosEv){</w:t>
      </w:r>
    </w:p>
    <w:p w:rsidR="00075962" w:rsidRPr="00CE6965" w:rsidRDefault="00075962" w:rsidP="00CE6965">
      <w:pPr>
        <w:pStyle w:val="cod"/>
      </w:pPr>
      <w:r w:rsidRPr="00CE6965">
        <w:t xml:space="preserve">    num = 1;</w:t>
      </w:r>
    </w:p>
    <w:p w:rsidR="00075962" w:rsidRPr="00CE6965" w:rsidRDefault="00075962" w:rsidP="00CE6965">
      <w:pPr>
        <w:pStyle w:val="cod"/>
      </w:pPr>
      <w:r w:rsidRPr="00CE6965">
        <w:t xml:space="preserve">    foreach(ptoEv in listaPtosEv){</w:t>
      </w:r>
    </w:p>
    <w:p w:rsidR="00075962" w:rsidRPr="00CE6965" w:rsidRDefault="00075962" w:rsidP="00CE6965">
      <w:pPr>
        <w:pStyle w:val="cod"/>
      </w:pPr>
      <w:r w:rsidRPr="00CE6965">
        <w:t xml:space="preserve">        CrearPuntoEvaluacion(num++, ptoEv);</w:t>
      </w:r>
    </w:p>
    <w:p w:rsidR="00075962" w:rsidRPr="00CE6965" w:rsidRDefault="00075962" w:rsidP="00CE6965">
      <w:pPr>
        <w:pStyle w:val="cod"/>
      </w:pPr>
      <w:r w:rsidRPr="00CE6965">
        <w:t xml:space="preserve">    }</w:t>
      </w:r>
    </w:p>
    <w:p w:rsidR="00075962" w:rsidRPr="00CE6965" w:rsidRDefault="00075962" w:rsidP="00CE6965">
      <w:pPr>
        <w:pStyle w:val="cod"/>
      </w:pPr>
      <w:r w:rsidRPr="00CE6965">
        <w:t>}</w:t>
      </w:r>
    </w:p>
    <w:p w:rsidR="00075962" w:rsidRPr="00CE6965" w:rsidRDefault="00075962" w:rsidP="00CE696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305A0D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305A0D" w:rsidRDefault="00075962" w:rsidP="00FB7EA1">
            <w:pPr>
              <w:pStyle w:val="oper"/>
              <w:rPr>
                <w:rFonts w:cs="Times New Roman"/>
                <w:lang w:val="en-US"/>
              </w:rPr>
            </w:pPr>
            <w:r w:rsidRPr="00CE6965">
              <w:rPr>
                <w:rFonts w:ascii="Courier New" w:hAnsi="Courier New" w:cs="Courier New"/>
                <w:lang w:val="en-US"/>
              </w:rPr>
              <w:t>CrearPuntoEvaluacion(</w:t>
            </w:r>
            <w:r w:rsidRPr="00E64882">
              <w:rPr>
                <w:lang w:val="en-US"/>
              </w:rPr>
              <w:t>int  num, String ptoEv</w:t>
            </w:r>
            <w:r w:rsidRPr="00CE6965">
              <w:rPr>
                <w:rFonts w:ascii="Courier New" w:hAnsi="Courier New" w:cs="Courier New"/>
                <w:lang w:val="en-US"/>
              </w:rPr>
              <w:t>)</w:t>
            </w:r>
          </w:p>
        </w:tc>
      </w:tr>
    </w:tbl>
    <w:p w:rsidR="00075962" w:rsidRPr="00E473FC" w:rsidRDefault="00075962" w:rsidP="00CE6965">
      <w:pPr>
        <w:pStyle w:val="enc"/>
      </w:pPr>
      <w:r w:rsidRPr="00E473FC">
        <w:t>Pseudo</w:t>
      </w:r>
      <w:r>
        <w:t>código</w:t>
      </w:r>
    </w:p>
    <w:p w:rsidR="00075962" w:rsidRPr="00CE6965" w:rsidRDefault="00075962" w:rsidP="00CE6965">
      <w:pPr>
        <w:pStyle w:val="cod"/>
      </w:pPr>
      <w:r w:rsidRPr="00CE6965">
        <w:t>void CrearPuntoEvaluacion(num, ptoEv){</w:t>
      </w:r>
    </w:p>
    <w:p w:rsidR="00075962" w:rsidRPr="00CE6965" w:rsidRDefault="00075962" w:rsidP="00CE6965">
      <w:pPr>
        <w:pStyle w:val="cod"/>
      </w:pPr>
      <w:r w:rsidRPr="00CE6965">
        <w:t xml:space="preserve">    unPtoEv = PuntoEvaluacion(num, ptoEv);</w:t>
      </w:r>
    </w:p>
    <w:p w:rsidR="00075962" w:rsidRPr="00CE6965" w:rsidRDefault="00075962" w:rsidP="00CE6965">
      <w:pPr>
        <w:pStyle w:val="cod"/>
      </w:pPr>
      <w:r w:rsidRPr="00CE6965">
        <w:t xml:space="preserve">    </w:t>
      </w:r>
      <w:r>
        <w:t>this.</w:t>
      </w:r>
      <w:r w:rsidRPr="00CE6965">
        <w:t>puntosEvaluacion.add(unPtoEv);</w:t>
      </w:r>
    </w:p>
    <w:p w:rsidR="00075962" w:rsidRDefault="00075962" w:rsidP="00CE6965">
      <w:pPr>
        <w:pStyle w:val="cod"/>
      </w:pPr>
      <w:r w:rsidRPr="00CE6965">
        <w:t>}</w:t>
      </w:r>
    </w:p>
    <w:p w:rsidR="00075962" w:rsidRPr="00CE6965" w:rsidRDefault="00075962" w:rsidP="00CE6965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CE6965" w:rsidRDefault="00075962" w:rsidP="00FB7EA1">
            <w:pPr>
              <w:pStyle w:val="oper"/>
            </w:pPr>
            <w:r w:rsidRPr="00CE6965">
              <w:t>setId(</w:t>
            </w:r>
            <w:r>
              <w:t xml:space="preserve">int </w:t>
            </w:r>
            <w:r w:rsidRPr="00CE6965">
              <w:t>id)</w:t>
            </w:r>
          </w:p>
        </w:tc>
      </w:tr>
    </w:tbl>
    <w:p w:rsidR="00075962" w:rsidRPr="00E473FC" w:rsidRDefault="00075962" w:rsidP="00CE6965">
      <w:pPr>
        <w:pStyle w:val="enc"/>
      </w:pPr>
      <w:r w:rsidRPr="00E473FC">
        <w:t>Pseudo</w:t>
      </w:r>
      <w:r>
        <w:t>código</w:t>
      </w:r>
    </w:p>
    <w:p w:rsidR="00075962" w:rsidRPr="00CE6965" w:rsidRDefault="00075962" w:rsidP="00CE6965">
      <w:pPr>
        <w:pStyle w:val="cod"/>
      </w:pPr>
      <w:r w:rsidRPr="00CE6965">
        <w:t>void setId(id){</w:t>
      </w:r>
    </w:p>
    <w:p w:rsidR="00075962" w:rsidRPr="00CE6965" w:rsidRDefault="00075962" w:rsidP="00CE6965">
      <w:pPr>
        <w:pStyle w:val="cod"/>
      </w:pPr>
      <w:r w:rsidRPr="00CE6965">
        <w:t xml:space="preserve">    this.</w:t>
      </w:r>
      <w:r>
        <w:t>PlantillaId</w:t>
      </w:r>
      <w:r w:rsidRPr="00CE6965">
        <w:t xml:space="preserve"> = id;</w:t>
      </w:r>
    </w:p>
    <w:p w:rsidR="00075962" w:rsidRDefault="00075962" w:rsidP="00CE6965">
      <w:pPr>
        <w:pStyle w:val="cod"/>
      </w:pPr>
      <w:r w:rsidRPr="00CE6965">
        <w:t>}</w:t>
      </w:r>
    </w:p>
    <w:p w:rsidR="00075962" w:rsidRPr="00CE6965" w:rsidRDefault="00075962" w:rsidP="00CE696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CE6965" w:rsidRDefault="00075962" w:rsidP="00FB7EA1">
            <w:pPr>
              <w:pStyle w:val="oper"/>
            </w:pPr>
            <w:r w:rsidRPr="00CE6965">
              <w:t>GuardarPuntosEvaluacion()</w:t>
            </w:r>
          </w:p>
        </w:tc>
      </w:tr>
    </w:tbl>
    <w:p w:rsidR="00075962" w:rsidRPr="00E473FC" w:rsidRDefault="00075962" w:rsidP="00CE6965">
      <w:pPr>
        <w:pStyle w:val="enc"/>
      </w:pPr>
      <w:r w:rsidRPr="00E473FC">
        <w:t>Pseudo</w:t>
      </w:r>
      <w:r>
        <w:t>código</w:t>
      </w:r>
    </w:p>
    <w:p w:rsidR="00075962" w:rsidRPr="00E64882" w:rsidRDefault="00075962" w:rsidP="00E64882">
      <w:pPr>
        <w:pStyle w:val="cod"/>
      </w:pPr>
      <w:r w:rsidRPr="00E64882">
        <w:t>void GuardarPuntosEvaluacion(){</w:t>
      </w:r>
    </w:p>
    <w:p w:rsidR="00075962" w:rsidRPr="00E64882" w:rsidRDefault="00075962" w:rsidP="00E64882">
      <w:pPr>
        <w:pStyle w:val="cod"/>
      </w:pPr>
      <w:r w:rsidRPr="00E64882">
        <w:t xml:space="preserve">    foreach(unPtoEv in this.puntosEvaluacion){</w:t>
      </w:r>
    </w:p>
    <w:p w:rsidR="00075962" w:rsidRPr="00E64882" w:rsidRDefault="00075962" w:rsidP="00E64882">
      <w:pPr>
        <w:pStyle w:val="cod"/>
        <w:rPr>
          <w:lang w:val="es-DO"/>
        </w:rPr>
      </w:pPr>
      <w:r w:rsidRPr="00E64882">
        <w:t xml:space="preserve">        </w:t>
      </w:r>
      <w:r w:rsidRPr="00E64882">
        <w:rPr>
          <w:lang w:val="es-DO"/>
        </w:rPr>
        <w:t>desc = unPtoEv.getDescripcion();</w:t>
      </w:r>
    </w:p>
    <w:p w:rsidR="00075962" w:rsidRPr="00E64882" w:rsidRDefault="00075962" w:rsidP="00E64882">
      <w:pPr>
        <w:pStyle w:val="cod"/>
        <w:rPr>
          <w:lang w:val="es-DO"/>
        </w:rPr>
      </w:pPr>
      <w:r w:rsidRPr="00E64882">
        <w:rPr>
          <w:lang w:val="es-DO"/>
        </w:rPr>
        <w:t xml:space="preserve">        idPto = unPtoEv.getId();</w:t>
      </w:r>
    </w:p>
    <w:p w:rsidR="00075962" w:rsidRPr="00E64882" w:rsidRDefault="00075962" w:rsidP="00E64882">
      <w:pPr>
        <w:pStyle w:val="cod"/>
        <w:rPr>
          <w:lang w:val="es-DO"/>
        </w:rPr>
      </w:pPr>
    </w:p>
    <w:p w:rsidR="00075962" w:rsidRPr="00E64882" w:rsidRDefault="00075962" w:rsidP="00E64882">
      <w:pPr>
        <w:pStyle w:val="cod"/>
        <w:rPr>
          <w:lang w:val="es-DO"/>
        </w:rPr>
      </w:pPr>
      <w:r w:rsidRPr="00E64882">
        <w:rPr>
          <w:lang w:val="es-DO"/>
        </w:rPr>
        <w:t xml:space="preserve">        unPuntoEvaluacionDA.GuardarPunto(</w:t>
      </w:r>
      <w:r>
        <w:rPr>
          <w:lang w:val="es-DO"/>
        </w:rPr>
        <w:t>PlantillaId</w:t>
      </w:r>
      <w:r w:rsidRPr="00E64882">
        <w:rPr>
          <w:lang w:val="es-DO"/>
        </w:rPr>
        <w:t>, idPto, desc);</w:t>
      </w:r>
    </w:p>
    <w:p w:rsidR="00075962" w:rsidRPr="00E64882" w:rsidRDefault="00075962" w:rsidP="00E64882">
      <w:pPr>
        <w:pStyle w:val="cod"/>
      </w:pPr>
      <w:r w:rsidRPr="00E64882">
        <w:rPr>
          <w:lang w:val="es-DO"/>
        </w:rPr>
        <w:t xml:space="preserve">    </w:t>
      </w:r>
      <w:r w:rsidRPr="00E64882">
        <w:t>}</w:t>
      </w:r>
    </w:p>
    <w:p w:rsidR="00075962" w:rsidRDefault="00075962" w:rsidP="00E64882">
      <w:pPr>
        <w:pStyle w:val="cod"/>
      </w:pPr>
      <w:r w:rsidRPr="00E64882">
        <w:t>}</w:t>
      </w:r>
    </w:p>
    <w:p w:rsidR="00075962" w:rsidRPr="00E64882" w:rsidRDefault="00075962" w:rsidP="00E64882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23665C" w:rsidRDefault="00075962" w:rsidP="00FB7EA1">
            <w:pPr>
              <w:pStyle w:val="Clase"/>
            </w:pPr>
            <w:r w:rsidRPr="0023665C">
              <w:t>Plantilla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oper"/>
              <w:rPr>
                <w:rFonts w:cs="Times New Roman"/>
              </w:rPr>
            </w:pPr>
            <w:r w:rsidRPr="00E64882">
              <w:t>getId()</w:t>
            </w:r>
            <w:r>
              <w:t>: int</w:t>
            </w:r>
          </w:p>
        </w:tc>
      </w:tr>
    </w:tbl>
    <w:p w:rsidR="00075962" w:rsidRPr="00E473FC" w:rsidRDefault="00075962" w:rsidP="00CE6965">
      <w:pPr>
        <w:pStyle w:val="enc"/>
      </w:pPr>
      <w:r w:rsidRPr="00E473FC">
        <w:t>Pseudo</w:t>
      </w:r>
      <w:r>
        <w:t>código</w:t>
      </w:r>
    </w:p>
    <w:p w:rsidR="00075962" w:rsidRPr="00E64882" w:rsidRDefault="00075962" w:rsidP="00E64882">
      <w:pPr>
        <w:pStyle w:val="cod"/>
      </w:pPr>
      <w:r w:rsidRPr="00E64882">
        <w:t>int getId(){</w:t>
      </w:r>
    </w:p>
    <w:p w:rsidR="00075962" w:rsidRPr="00E64882" w:rsidRDefault="00075962" w:rsidP="00E64882">
      <w:pPr>
        <w:pStyle w:val="cod"/>
      </w:pPr>
      <w:r w:rsidRPr="00E64882">
        <w:t xml:space="preserve">    return this.</w:t>
      </w:r>
      <w:r>
        <w:t>PlantillaId</w:t>
      </w:r>
      <w:r w:rsidRPr="00E64882">
        <w:t>;</w:t>
      </w:r>
    </w:p>
    <w:p w:rsidR="00075962" w:rsidRDefault="00075962" w:rsidP="00E64882">
      <w:pPr>
        <w:pStyle w:val="cod"/>
      </w:pPr>
      <w:r w:rsidRPr="00E64882">
        <w:t>}</w:t>
      </w:r>
    </w:p>
    <w:p w:rsidR="00075962" w:rsidRDefault="00075962" w:rsidP="00E64882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Clase"/>
            </w:pPr>
            <w:r w:rsidRPr="00E64882">
              <w:t>PuntoEvaluacion</w:t>
            </w:r>
          </w:p>
        </w:tc>
      </w:tr>
      <w:tr w:rsidR="00075962" w:rsidRPr="00E64882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oper"/>
              <w:rPr>
                <w:lang w:val="en-US"/>
              </w:rPr>
            </w:pPr>
            <w:r w:rsidRPr="00E64882">
              <w:rPr>
                <w:lang w:val="en-US"/>
              </w:rPr>
              <w:t>PuntoEvaluacion(int  num, String ptoEv)</w:t>
            </w:r>
          </w:p>
        </w:tc>
      </w:tr>
    </w:tbl>
    <w:p w:rsidR="00075962" w:rsidRPr="00E473FC" w:rsidRDefault="00075962" w:rsidP="00E64882">
      <w:pPr>
        <w:pStyle w:val="enc"/>
      </w:pPr>
      <w:r w:rsidRPr="00E473FC">
        <w:t>Pseudo</w:t>
      </w:r>
      <w:r>
        <w:t>código</w:t>
      </w:r>
    </w:p>
    <w:p w:rsidR="00075962" w:rsidRPr="00E64882" w:rsidRDefault="00075962" w:rsidP="00E64882">
      <w:pPr>
        <w:pStyle w:val="cod"/>
      </w:pPr>
      <w:r w:rsidRPr="00E64882">
        <w:t>PuntoEvaluacion(num, ptoEv){</w:t>
      </w:r>
    </w:p>
    <w:p w:rsidR="00075962" w:rsidRPr="00E64882" w:rsidRDefault="00075962" w:rsidP="00E64882">
      <w:pPr>
        <w:pStyle w:val="cod"/>
      </w:pPr>
      <w:r w:rsidRPr="00E64882">
        <w:t xml:space="preserve">    this.puntoEvaluacionId = num;</w:t>
      </w:r>
    </w:p>
    <w:p w:rsidR="00075962" w:rsidRPr="00E64882" w:rsidRDefault="00075962" w:rsidP="00E64882">
      <w:pPr>
        <w:pStyle w:val="cod"/>
      </w:pPr>
      <w:r w:rsidRPr="00E64882">
        <w:t xml:space="preserve">    this.descripcion = ptoEv;</w:t>
      </w:r>
    </w:p>
    <w:p w:rsidR="00075962" w:rsidRDefault="00075962" w:rsidP="00E64882">
      <w:pPr>
        <w:pStyle w:val="cod"/>
      </w:pPr>
      <w:r w:rsidRPr="00E64882">
        <w:t>}</w:t>
      </w:r>
    </w:p>
    <w:p w:rsidR="00075962" w:rsidRPr="00E64882" w:rsidRDefault="00075962" w:rsidP="00E64882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Clase"/>
            </w:pPr>
            <w:r w:rsidRPr="00E64882">
              <w:t>PuntoEvaluacion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oper"/>
              <w:rPr>
                <w:rFonts w:cs="Times New Roman"/>
              </w:rPr>
            </w:pPr>
            <w:r w:rsidRPr="00E64882">
              <w:t>getDescripcion()</w:t>
            </w:r>
            <w:r>
              <w:t>: String</w:t>
            </w:r>
          </w:p>
        </w:tc>
      </w:tr>
    </w:tbl>
    <w:p w:rsidR="00075962" w:rsidRPr="00E473FC" w:rsidRDefault="00075962" w:rsidP="00E64882">
      <w:pPr>
        <w:pStyle w:val="enc"/>
      </w:pPr>
      <w:r w:rsidRPr="00E473FC">
        <w:t>Pseudo</w:t>
      </w:r>
      <w:r>
        <w:t>código</w:t>
      </w:r>
    </w:p>
    <w:p w:rsidR="00075962" w:rsidRPr="00F649D9" w:rsidRDefault="00075962" w:rsidP="00F649D9">
      <w:pPr>
        <w:pStyle w:val="cod"/>
      </w:pPr>
      <w:r w:rsidRPr="00F649D9">
        <w:t>String getDescripcion(){</w:t>
      </w:r>
    </w:p>
    <w:p w:rsidR="00075962" w:rsidRPr="00F649D9" w:rsidRDefault="00075962" w:rsidP="00F649D9">
      <w:pPr>
        <w:pStyle w:val="cod"/>
      </w:pPr>
      <w:r w:rsidRPr="00F649D9">
        <w:t xml:space="preserve">    return this.descripcion;</w:t>
      </w:r>
    </w:p>
    <w:p w:rsidR="00075962" w:rsidRDefault="00075962" w:rsidP="00F649D9">
      <w:pPr>
        <w:pStyle w:val="cod"/>
      </w:pPr>
      <w:r w:rsidRPr="00F649D9">
        <w:t>}</w:t>
      </w:r>
    </w:p>
    <w:p w:rsidR="00075962" w:rsidRPr="00F649D9" w:rsidRDefault="00075962" w:rsidP="00F649D9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E64882" w:rsidRDefault="00075962" w:rsidP="00FB7EA1">
            <w:pPr>
              <w:pStyle w:val="Clase"/>
            </w:pPr>
            <w:r w:rsidRPr="00E64882">
              <w:t>PuntoEvaluacion</w:t>
            </w:r>
          </w:p>
        </w:tc>
      </w:tr>
      <w:tr w:rsidR="00075962" w:rsidRPr="00E64882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F649D9" w:rsidRDefault="00075962" w:rsidP="00FB7EA1">
            <w:pPr>
              <w:pStyle w:val="oper"/>
              <w:rPr>
                <w:rFonts w:cs="Times New Roman"/>
                <w:lang w:val="en-US"/>
              </w:rPr>
            </w:pPr>
            <w:r w:rsidRPr="00F649D9">
              <w:rPr>
                <w:lang w:val="en-US"/>
              </w:rPr>
              <w:t>getId()</w:t>
            </w:r>
            <w:r>
              <w:rPr>
                <w:lang w:val="en-US"/>
              </w:rPr>
              <w:t>: int</w:t>
            </w:r>
          </w:p>
        </w:tc>
      </w:tr>
    </w:tbl>
    <w:p w:rsidR="00075962" w:rsidRPr="00E473FC" w:rsidRDefault="00075962" w:rsidP="00E64882">
      <w:pPr>
        <w:pStyle w:val="enc"/>
      </w:pPr>
      <w:r w:rsidRPr="00E473FC">
        <w:t>Pseudo</w:t>
      </w:r>
      <w:r>
        <w:t>código</w:t>
      </w:r>
    </w:p>
    <w:p w:rsidR="00075962" w:rsidRPr="00F649D9" w:rsidRDefault="00075962" w:rsidP="00F649D9">
      <w:pPr>
        <w:pStyle w:val="cod"/>
      </w:pPr>
      <w:r w:rsidRPr="00F649D9">
        <w:t>int getId(){</w:t>
      </w:r>
    </w:p>
    <w:p w:rsidR="00075962" w:rsidRPr="00F649D9" w:rsidRDefault="00075962" w:rsidP="00F649D9">
      <w:pPr>
        <w:pStyle w:val="cod"/>
      </w:pPr>
      <w:r w:rsidRPr="00F649D9">
        <w:t xml:space="preserve">    return this.puntoEvaluacionId;</w:t>
      </w:r>
    </w:p>
    <w:p w:rsidR="00075962" w:rsidRDefault="00075962" w:rsidP="00F649D9">
      <w:pPr>
        <w:pStyle w:val="cod"/>
      </w:pPr>
      <w:r w:rsidRPr="00F649D9">
        <w:t>}</w:t>
      </w:r>
    </w:p>
    <w:p w:rsidR="00075962" w:rsidRDefault="00075962" w:rsidP="00F649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F649D9" w:rsidRDefault="00075962" w:rsidP="00FB7EA1">
            <w:pPr>
              <w:pStyle w:val="Clase"/>
            </w:pPr>
            <w:r w:rsidRPr="00F649D9">
              <w:t>PlantillaDA</w:t>
            </w:r>
          </w:p>
        </w:tc>
      </w:tr>
      <w:tr w:rsidR="00075962" w:rsidRPr="00F649D9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F649D9" w:rsidRDefault="00075962" w:rsidP="00FB7EA1">
            <w:pPr>
              <w:pStyle w:val="oper"/>
            </w:pPr>
            <w:r w:rsidRPr="00F649D9">
              <w:t>GuardarPlantilla(Plantilla unaPlant, int idAdministrador)</w:t>
            </w:r>
          </w:p>
        </w:tc>
      </w:tr>
    </w:tbl>
    <w:p w:rsidR="00075962" w:rsidRDefault="00075962" w:rsidP="00F649D9">
      <w:pPr>
        <w:pStyle w:val="enc"/>
      </w:pPr>
      <w:r w:rsidRPr="00E473FC">
        <w:t>Pseudo</w:t>
      </w:r>
      <w:r>
        <w:t>código</w:t>
      </w:r>
    </w:p>
    <w:p w:rsidR="00075962" w:rsidRDefault="00075962" w:rsidP="00F649D9">
      <w:pPr>
        <w:pStyle w:val="cod"/>
      </w:pPr>
      <w:r>
        <w:t>void GuardarPlantilla(unaPlant, idAdministrador){</w:t>
      </w:r>
    </w:p>
    <w:p w:rsidR="00075962" w:rsidRDefault="00075962" w:rsidP="00F649D9">
      <w:pPr>
        <w:pStyle w:val="cod"/>
      </w:pPr>
      <w:r>
        <w:t xml:space="preserve">    commSQL.Texto = "Insert ... "; // Plantilla</w:t>
      </w:r>
    </w:p>
    <w:p w:rsidR="00075962" w:rsidRDefault="00075962" w:rsidP="00F649D9">
      <w:pPr>
        <w:pStyle w:val="cod"/>
      </w:pPr>
    </w:p>
    <w:p w:rsidR="00075962" w:rsidRDefault="00075962" w:rsidP="00F649D9">
      <w:pPr>
        <w:pStyle w:val="cod"/>
      </w:pPr>
      <w:r>
        <w:t xml:space="preserve">    commSQL.setParametros(</w:t>
      </w:r>
    </w:p>
    <w:p w:rsidR="00075962" w:rsidRDefault="00075962" w:rsidP="00F649D9">
      <w:pPr>
        <w:pStyle w:val="cod"/>
      </w:pPr>
      <w:r>
        <w:t xml:space="preserve">                FechaActual(),</w:t>
      </w:r>
    </w:p>
    <w:p w:rsidR="00075962" w:rsidRDefault="00075962" w:rsidP="00F649D9">
      <w:pPr>
        <w:pStyle w:val="cod"/>
      </w:pPr>
      <w:r>
        <w:t xml:space="preserve">                idAdministrador</w:t>
      </w:r>
    </w:p>
    <w:p w:rsidR="00075962" w:rsidRDefault="00075962" w:rsidP="00F649D9">
      <w:pPr>
        <w:pStyle w:val="cod"/>
      </w:pPr>
      <w:r>
        <w:t xml:space="preserve">            );</w:t>
      </w:r>
    </w:p>
    <w:p w:rsidR="00075962" w:rsidRDefault="00075962" w:rsidP="00F649D9">
      <w:pPr>
        <w:pStyle w:val="cod"/>
      </w:pPr>
    </w:p>
    <w:p w:rsidR="00075962" w:rsidRDefault="00075962" w:rsidP="00F649D9">
      <w:pPr>
        <w:pStyle w:val="cod"/>
      </w:pPr>
      <w:r>
        <w:tab/>
        <w:t>conexionDB.Abrir();</w:t>
      </w:r>
    </w:p>
    <w:p w:rsidR="00075962" w:rsidRDefault="00075962" w:rsidP="00F649D9">
      <w:pPr>
        <w:pStyle w:val="cod"/>
      </w:pPr>
    </w:p>
    <w:p w:rsidR="00075962" w:rsidRDefault="00075962" w:rsidP="00F649D9">
      <w:pPr>
        <w:pStyle w:val="cod"/>
      </w:pPr>
      <w:r>
        <w:t xml:space="preserve">    commSQL.Ejecutar();</w:t>
      </w:r>
    </w:p>
    <w:p w:rsidR="00075962" w:rsidRDefault="00075962" w:rsidP="00F649D9">
      <w:pPr>
        <w:pStyle w:val="cod"/>
      </w:pPr>
      <w:r>
        <w:t xml:space="preserve">    id = commSQL.getIdGenerado();</w:t>
      </w:r>
    </w:p>
    <w:p w:rsidR="00075962" w:rsidRDefault="00075962" w:rsidP="00F649D9">
      <w:pPr>
        <w:pStyle w:val="cod"/>
      </w:pPr>
      <w:r>
        <w:tab/>
        <w:t>conexionDB.Cerrar();</w:t>
      </w:r>
    </w:p>
    <w:p w:rsidR="00075962" w:rsidRDefault="00075962" w:rsidP="00F649D9">
      <w:pPr>
        <w:pStyle w:val="cod"/>
      </w:pPr>
    </w:p>
    <w:p w:rsidR="00075962" w:rsidRDefault="00075962" w:rsidP="00F649D9">
      <w:pPr>
        <w:pStyle w:val="cod"/>
      </w:pPr>
      <w:r>
        <w:tab/>
        <w:t>unaPlant.setId(id);</w:t>
      </w:r>
    </w:p>
    <w:p w:rsidR="00075962" w:rsidRDefault="00075962" w:rsidP="00F649D9">
      <w:pPr>
        <w:pStyle w:val="cod"/>
      </w:pPr>
      <w:r>
        <w:t>}</w:t>
      </w:r>
    </w:p>
    <w:p w:rsidR="00075962" w:rsidRDefault="00075962" w:rsidP="00F649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/>
      </w:tblPr>
      <w:tblGrid>
        <w:gridCol w:w="2111"/>
        <w:gridCol w:w="8774"/>
      </w:tblGrid>
      <w:tr w:rsidR="00075962" w:rsidRPr="00A83BD3" w:rsidTr="00FB7EA1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1E3A1A" w:rsidRDefault="00075962" w:rsidP="00FB7EA1">
            <w:pPr>
              <w:pStyle w:val="CU"/>
              <w:rPr>
                <w:rFonts w:cs="Times New Roman"/>
              </w:rPr>
            </w:pPr>
            <w:r w:rsidRPr="001E3A1A">
              <w:t>CU00</w:t>
            </w:r>
            <w:r>
              <w:t>2: Crear Plantilla de Evaluación</w:t>
            </w:r>
          </w:p>
        </w:tc>
      </w:tr>
      <w:tr w:rsidR="00075962" w:rsidRPr="00A83BD3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B641BD" w:rsidRDefault="00075962" w:rsidP="00FB7EA1">
            <w:pPr>
              <w:pStyle w:val="Clase"/>
              <w:rPr>
                <w:rFonts w:cs="Times New Roman"/>
              </w:rPr>
            </w:pPr>
            <w:r w:rsidRPr="00B641BD">
              <w:t>PuntoEvaluacionDA</w:t>
            </w:r>
          </w:p>
        </w:tc>
      </w:tr>
      <w:tr w:rsidR="00075962" w:rsidRPr="00F649D9" w:rsidTr="00FB7EA1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40130C" w:rsidRDefault="00075962" w:rsidP="00FB7EA1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75962" w:rsidRPr="00B641BD" w:rsidRDefault="00075962" w:rsidP="00FB7EA1">
            <w:pPr>
              <w:pStyle w:val="oper"/>
              <w:rPr>
                <w:rFonts w:cs="Times New Roman"/>
              </w:rPr>
            </w:pPr>
            <w:r w:rsidRPr="00B641BD">
              <w:t>GuardarPunto(</w:t>
            </w:r>
            <w:r>
              <w:t xml:space="preserve">int </w:t>
            </w:r>
            <w:r w:rsidRPr="00B641BD">
              <w:t xml:space="preserve">idPlantilla, </w:t>
            </w:r>
            <w:r>
              <w:t xml:space="preserve">int </w:t>
            </w:r>
            <w:r w:rsidRPr="00B641BD">
              <w:t xml:space="preserve">idPunto, </w:t>
            </w:r>
            <w:r>
              <w:t xml:space="preserve">String </w:t>
            </w:r>
            <w:r w:rsidRPr="00B641BD">
              <w:t>descripcion)</w:t>
            </w:r>
          </w:p>
        </w:tc>
      </w:tr>
    </w:tbl>
    <w:p w:rsidR="00075962" w:rsidRDefault="00075962" w:rsidP="00F649D9">
      <w:pPr>
        <w:pStyle w:val="enc"/>
      </w:pPr>
      <w:r w:rsidRPr="00E473FC">
        <w:t>Pseudo</w:t>
      </w:r>
      <w:r>
        <w:t>código</w:t>
      </w:r>
    </w:p>
    <w:p w:rsidR="00075962" w:rsidRPr="00ED65FA" w:rsidRDefault="00075962" w:rsidP="00B641BD">
      <w:pPr>
        <w:pStyle w:val="cod"/>
        <w:rPr>
          <w:lang w:val="es-DO"/>
        </w:rPr>
      </w:pPr>
      <w:r w:rsidRPr="00ED65FA">
        <w:rPr>
          <w:lang w:val="es-DO"/>
        </w:rPr>
        <w:t>void GuardarPunto(idPlantilla, idPunto, descripcion){</w:t>
      </w:r>
    </w:p>
    <w:p w:rsidR="00075962" w:rsidRDefault="00075962" w:rsidP="00B641BD">
      <w:pPr>
        <w:pStyle w:val="cod"/>
      </w:pPr>
      <w:r w:rsidRPr="00ED65FA">
        <w:rPr>
          <w:lang w:val="es-DO"/>
        </w:rPr>
        <w:t xml:space="preserve">    </w:t>
      </w:r>
      <w:r>
        <w:t>commSQL.Texto = "Insert ... "; // PuntoEvaluacion</w:t>
      </w:r>
    </w:p>
    <w:p w:rsidR="00075962" w:rsidRDefault="00075962" w:rsidP="00B641BD">
      <w:pPr>
        <w:pStyle w:val="cod"/>
      </w:pPr>
    </w:p>
    <w:p w:rsidR="00075962" w:rsidRDefault="00075962" w:rsidP="00B641BD">
      <w:pPr>
        <w:pStyle w:val="cod"/>
      </w:pPr>
      <w:r>
        <w:t xml:space="preserve">    commSQL.setParametros(</w:t>
      </w:r>
    </w:p>
    <w:p w:rsidR="00075962" w:rsidRDefault="00075962" w:rsidP="00B641BD">
      <w:pPr>
        <w:pStyle w:val="cod"/>
      </w:pPr>
      <w:r>
        <w:t xml:space="preserve">                idPlantilla,</w:t>
      </w:r>
    </w:p>
    <w:p w:rsidR="00075962" w:rsidRDefault="00075962" w:rsidP="00B641BD">
      <w:pPr>
        <w:pStyle w:val="cod"/>
      </w:pPr>
      <w:r>
        <w:t xml:space="preserve">                idPunto,</w:t>
      </w:r>
    </w:p>
    <w:p w:rsidR="00075962" w:rsidRDefault="00075962" w:rsidP="00B641BD">
      <w:pPr>
        <w:pStyle w:val="cod"/>
      </w:pPr>
      <w:r>
        <w:t xml:space="preserve">                descripcion</w:t>
      </w:r>
    </w:p>
    <w:p w:rsidR="00075962" w:rsidRDefault="00075962" w:rsidP="00B641BD">
      <w:pPr>
        <w:pStyle w:val="cod"/>
      </w:pPr>
      <w:r>
        <w:t xml:space="preserve">            );</w:t>
      </w:r>
    </w:p>
    <w:p w:rsidR="00075962" w:rsidRDefault="00075962" w:rsidP="00B641BD">
      <w:pPr>
        <w:pStyle w:val="cod"/>
      </w:pPr>
    </w:p>
    <w:p w:rsidR="00075962" w:rsidRDefault="00075962" w:rsidP="00B641BD">
      <w:pPr>
        <w:pStyle w:val="cod"/>
      </w:pPr>
      <w:r>
        <w:tab/>
        <w:t>conexionDB.Abrir();</w:t>
      </w:r>
    </w:p>
    <w:p w:rsidR="00075962" w:rsidRDefault="00075962" w:rsidP="00B641BD">
      <w:pPr>
        <w:pStyle w:val="cod"/>
      </w:pPr>
    </w:p>
    <w:p w:rsidR="00075962" w:rsidRDefault="00075962" w:rsidP="00B641BD">
      <w:pPr>
        <w:pStyle w:val="cod"/>
      </w:pPr>
      <w:r>
        <w:t xml:space="preserve">    commSQL.Ejecutar();</w:t>
      </w:r>
    </w:p>
    <w:p w:rsidR="00075962" w:rsidRDefault="00075962" w:rsidP="00B641BD">
      <w:pPr>
        <w:pStyle w:val="cod"/>
      </w:pPr>
      <w:r>
        <w:tab/>
        <w:t>conexionDB.Cerrar();</w:t>
      </w:r>
    </w:p>
    <w:p w:rsidR="00075962" w:rsidRPr="00F649D9" w:rsidRDefault="00075962" w:rsidP="00B641BD">
      <w:pPr>
        <w:pStyle w:val="cod"/>
      </w:pPr>
      <w:r>
        <w:t>}</w:t>
      </w:r>
    </w:p>
    <w:sectPr w:rsidR="00075962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2F3F"/>
    <w:rsid w:val="00001E65"/>
    <w:rsid w:val="00010949"/>
    <w:rsid w:val="00020A65"/>
    <w:rsid w:val="00055C55"/>
    <w:rsid w:val="00062768"/>
    <w:rsid w:val="00075962"/>
    <w:rsid w:val="000823BB"/>
    <w:rsid w:val="000A227B"/>
    <w:rsid w:val="000A25AF"/>
    <w:rsid w:val="000C3CB2"/>
    <w:rsid w:val="000D1703"/>
    <w:rsid w:val="00120AF2"/>
    <w:rsid w:val="00130A3F"/>
    <w:rsid w:val="0014719E"/>
    <w:rsid w:val="00154219"/>
    <w:rsid w:val="00164A66"/>
    <w:rsid w:val="00173A28"/>
    <w:rsid w:val="001753DF"/>
    <w:rsid w:val="00192E65"/>
    <w:rsid w:val="001941A6"/>
    <w:rsid w:val="00196259"/>
    <w:rsid w:val="001C40D2"/>
    <w:rsid w:val="001E3A1A"/>
    <w:rsid w:val="00211FBC"/>
    <w:rsid w:val="00222A4C"/>
    <w:rsid w:val="0022768F"/>
    <w:rsid w:val="00235D21"/>
    <w:rsid w:val="0023665C"/>
    <w:rsid w:val="00237527"/>
    <w:rsid w:val="002560CF"/>
    <w:rsid w:val="00261BE8"/>
    <w:rsid w:val="002A7F33"/>
    <w:rsid w:val="002D08FE"/>
    <w:rsid w:val="002F1D88"/>
    <w:rsid w:val="003001F7"/>
    <w:rsid w:val="00305A0D"/>
    <w:rsid w:val="00310FE9"/>
    <w:rsid w:val="003356CA"/>
    <w:rsid w:val="00341C67"/>
    <w:rsid w:val="00376AB6"/>
    <w:rsid w:val="003868D6"/>
    <w:rsid w:val="003B6953"/>
    <w:rsid w:val="003D0BB8"/>
    <w:rsid w:val="003D2F3F"/>
    <w:rsid w:val="0040130C"/>
    <w:rsid w:val="00401564"/>
    <w:rsid w:val="00412FB3"/>
    <w:rsid w:val="00456E05"/>
    <w:rsid w:val="00486A57"/>
    <w:rsid w:val="004901C9"/>
    <w:rsid w:val="004952EA"/>
    <w:rsid w:val="004C3423"/>
    <w:rsid w:val="004C68FC"/>
    <w:rsid w:val="004D0E88"/>
    <w:rsid w:val="004E7788"/>
    <w:rsid w:val="00511839"/>
    <w:rsid w:val="00514653"/>
    <w:rsid w:val="00531594"/>
    <w:rsid w:val="005458C3"/>
    <w:rsid w:val="00567728"/>
    <w:rsid w:val="0057489C"/>
    <w:rsid w:val="005A6FF4"/>
    <w:rsid w:val="005B443B"/>
    <w:rsid w:val="005E454A"/>
    <w:rsid w:val="00602D57"/>
    <w:rsid w:val="00634C31"/>
    <w:rsid w:val="00643100"/>
    <w:rsid w:val="0066661B"/>
    <w:rsid w:val="006730C3"/>
    <w:rsid w:val="006734AB"/>
    <w:rsid w:val="00680BD8"/>
    <w:rsid w:val="00692635"/>
    <w:rsid w:val="0069276D"/>
    <w:rsid w:val="006B16AD"/>
    <w:rsid w:val="006B3B18"/>
    <w:rsid w:val="006D2C1D"/>
    <w:rsid w:val="006E2018"/>
    <w:rsid w:val="006E6EA1"/>
    <w:rsid w:val="006E70F7"/>
    <w:rsid w:val="00743D90"/>
    <w:rsid w:val="0076131F"/>
    <w:rsid w:val="00773FBE"/>
    <w:rsid w:val="007857D1"/>
    <w:rsid w:val="007F201C"/>
    <w:rsid w:val="007F615A"/>
    <w:rsid w:val="008019C5"/>
    <w:rsid w:val="008119F5"/>
    <w:rsid w:val="00814DD6"/>
    <w:rsid w:val="00835E7D"/>
    <w:rsid w:val="00841E4D"/>
    <w:rsid w:val="008468F5"/>
    <w:rsid w:val="00853B3D"/>
    <w:rsid w:val="00866FFE"/>
    <w:rsid w:val="00871E5E"/>
    <w:rsid w:val="008F0DE4"/>
    <w:rsid w:val="009011FE"/>
    <w:rsid w:val="00903F09"/>
    <w:rsid w:val="00905381"/>
    <w:rsid w:val="00914239"/>
    <w:rsid w:val="00914ECB"/>
    <w:rsid w:val="0092676C"/>
    <w:rsid w:val="00930BE9"/>
    <w:rsid w:val="00931B69"/>
    <w:rsid w:val="00945D03"/>
    <w:rsid w:val="00991A88"/>
    <w:rsid w:val="0099529F"/>
    <w:rsid w:val="009C5DEA"/>
    <w:rsid w:val="009E2321"/>
    <w:rsid w:val="009E57CD"/>
    <w:rsid w:val="009F59ED"/>
    <w:rsid w:val="00A00055"/>
    <w:rsid w:val="00A20F26"/>
    <w:rsid w:val="00A31E06"/>
    <w:rsid w:val="00A376C5"/>
    <w:rsid w:val="00A83BD3"/>
    <w:rsid w:val="00AC22CF"/>
    <w:rsid w:val="00AC4217"/>
    <w:rsid w:val="00AC7C06"/>
    <w:rsid w:val="00AE4D53"/>
    <w:rsid w:val="00AF1A49"/>
    <w:rsid w:val="00AF6BDD"/>
    <w:rsid w:val="00B02833"/>
    <w:rsid w:val="00B0685E"/>
    <w:rsid w:val="00B135E9"/>
    <w:rsid w:val="00B14F7A"/>
    <w:rsid w:val="00B15467"/>
    <w:rsid w:val="00B33038"/>
    <w:rsid w:val="00B5535D"/>
    <w:rsid w:val="00B641BD"/>
    <w:rsid w:val="00B65244"/>
    <w:rsid w:val="00B67595"/>
    <w:rsid w:val="00BC1BD1"/>
    <w:rsid w:val="00BE3055"/>
    <w:rsid w:val="00BF1B37"/>
    <w:rsid w:val="00BF59ED"/>
    <w:rsid w:val="00C37588"/>
    <w:rsid w:val="00CE6965"/>
    <w:rsid w:val="00CF5550"/>
    <w:rsid w:val="00D01842"/>
    <w:rsid w:val="00D06F75"/>
    <w:rsid w:val="00D140F2"/>
    <w:rsid w:val="00D23948"/>
    <w:rsid w:val="00D64C68"/>
    <w:rsid w:val="00D71ECF"/>
    <w:rsid w:val="00DB1E83"/>
    <w:rsid w:val="00DB6403"/>
    <w:rsid w:val="00DB7269"/>
    <w:rsid w:val="00DD66F9"/>
    <w:rsid w:val="00DF66C2"/>
    <w:rsid w:val="00DF7DA0"/>
    <w:rsid w:val="00E038FF"/>
    <w:rsid w:val="00E1789F"/>
    <w:rsid w:val="00E27D39"/>
    <w:rsid w:val="00E32A85"/>
    <w:rsid w:val="00E33A6C"/>
    <w:rsid w:val="00E473FC"/>
    <w:rsid w:val="00E64882"/>
    <w:rsid w:val="00E71357"/>
    <w:rsid w:val="00E92C07"/>
    <w:rsid w:val="00EB14E5"/>
    <w:rsid w:val="00ED65FA"/>
    <w:rsid w:val="00EF6B43"/>
    <w:rsid w:val="00F13422"/>
    <w:rsid w:val="00F56348"/>
    <w:rsid w:val="00F6108E"/>
    <w:rsid w:val="00F649D9"/>
    <w:rsid w:val="00FA2121"/>
    <w:rsid w:val="00FB309C"/>
    <w:rsid w:val="00FB7EA1"/>
    <w:rsid w:val="00FC3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lang w:val="es-D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E3A1A"/>
    <w:pPr>
      <w:keepNext/>
      <w:keepLines/>
      <w:spacing w:before="480" w:after="0"/>
      <w:outlineLvl w:val="0"/>
    </w:pPr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OCHeading">
    <w:name w:val="TOC Heading"/>
    <w:basedOn w:val="Heading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O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yperlink">
    <w:name w:val="Hyperlink"/>
    <w:basedOn w:val="DefaultParagraphFont"/>
    <w:uiPriority w:val="99"/>
    <w:rsid w:val="001E3A1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O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O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50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3158</TotalTime>
  <Pages>6</Pages>
  <Words>734</Words>
  <Characters>4188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 Labour</cp:lastModifiedBy>
  <cp:revision>39</cp:revision>
  <dcterms:created xsi:type="dcterms:W3CDTF">2013-05-09T05:45:00Z</dcterms:created>
  <dcterms:modified xsi:type="dcterms:W3CDTF">2013-09-26T21:59:00Z</dcterms:modified>
</cp:coreProperties>
</file>