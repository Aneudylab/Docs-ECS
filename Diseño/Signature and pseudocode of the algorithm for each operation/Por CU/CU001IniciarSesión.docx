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43" w:rsidRDefault="00EF6B43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EF6B43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1E3A1A" w:rsidRDefault="00EF6B43" w:rsidP="001E3A1A">
            <w:pPr>
              <w:pStyle w:val="CU"/>
            </w:pPr>
            <w:bookmarkStart w:id="0" w:name="_Toc356082358"/>
            <w:r w:rsidRPr="001E3A1A">
              <w:t>CU001: Iniciar Sesión</w:t>
            </w:r>
            <w:bookmarkEnd w:id="0"/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1E3A1A">
            <w:pPr>
              <w:pStyle w:val="Clase"/>
              <w:rPr>
                <w:rFonts w:cs="Times New Roman"/>
              </w:rPr>
            </w:pPr>
            <w:r>
              <w:t>IniciarSesionForm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IniciarSesion(nombreUsr, clave)</w:t>
            </w:r>
            <w:bookmarkEnd w:id="1"/>
          </w:p>
        </w:tc>
      </w:tr>
    </w:tbl>
    <w:p w:rsidR="00EF6B43" w:rsidRPr="00E473FC" w:rsidRDefault="00EF6B43" w:rsidP="00E473FC">
      <w:pPr>
        <w:pStyle w:val="enc"/>
      </w:pPr>
      <w:r w:rsidRPr="00E473FC">
        <w:t>Pseudo</w:t>
      </w:r>
      <w:r>
        <w:t>código</w:t>
      </w:r>
    </w:p>
    <w:p w:rsidR="00EF6B43" w:rsidRPr="00C37588" w:rsidRDefault="00EF6B43" w:rsidP="00C37588">
      <w:pPr>
        <w:pStyle w:val="cod"/>
      </w:pPr>
      <w:r>
        <w:t>v</w:t>
      </w:r>
      <w:r w:rsidRPr="00C37588">
        <w:t>oid IniciarSesion(nombreUsr, clave){</w:t>
      </w:r>
    </w:p>
    <w:p w:rsidR="00EF6B43" w:rsidRPr="00C37588" w:rsidRDefault="00EF6B43" w:rsidP="00C37588">
      <w:pPr>
        <w:pStyle w:val="cod"/>
      </w:pPr>
      <w:r w:rsidRPr="00C37588">
        <w:tab/>
        <w:t>unControladorSesion.IniciarSesion(nombreUsr, clave);</w:t>
      </w:r>
    </w:p>
    <w:p w:rsidR="00EF6B43" w:rsidRPr="00C37588" w:rsidRDefault="00EF6B43" w:rsidP="00C37588">
      <w:pPr>
        <w:pStyle w:val="cod"/>
      </w:pPr>
    </w:p>
    <w:p w:rsidR="00EF6B43" w:rsidRPr="00C37588" w:rsidRDefault="00EF6B43" w:rsidP="00C37588">
      <w:pPr>
        <w:pStyle w:val="cod"/>
      </w:pPr>
      <w:r w:rsidRPr="00C37588">
        <w:tab/>
        <w:t>if(unControladorSesion.getUsuarioActual() != null){</w:t>
      </w:r>
    </w:p>
    <w:p w:rsidR="00EF6B43" w:rsidRPr="00C37588" w:rsidRDefault="00EF6B43" w:rsidP="00C37588">
      <w:pPr>
        <w:pStyle w:val="cod"/>
      </w:pPr>
      <w:r w:rsidRPr="00C37588">
        <w:t xml:space="preserve">        unMainWindowForm.Mostra();</w:t>
      </w:r>
    </w:p>
    <w:p w:rsidR="00EF6B43" w:rsidRPr="00C37588" w:rsidRDefault="00EF6B43" w:rsidP="00C37588">
      <w:pPr>
        <w:pStyle w:val="cod"/>
      </w:pPr>
      <w:r w:rsidRPr="00C37588">
        <w:t xml:space="preserve">        this.Ocultar();</w:t>
      </w:r>
    </w:p>
    <w:p w:rsidR="00EF6B43" w:rsidRPr="00C37588" w:rsidRDefault="00EF6B43" w:rsidP="00C37588">
      <w:pPr>
        <w:pStyle w:val="cod"/>
      </w:pPr>
      <w:r w:rsidRPr="00C37588">
        <w:t xml:space="preserve">    }</w:t>
      </w:r>
    </w:p>
    <w:p w:rsidR="00EF6B43" w:rsidRPr="00C37588" w:rsidRDefault="00EF6B43" w:rsidP="00C37588">
      <w:pPr>
        <w:pStyle w:val="cod"/>
      </w:pPr>
      <w:r w:rsidRPr="00C37588">
        <w:t xml:space="preserve">    else{</w:t>
      </w:r>
    </w:p>
    <w:p w:rsidR="00EF6B43" w:rsidRPr="00C37588" w:rsidRDefault="00EF6B43" w:rsidP="00C37588">
      <w:pPr>
        <w:pStyle w:val="cod"/>
      </w:pPr>
      <w:r w:rsidRPr="00C37588">
        <w:t xml:space="preserve">        mostrarErrorLogin();</w:t>
      </w:r>
    </w:p>
    <w:p w:rsidR="00EF6B43" w:rsidRPr="00C37588" w:rsidRDefault="00EF6B43" w:rsidP="00C37588">
      <w:pPr>
        <w:pStyle w:val="cod"/>
      </w:pPr>
      <w:r w:rsidRPr="00C37588">
        <w:t xml:space="preserve">    }</w:t>
      </w:r>
    </w:p>
    <w:p w:rsidR="00EF6B43" w:rsidRPr="00C37588" w:rsidRDefault="00EF6B43" w:rsidP="00C37588">
      <w:pPr>
        <w:pStyle w:val="cod"/>
      </w:pPr>
      <w:r w:rsidRPr="00C37588">
        <w:t>}</w:t>
      </w:r>
    </w:p>
    <w:p w:rsidR="00EF6B43" w:rsidRPr="00C37588" w:rsidRDefault="00EF6B43" w:rsidP="00C37588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EF6B43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1E3A1A" w:rsidRDefault="00EF6B43" w:rsidP="009E57CD">
            <w:pPr>
              <w:pStyle w:val="CU"/>
            </w:pPr>
            <w:r w:rsidRPr="001E3A1A">
              <w:t>CU001: Iniciar Sesión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oper"/>
              <w:rPr>
                <w:rFonts w:cs="Times New Roman"/>
              </w:rPr>
            </w:pPr>
            <w:r>
              <w:t>IniciarSesion(nombreUsr, clave)</w:t>
            </w:r>
          </w:p>
        </w:tc>
      </w:tr>
    </w:tbl>
    <w:p w:rsidR="00EF6B43" w:rsidRPr="00E473FC" w:rsidRDefault="00EF6B43" w:rsidP="00235D21">
      <w:pPr>
        <w:pStyle w:val="enc"/>
      </w:pPr>
      <w:r w:rsidRPr="00E473FC">
        <w:t>Pseudo</w:t>
      </w:r>
      <w:r>
        <w:t>código</w:t>
      </w:r>
    </w:p>
    <w:p w:rsidR="00EF6B43" w:rsidRPr="00235D21" w:rsidRDefault="00EF6B43" w:rsidP="00235D21">
      <w:pPr>
        <w:pStyle w:val="cod"/>
        <w:rPr>
          <w:lang w:val="es-DO"/>
        </w:rPr>
      </w:pPr>
      <w:r>
        <w:rPr>
          <w:lang w:val="es-DO"/>
        </w:rPr>
        <w:t>v</w:t>
      </w:r>
      <w:r w:rsidRPr="00235D21">
        <w:rPr>
          <w:lang w:val="es-DO"/>
        </w:rPr>
        <w:t>oid IniciarSesion(nombreUsr, clave){</w:t>
      </w:r>
    </w:p>
    <w:p w:rsidR="00EF6B43" w:rsidRPr="00235D21" w:rsidRDefault="00EF6B43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setUsuarioActual(null); // Primero limpiamos el usuario actual</w:t>
      </w:r>
    </w:p>
    <w:p w:rsidR="00EF6B43" w:rsidRDefault="00EF6B43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unUsr</w:t>
      </w:r>
      <w:r w:rsidRPr="006D2C1D">
        <w:rPr>
          <w:lang w:val="es-DO"/>
        </w:rPr>
        <w:t xml:space="preserve"> = nuevo Usuario(nombreUsr, Clave)</w:t>
      </w:r>
      <w:r>
        <w:rPr>
          <w:lang w:val="es-DO"/>
        </w:rPr>
        <w:t>;</w:t>
      </w:r>
    </w:p>
    <w:p w:rsidR="00EF6B43" w:rsidRPr="00235D21" w:rsidRDefault="00EF6B43" w:rsidP="00235D21">
      <w:pPr>
        <w:pStyle w:val="cod"/>
      </w:pPr>
      <w:r>
        <w:rPr>
          <w:lang w:val="es-DO"/>
        </w:rPr>
        <w:tab/>
      </w:r>
      <w:r w:rsidRPr="00235D21">
        <w:t>if(unUsr.getId() != 0){</w:t>
      </w:r>
    </w:p>
    <w:p w:rsidR="00EF6B43" w:rsidRPr="00235D21" w:rsidRDefault="00EF6B43" w:rsidP="00235D21">
      <w:pPr>
        <w:pStyle w:val="cod"/>
      </w:pPr>
      <w:r w:rsidRPr="00235D21">
        <w:tab/>
      </w:r>
      <w:r w:rsidRPr="00235D21">
        <w:tab/>
        <w:t>setUsuarioActual(unUsr);</w:t>
      </w:r>
    </w:p>
    <w:p w:rsidR="00EF6B43" w:rsidRPr="006D2C1D" w:rsidRDefault="00EF6B43" w:rsidP="00235D21">
      <w:pPr>
        <w:pStyle w:val="cod"/>
        <w:rPr>
          <w:lang w:val="es-DO"/>
        </w:rPr>
      </w:pPr>
      <w:r w:rsidRPr="00235D21">
        <w:tab/>
      </w:r>
      <w:r>
        <w:rPr>
          <w:lang w:val="es-DO"/>
        </w:rPr>
        <w:t>}</w:t>
      </w:r>
    </w:p>
    <w:p w:rsidR="00EF6B43" w:rsidRDefault="00EF6B43" w:rsidP="00235D21">
      <w:pPr>
        <w:pStyle w:val="cod"/>
      </w:pPr>
      <w:r w:rsidRPr="006D2C1D">
        <w:t>}</w:t>
      </w:r>
    </w:p>
    <w:p w:rsidR="00EF6B43" w:rsidRDefault="00EF6B43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EF6B43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1E3A1A" w:rsidRDefault="00EF6B43" w:rsidP="009E57CD">
            <w:pPr>
              <w:pStyle w:val="CU"/>
            </w:pPr>
            <w:r w:rsidRPr="001E3A1A">
              <w:t>CU001: Iniciar Sesión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oper"/>
              <w:rPr>
                <w:rFonts w:cs="Times New Roman"/>
              </w:rPr>
            </w:pPr>
            <w:r>
              <w:t>setUsuarioActual(unUsr)</w:t>
            </w:r>
          </w:p>
        </w:tc>
      </w:tr>
    </w:tbl>
    <w:p w:rsidR="00EF6B43" w:rsidRPr="00E473FC" w:rsidRDefault="00EF6B43" w:rsidP="00DF66C2">
      <w:pPr>
        <w:pStyle w:val="enc"/>
      </w:pPr>
      <w:r w:rsidRPr="00E473FC">
        <w:t>Pseudo</w:t>
      </w:r>
      <w:r>
        <w:t>código</w:t>
      </w:r>
    </w:p>
    <w:p w:rsidR="00EF6B43" w:rsidRPr="006D2C1D" w:rsidRDefault="00EF6B43" w:rsidP="00DF66C2">
      <w:pPr>
        <w:pStyle w:val="cod"/>
      </w:pPr>
      <w:r>
        <w:t>v</w:t>
      </w:r>
      <w:r w:rsidRPr="006D2C1D">
        <w:t xml:space="preserve">oid </w:t>
      </w:r>
      <w:r>
        <w:t>setUsuarioActual</w:t>
      </w:r>
      <w:r w:rsidRPr="006D2C1D">
        <w:t>(</w:t>
      </w:r>
      <w:r>
        <w:t>unUsr</w:t>
      </w:r>
      <w:r w:rsidRPr="006D2C1D">
        <w:t>){</w:t>
      </w:r>
    </w:p>
    <w:p w:rsidR="00EF6B43" w:rsidRPr="006D2C1D" w:rsidRDefault="00EF6B43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usuarioActual = unUsr;</w:t>
      </w:r>
    </w:p>
    <w:p w:rsidR="00EF6B43" w:rsidRDefault="00EF6B43" w:rsidP="00DF66C2">
      <w:pPr>
        <w:pStyle w:val="cod"/>
      </w:pPr>
      <w:r w:rsidRPr="006D2C1D">
        <w:t>}</w:t>
      </w:r>
    </w:p>
    <w:p w:rsidR="00EF6B43" w:rsidRDefault="00EF6B43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EF6B43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1E3A1A" w:rsidRDefault="00EF6B43" w:rsidP="009E57CD">
            <w:pPr>
              <w:pStyle w:val="CU"/>
            </w:pPr>
            <w:r w:rsidRPr="001E3A1A">
              <w:t>CU001: Iniciar Sesión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EF6B43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oper"/>
              <w:rPr>
                <w:rFonts w:cs="Times New Roman"/>
              </w:rPr>
            </w:pPr>
            <w:r>
              <w:t>getUsuarioActual(): Usr</w:t>
            </w:r>
          </w:p>
        </w:tc>
      </w:tr>
    </w:tbl>
    <w:p w:rsidR="00EF6B43" w:rsidRPr="00E473FC" w:rsidRDefault="00EF6B43" w:rsidP="00DF66C2">
      <w:pPr>
        <w:pStyle w:val="enc"/>
      </w:pPr>
      <w:r w:rsidRPr="00E473FC">
        <w:t>Pseudo</w:t>
      </w:r>
      <w:r>
        <w:t>código</w:t>
      </w:r>
    </w:p>
    <w:p w:rsidR="00EF6B43" w:rsidRPr="006D2C1D" w:rsidRDefault="00EF6B43" w:rsidP="00DF66C2">
      <w:pPr>
        <w:pStyle w:val="cod"/>
      </w:pPr>
      <w:r>
        <w:t>v</w:t>
      </w:r>
      <w:r w:rsidRPr="006D2C1D">
        <w:t xml:space="preserve">oid </w:t>
      </w:r>
      <w:r>
        <w:t>getUsuarioActual</w:t>
      </w:r>
      <w:r w:rsidRPr="006D2C1D">
        <w:t>(){</w:t>
      </w:r>
    </w:p>
    <w:p w:rsidR="00EF6B43" w:rsidRPr="006D2C1D" w:rsidRDefault="00EF6B43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Return usuarioActual;</w:t>
      </w:r>
    </w:p>
    <w:p w:rsidR="00EF6B43" w:rsidRDefault="00EF6B43" w:rsidP="00DF66C2">
      <w:pPr>
        <w:pStyle w:val="cod"/>
      </w:pPr>
      <w:r w:rsidRPr="006D2C1D">
        <w:t>}</w:t>
      </w:r>
    </w:p>
    <w:p w:rsidR="00EF6B43" w:rsidRDefault="00EF6B43" w:rsidP="006D2C1D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EF6B43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EF6B43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pStyle w:val="Clase"/>
              <w:rPr>
                <w:rFonts w:cs="Times New Roman"/>
              </w:rPr>
            </w:pPr>
            <w:bookmarkStart w:id="2" w:name="_Toc356082371"/>
            <w:r>
              <w:t>UsuarioDA</w:t>
            </w:r>
            <w:bookmarkEnd w:id="2"/>
          </w:p>
        </w:tc>
      </w:tr>
      <w:tr w:rsidR="00EF6B43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DF66C2" w:rsidRDefault="00EF6B43" w:rsidP="009E57CD">
            <w:pPr>
              <w:pStyle w:val="oper"/>
            </w:pPr>
            <w:r w:rsidRPr="00DF66C2">
              <w:t>LeerUsuario(nombreUsr, clave)</w:t>
            </w:r>
          </w:p>
        </w:tc>
      </w:tr>
    </w:tbl>
    <w:p w:rsidR="00EF6B43" w:rsidRDefault="00EF6B43" w:rsidP="00DF66C2">
      <w:pPr>
        <w:pStyle w:val="enc"/>
      </w:pPr>
      <w:r w:rsidRPr="00E473FC">
        <w:t>Pseudo</w:t>
      </w:r>
      <w:r>
        <w:t>código</w:t>
      </w:r>
    </w:p>
    <w:p w:rsidR="00EF6B43" w:rsidRPr="00AC4217" w:rsidRDefault="00EF6B43" w:rsidP="00AC4217">
      <w:pPr>
        <w:pStyle w:val="cod"/>
      </w:pPr>
      <w:r w:rsidRPr="00AC4217">
        <w:t>void LeerUsuario(string nombreUsr, string clave){</w:t>
      </w:r>
    </w:p>
    <w:p w:rsidR="00EF6B43" w:rsidRPr="00AC4217" w:rsidRDefault="00EF6B43" w:rsidP="00AC4217">
      <w:pPr>
        <w:pStyle w:val="cod"/>
      </w:pP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commSQL.Texto = "Select ... " // Datos de usuario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  <w:t>+"where clave = ? and "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  <w:t>+"nombre_usuario = ?";</w:t>
      </w:r>
      <w:r w:rsidRPr="00AC4217">
        <w:rPr>
          <w:lang w:val="es-DO"/>
        </w:rPr>
        <w:tab/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parametros = [clave, nombreUsr];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commSQL.setParametros(parametros);</w:t>
      </w:r>
    </w:p>
    <w:p w:rsidR="00EF6B43" w:rsidRPr="00AC4217" w:rsidRDefault="00EF6B43" w:rsidP="00AC4217">
      <w:pPr>
        <w:pStyle w:val="cod"/>
        <w:rPr>
          <w:lang w:val="es-DO"/>
        </w:rPr>
      </w:pP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conexionDB.Abrir();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resultados = commSQL.Ejecutar();</w:t>
      </w:r>
    </w:p>
    <w:p w:rsidR="00EF6B43" w:rsidRPr="00AC4217" w:rsidRDefault="00EF6B43" w:rsidP="00AC4217">
      <w:pPr>
        <w:pStyle w:val="cod"/>
        <w:rPr>
          <w:lang w:val="es-DO"/>
        </w:rPr>
      </w:pP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id = resultados["id"];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nombre = resultados["nombre"];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idRol = resultados["idRol"]; 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rol = resultados["rol"];</w:t>
      </w:r>
    </w:p>
    <w:p w:rsidR="00EF6B43" w:rsidRPr="00AC4217" w:rsidRDefault="00EF6B43" w:rsidP="00AC4217">
      <w:pPr>
        <w:pStyle w:val="cod"/>
        <w:rPr>
          <w:lang w:val="es-DO"/>
        </w:rPr>
      </w:pP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conexionDB.Cerrar();</w:t>
      </w:r>
    </w:p>
    <w:p w:rsidR="00EF6B43" w:rsidRPr="00AC4217" w:rsidRDefault="00EF6B43" w:rsidP="00AC4217">
      <w:pPr>
        <w:pStyle w:val="cod"/>
        <w:rPr>
          <w:lang w:val="es-DO"/>
        </w:rPr>
      </w:pP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usrRol = Rol(idRol, rol);</w:t>
      </w:r>
    </w:p>
    <w:p w:rsidR="00EF6B43" w:rsidRPr="00AC4217" w:rsidRDefault="00EF6B43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usr = Usuario(id, nombre, usrRol);</w:t>
      </w:r>
    </w:p>
    <w:p w:rsidR="00EF6B43" w:rsidRPr="00AC4217" w:rsidRDefault="00EF6B43" w:rsidP="00AC4217">
      <w:pPr>
        <w:pStyle w:val="cod"/>
      </w:pPr>
      <w:r w:rsidRPr="00AC4217">
        <w:rPr>
          <w:lang w:val="es-DO"/>
        </w:rPr>
        <w:t xml:space="preserve">    </w:t>
      </w:r>
      <w:r w:rsidRPr="00AC4217">
        <w:t>return usr;</w:t>
      </w:r>
    </w:p>
    <w:p w:rsidR="00EF6B43" w:rsidRPr="00AC4217" w:rsidRDefault="00EF6B43" w:rsidP="00AC4217">
      <w:pPr>
        <w:pStyle w:val="cod"/>
      </w:pPr>
      <w:r w:rsidRPr="00AC4217">
        <w:t>}</w:t>
      </w:r>
    </w:p>
    <w:p w:rsidR="00EF6B43" w:rsidRPr="00AC4217" w:rsidRDefault="00EF6B43" w:rsidP="00AC4217">
      <w:pPr>
        <w:rPr>
          <w:rFonts w:ascii="Courier New" w:hAnsi="Courier New" w:cs="Courier New"/>
          <w:lang w:val="en-US"/>
        </w:rPr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EF6B43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EF6B43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Usuario</w:t>
            </w:r>
          </w:p>
        </w:tc>
      </w:tr>
      <w:tr w:rsidR="00EF6B43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1E3A1A">
            <w:pPr>
              <w:pStyle w:val="oper"/>
              <w:rPr>
                <w:rFonts w:cs="Times New Roman"/>
              </w:rPr>
            </w:pPr>
            <w:r w:rsidRPr="00F6108E">
              <w:t>Usuario(id, nombre, rol)</w:t>
            </w:r>
          </w:p>
        </w:tc>
      </w:tr>
    </w:tbl>
    <w:p w:rsidR="00EF6B43" w:rsidRDefault="00EF6B43" w:rsidP="00BE3055">
      <w:pPr>
        <w:pStyle w:val="enc"/>
      </w:pPr>
      <w:r w:rsidRPr="00E473FC">
        <w:t>Pseudo</w:t>
      </w:r>
      <w:r>
        <w:t>código</w:t>
      </w:r>
    </w:p>
    <w:p w:rsidR="00EF6B43" w:rsidRDefault="00EF6B43" w:rsidP="00BE3055">
      <w:pPr>
        <w:pStyle w:val="cod"/>
        <w:rPr>
          <w:lang w:val="es-DO"/>
        </w:rPr>
      </w:pPr>
      <w:r w:rsidRPr="00DF66C2">
        <w:rPr>
          <w:lang w:val="es-DO"/>
        </w:rPr>
        <w:t>Usuario(</w:t>
      </w:r>
      <w:r w:rsidRPr="00235D21">
        <w:rPr>
          <w:lang w:val="es-DO"/>
        </w:rPr>
        <w:t>id, nombre, rol</w:t>
      </w:r>
      <w:r w:rsidRPr="00DF66C2">
        <w:rPr>
          <w:lang w:val="es-DO"/>
        </w:rPr>
        <w:t>){</w:t>
      </w:r>
    </w:p>
    <w:p w:rsidR="00EF6B43" w:rsidRPr="00DF66C2" w:rsidRDefault="00EF6B43" w:rsidP="00BE3055">
      <w:pPr>
        <w:pStyle w:val="cod"/>
        <w:rPr>
          <w:lang w:val="es-DO"/>
        </w:rPr>
      </w:pPr>
      <w:r>
        <w:rPr>
          <w:lang w:val="es-DO"/>
        </w:rPr>
        <w:tab/>
      </w:r>
      <w:r w:rsidRPr="00DF66C2">
        <w:rPr>
          <w:lang w:val="es-DO"/>
        </w:rPr>
        <w:t>this.</w:t>
      </w:r>
      <w:r>
        <w:rPr>
          <w:lang w:val="es-DO"/>
        </w:rPr>
        <w:t>id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id</w:t>
      </w:r>
      <w:r w:rsidRPr="00DF66C2">
        <w:rPr>
          <w:lang w:val="es-DO"/>
        </w:rPr>
        <w:t>;</w:t>
      </w:r>
    </w:p>
    <w:p w:rsidR="00EF6B43" w:rsidRPr="00DF66C2" w:rsidRDefault="00EF6B43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>
        <w:rPr>
          <w:lang w:val="es-DO"/>
        </w:rPr>
        <w:t>nombre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nombre</w:t>
      </w:r>
      <w:r w:rsidRPr="00DF66C2">
        <w:rPr>
          <w:lang w:val="es-DO"/>
        </w:rPr>
        <w:t>;</w:t>
      </w:r>
    </w:p>
    <w:p w:rsidR="00EF6B43" w:rsidRPr="00DF66C2" w:rsidRDefault="00EF6B43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 w:rsidRPr="00235D21">
        <w:rPr>
          <w:lang w:val="es-DO"/>
        </w:rPr>
        <w:t>rol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rol</w:t>
      </w:r>
      <w:r w:rsidRPr="00DF66C2">
        <w:rPr>
          <w:lang w:val="es-DO"/>
        </w:rPr>
        <w:t>;</w:t>
      </w:r>
    </w:p>
    <w:p w:rsidR="00EF6B43" w:rsidRPr="00235D21" w:rsidRDefault="00EF6B43" w:rsidP="00BE3055">
      <w:pPr>
        <w:pStyle w:val="cod"/>
        <w:rPr>
          <w:lang w:val="es-DO"/>
        </w:rPr>
      </w:pPr>
      <w:r w:rsidRPr="00235D21">
        <w:rPr>
          <w:lang w:val="es-DO"/>
        </w:rPr>
        <w:t>}</w:t>
      </w:r>
    </w:p>
    <w:p w:rsidR="00EF6B43" w:rsidRDefault="00EF6B43" w:rsidP="006D2C1D"/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EF6B43" w:rsidRPr="00A83BD3" w:rsidTr="009E2321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2321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EF6B43" w:rsidRPr="00A83BD3" w:rsidTr="009E2321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232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Rol</w:t>
            </w:r>
          </w:p>
        </w:tc>
      </w:tr>
      <w:tr w:rsidR="00EF6B43" w:rsidRPr="00A83BD3" w:rsidTr="009E2321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40130C" w:rsidRDefault="00EF6B43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6B43" w:rsidRPr="00866FFE" w:rsidRDefault="00EF6B43" w:rsidP="009E2321">
            <w:pPr>
              <w:pStyle w:val="oper"/>
            </w:pPr>
            <w:r w:rsidRPr="00866FFE">
              <w:t>Rol(id, descripcion)</w:t>
            </w:r>
          </w:p>
        </w:tc>
      </w:tr>
    </w:tbl>
    <w:p w:rsidR="00EF6B43" w:rsidRDefault="00EF6B43" w:rsidP="00866FFE">
      <w:pPr>
        <w:pStyle w:val="enc"/>
      </w:pPr>
      <w:r w:rsidRPr="00E473FC">
        <w:t>Pseudo</w:t>
      </w:r>
      <w:r>
        <w:t>código</w:t>
      </w:r>
    </w:p>
    <w:p w:rsidR="00EF6B43" w:rsidRPr="00866FFE" w:rsidRDefault="00EF6B43" w:rsidP="00866FFE">
      <w:pPr>
        <w:pStyle w:val="cod"/>
      </w:pPr>
      <w:r w:rsidRPr="00866FFE">
        <w:t>Rol(id, descripcion){</w:t>
      </w:r>
    </w:p>
    <w:p w:rsidR="00EF6B43" w:rsidRPr="00866FFE" w:rsidRDefault="00EF6B43" w:rsidP="00866FFE">
      <w:pPr>
        <w:pStyle w:val="cod"/>
      </w:pPr>
      <w:r w:rsidRPr="00866FFE">
        <w:t xml:space="preserve">    this.id = id;</w:t>
      </w:r>
    </w:p>
    <w:p w:rsidR="00EF6B43" w:rsidRPr="00866FFE" w:rsidRDefault="00EF6B43" w:rsidP="00866FFE">
      <w:pPr>
        <w:pStyle w:val="cod"/>
      </w:pPr>
      <w:r w:rsidRPr="00866FFE">
        <w:t xml:space="preserve">    this.descripcion = descripcion;</w:t>
      </w:r>
    </w:p>
    <w:p w:rsidR="00EF6B43" w:rsidRPr="00866FFE" w:rsidRDefault="00EF6B43" w:rsidP="00866FFE">
      <w:pPr>
        <w:pStyle w:val="cod"/>
      </w:pPr>
      <w:r w:rsidRPr="00866FFE">
        <w:t>}</w:t>
      </w:r>
    </w:p>
    <w:sectPr w:rsidR="00EF6B43" w:rsidRPr="00866FFE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823BB"/>
    <w:rsid w:val="000A227B"/>
    <w:rsid w:val="000C3CB2"/>
    <w:rsid w:val="00120AF2"/>
    <w:rsid w:val="00130A3F"/>
    <w:rsid w:val="0014719E"/>
    <w:rsid w:val="00173A28"/>
    <w:rsid w:val="001753DF"/>
    <w:rsid w:val="00192E65"/>
    <w:rsid w:val="001941A6"/>
    <w:rsid w:val="001E3A1A"/>
    <w:rsid w:val="00211FBC"/>
    <w:rsid w:val="00222A4C"/>
    <w:rsid w:val="0022768F"/>
    <w:rsid w:val="00235D21"/>
    <w:rsid w:val="00237527"/>
    <w:rsid w:val="002560CF"/>
    <w:rsid w:val="00261BE8"/>
    <w:rsid w:val="002F1D88"/>
    <w:rsid w:val="00310FE9"/>
    <w:rsid w:val="003356CA"/>
    <w:rsid w:val="00341C67"/>
    <w:rsid w:val="003868D6"/>
    <w:rsid w:val="003B6953"/>
    <w:rsid w:val="003D2F3F"/>
    <w:rsid w:val="0040130C"/>
    <w:rsid w:val="00401564"/>
    <w:rsid w:val="00456E05"/>
    <w:rsid w:val="004952EA"/>
    <w:rsid w:val="004C68FC"/>
    <w:rsid w:val="004E7788"/>
    <w:rsid w:val="00511839"/>
    <w:rsid w:val="00531594"/>
    <w:rsid w:val="005458C3"/>
    <w:rsid w:val="0057489C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76D"/>
    <w:rsid w:val="006B16AD"/>
    <w:rsid w:val="006B3B18"/>
    <w:rsid w:val="006D2C1D"/>
    <w:rsid w:val="006E2018"/>
    <w:rsid w:val="006E6EA1"/>
    <w:rsid w:val="006E70F7"/>
    <w:rsid w:val="0076131F"/>
    <w:rsid w:val="007857D1"/>
    <w:rsid w:val="007F201C"/>
    <w:rsid w:val="008019C5"/>
    <w:rsid w:val="00814DD6"/>
    <w:rsid w:val="00841E4D"/>
    <w:rsid w:val="008468F5"/>
    <w:rsid w:val="00866FFE"/>
    <w:rsid w:val="00871E5E"/>
    <w:rsid w:val="008F0DE4"/>
    <w:rsid w:val="009011FE"/>
    <w:rsid w:val="00903F09"/>
    <w:rsid w:val="00905381"/>
    <w:rsid w:val="00914239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83BD3"/>
    <w:rsid w:val="00AC4217"/>
    <w:rsid w:val="00AC7C06"/>
    <w:rsid w:val="00AE4D53"/>
    <w:rsid w:val="00AF6BDD"/>
    <w:rsid w:val="00B02833"/>
    <w:rsid w:val="00B14F7A"/>
    <w:rsid w:val="00B33038"/>
    <w:rsid w:val="00B67595"/>
    <w:rsid w:val="00BC1BD1"/>
    <w:rsid w:val="00BE3055"/>
    <w:rsid w:val="00BF1B37"/>
    <w:rsid w:val="00BF59ED"/>
    <w:rsid w:val="00C37588"/>
    <w:rsid w:val="00CF5550"/>
    <w:rsid w:val="00D06F75"/>
    <w:rsid w:val="00D140F2"/>
    <w:rsid w:val="00D23948"/>
    <w:rsid w:val="00D64C68"/>
    <w:rsid w:val="00D71ECF"/>
    <w:rsid w:val="00DB1E83"/>
    <w:rsid w:val="00DB6403"/>
    <w:rsid w:val="00DB7269"/>
    <w:rsid w:val="00DF66C2"/>
    <w:rsid w:val="00DF7DA0"/>
    <w:rsid w:val="00E038FF"/>
    <w:rsid w:val="00E27D39"/>
    <w:rsid w:val="00E32A85"/>
    <w:rsid w:val="00E33A6C"/>
    <w:rsid w:val="00E473FC"/>
    <w:rsid w:val="00E92C07"/>
    <w:rsid w:val="00EB14E5"/>
    <w:rsid w:val="00EF6B43"/>
    <w:rsid w:val="00F56348"/>
    <w:rsid w:val="00F6108E"/>
    <w:rsid w:val="00FA2121"/>
    <w:rsid w:val="00FB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4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2623</TotalTime>
  <Pages>3</Pages>
  <Words>299</Words>
  <Characters>1708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30</cp:revision>
  <dcterms:created xsi:type="dcterms:W3CDTF">2013-05-09T05:45:00Z</dcterms:created>
  <dcterms:modified xsi:type="dcterms:W3CDTF">2013-09-19T21:04:00Z</dcterms:modified>
</cp:coreProperties>
</file>