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336" w:rsidRDefault="00343336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1E3A1A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1E3A1A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40130C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1E3A1A">
            <w:pPr>
              <w:pStyle w:val="oper"/>
              <w:rPr>
                <w:rFonts w:cs="Times New Roman"/>
              </w:rPr>
            </w:pPr>
            <w:bookmarkStart w:id="0" w:name="_Toc356082360"/>
            <w:proofErr w:type="spellStart"/>
            <w:r w:rsidRPr="00690FFE">
              <w:t>RevisarEvaluacion</w:t>
            </w:r>
            <w:proofErr w:type="spellEnd"/>
            <w:r w:rsidRPr="00690FFE">
              <w:t xml:space="preserve">() </w:t>
            </w:r>
            <w:bookmarkEnd w:id="0"/>
          </w:p>
        </w:tc>
      </w:tr>
    </w:tbl>
    <w:p w:rsidR="00343336" w:rsidRPr="00E473FC" w:rsidRDefault="00343336" w:rsidP="00E473FC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690FFE">
      <w:pPr>
        <w:pStyle w:val="cod"/>
      </w:pPr>
      <w:proofErr w:type="gramStart"/>
      <w:r w:rsidRPr="00690FFE">
        <w:t>void</w:t>
      </w:r>
      <w:proofErr w:type="gramEnd"/>
      <w:r w:rsidRPr="00690FFE">
        <w:t xml:space="preserve"> </w:t>
      </w:r>
      <w:proofErr w:type="spellStart"/>
      <w:r w:rsidRPr="00690FFE">
        <w:t>RevisarEvaluacion</w:t>
      </w:r>
      <w:proofErr w:type="spellEnd"/>
      <w:r w:rsidRPr="00690FFE">
        <w:t>(){</w:t>
      </w:r>
    </w:p>
    <w:p w:rsidR="00343336" w:rsidRPr="00690FFE" w:rsidRDefault="00343336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esRep</w:t>
      </w:r>
      <w:proofErr w:type="spellEnd"/>
      <w:proofErr w:type="gramEnd"/>
      <w:r w:rsidRPr="00690FFE">
        <w:t xml:space="preserve"> = </w:t>
      </w:r>
      <w:proofErr w:type="spellStart"/>
      <w:r w:rsidRPr="00690FFE">
        <w:t>unControladorSesiones.ValidarEsRepresentante</w:t>
      </w:r>
      <w:proofErr w:type="spellEnd"/>
      <w:r w:rsidRPr="00690FFE">
        <w:t>();</w:t>
      </w:r>
    </w:p>
    <w:p w:rsidR="00343336" w:rsidRPr="00690FFE" w:rsidRDefault="00343336" w:rsidP="00690FFE">
      <w:pPr>
        <w:pStyle w:val="cod"/>
      </w:pPr>
    </w:p>
    <w:p w:rsidR="00343336" w:rsidRPr="00690FFE" w:rsidRDefault="00343336" w:rsidP="00690FFE">
      <w:pPr>
        <w:pStyle w:val="cod"/>
      </w:pPr>
      <w:r w:rsidRPr="00690FFE">
        <w:t xml:space="preserve">    </w:t>
      </w:r>
      <w:proofErr w:type="gramStart"/>
      <w:r w:rsidRPr="00690FFE">
        <w:t>if(</w:t>
      </w:r>
      <w:proofErr w:type="spellStart"/>
      <w:proofErr w:type="gramEnd"/>
      <w:r w:rsidRPr="00690FFE">
        <w:t>esRep</w:t>
      </w:r>
      <w:proofErr w:type="spellEnd"/>
      <w:r w:rsidRPr="00690FFE">
        <w:t>){</w:t>
      </w:r>
    </w:p>
    <w:p w:rsidR="00343336" w:rsidRPr="00690FFE" w:rsidRDefault="00343336" w:rsidP="00690FFE">
      <w:pPr>
        <w:pStyle w:val="cod"/>
      </w:pPr>
      <w:r w:rsidRPr="00690FFE">
        <w:t xml:space="preserve">        </w:t>
      </w:r>
      <w:proofErr w:type="spellStart"/>
      <w:proofErr w:type="gramStart"/>
      <w:r w:rsidRPr="00690FFE">
        <w:t>unRevisarEvaluacionForm.Mostrar</w:t>
      </w:r>
      <w:proofErr w:type="spellEnd"/>
      <w:r w:rsidRPr="00690FFE">
        <w:t>(</w:t>
      </w:r>
      <w:proofErr w:type="gramEnd"/>
      <w:r w:rsidRPr="00690FFE">
        <w:t>);</w:t>
      </w:r>
    </w:p>
    <w:p w:rsidR="00343336" w:rsidRPr="00690FFE" w:rsidRDefault="00343336" w:rsidP="00690FFE">
      <w:pPr>
        <w:pStyle w:val="cod"/>
      </w:pPr>
      <w:r w:rsidRPr="00690FFE">
        <w:t xml:space="preserve">        </w:t>
      </w:r>
      <w:proofErr w:type="spellStart"/>
      <w:proofErr w:type="gramStart"/>
      <w:r w:rsidRPr="00690FFE">
        <w:t>this.Ocultar</w:t>
      </w:r>
      <w:proofErr w:type="spellEnd"/>
      <w:r w:rsidRPr="00690FFE">
        <w:t>(</w:t>
      </w:r>
      <w:proofErr w:type="gramEnd"/>
      <w:r w:rsidRPr="00690FFE">
        <w:t>);</w:t>
      </w:r>
    </w:p>
    <w:p w:rsidR="00343336" w:rsidRPr="00690FFE" w:rsidRDefault="00343336" w:rsidP="00690FFE">
      <w:pPr>
        <w:pStyle w:val="cod"/>
      </w:pPr>
      <w:r w:rsidRPr="00690FFE">
        <w:t xml:space="preserve">    }</w:t>
      </w:r>
    </w:p>
    <w:p w:rsidR="00343336" w:rsidRPr="00690FFE" w:rsidRDefault="00343336" w:rsidP="00690FFE">
      <w:pPr>
        <w:pStyle w:val="cod"/>
      </w:pPr>
      <w:r w:rsidRPr="00690FFE">
        <w:t xml:space="preserve">    </w:t>
      </w:r>
      <w:proofErr w:type="gramStart"/>
      <w:r w:rsidRPr="00690FFE">
        <w:t>else{</w:t>
      </w:r>
      <w:proofErr w:type="gramEnd"/>
    </w:p>
    <w:p w:rsidR="00343336" w:rsidRPr="00690FFE" w:rsidRDefault="00343336" w:rsidP="00690FFE">
      <w:pPr>
        <w:pStyle w:val="cod"/>
      </w:pPr>
      <w:r w:rsidRPr="00690FFE">
        <w:t xml:space="preserve">        </w:t>
      </w:r>
      <w:proofErr w:type="spellStart"/>
      <w:proofErr w:type="gramStart"/>
      <w:r w:rsidRPr="00690FFE">
        <w:t>MostrarError</w:t>
      </w:r>
      <w:proofErr w:type="spellEnd"/>
      <w:r w:rsidRPr="00690FFE">
        <w:t>(</w:t>
      </w:r>
      <w:proofErr w:type="gramEnd"/>
      <w:r w:rsidRPr="00690FFE">
        <w:t xml:space="preserve">"No </w:t>
      </w:r>
      <w:proofErr w:type="spellStart"/>
      <w:r w:rsidRPr="00690FFE">
        <w:t>Autorizado</w:t>
      </w:r>
      <w:proofErr w:type="spellEnd"/>
      <w:r w:rsidRPr="00690FFE">
        <w:t>");</w:t>
      </w:r>
    </w:p>
    <w:p w:rsidR="00343336" w:rsidRPr="00690FFE" w:rsidRDefault="00343336" w:rsidP="00690FFE">
      <w:pPr>
        <w:pStyle w:val="cod"/>
      </w:pPr>
      <w:r w:rsidRPr="00690FFE">
        <w:t xml:space="preserve">    }</w:t>
      </w:r>
    </w:p>
    <w:p w:rsidR="00343336" w:rsidRPr="00690FFE" w:rsidRDefault="00343336" w:rsidP="00690FFE">
      <w:pPr>
        <w:pStyle w:val="cod"/>
      </w:pPr>
      <w:r w:rsidRPr="00690FFE">
        <w:t>}</w:t>
      </w:r>
    </w:p>
    <w:p w:rsidR="00343336" w:rsidRPr="00690FFE" w:rsidRDefault="00343336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>
              <w:t>MainWindowForm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>
              <w:t>Ocultar</w:t>
            </w:r>
            <w:r w:rsidRPr="006C44FB">
              <w:t xml:space="preserve"> () 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Default="00343336" w:rsidP="005E3995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Ocultar</w:t>
      </w:r>
      <w:proofErr w:type="spellEnd"/>
      <w:r>
        <w:t>(){</w:t>
      </w:r>
    </w:p>
    <w:p w:rsidR="00343336" w:rsidRDefault="00343336" w:rsidP="005E3995">
      <w:pPr>
        <w:pStyle w:val="cod"/>
      </w:pPr>
      <w:r>
        <w:t xml:space="preserve">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false);</w:t>
      </w:r>
    </w:p>
    <w:p w:rsidR="00343336" w:rsidRDefault="00343336" w:rsidP="005E3995">
      <w:pPr>
        <w:pStyle w:val="cod"/>
      </w:pPr>
      <w:r>
        <w:t>}</w:t>
      </w:r>
    </w:p>
    <w:p w:rsidR="00343336" w:rsidRDefault="00343336" w:rsidP="00AC22CF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690FFE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r w:rsidRPr="00092F8B">
              <w:t>Mostrar()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690FFE">
      <w:pPr>
        <w:pStyle w:val="cod"/>
      </w:pPr>
      <w:proofErr w:type="gramStart"/>
      <w:r w:rsidRPr="00690FFE">
        <w:t>void</w:t>
      </w:r>
      <w:proofErr w:type="gramEnd"/>
      <w:r w:rsidRPr="00690FFE">
        <w:t xml:space="preserve"> </w:t>
      </w:r>
      <w:proofErr w:type="spellStart"/>
      <w:r w:rsidRPr="00690FFE">
        <w:t>Mostrar</w:t>
      </w:r>
      <w:proofErr w:type="spellEnd"/>
      <w:r w:rsidRPr="00690FFE">
        <w:t>(){</w:t>
      </w:r>
    </w:p>
    <w:p w:rsidR="00343336" w:rsidRPr="00690FFE" w:rsidRDefault="00343336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listaEvaluaciones</w:t>
      </w:r>
      <w:proofErr w:type="spellEnd"/>
      <w:proofErr w:type="gramEnd"/>
      <w:r w:rsidRPr="00690FFE">
        <w:t xml:space="preserve"> = </w:t>
      </w:r>
      <w:proofErr w:type="spellStart"/>
      <w:r w:rsidRPr="00690FFE">
        <w:t>unControladorEvaluacion.ObtenerListaEvaluaciones</w:t>
      </w:r>
      <w:proofErr w:type="spellEnd"/>
      <w:r w:rsidRPr="00690FFE">
        <w:t>();</w:t>
      </w:r>
    </w:p>
    <w:p w:rsidR="00343336" w:rsidRPr="00690FFE" w:rsidRDefault="00343336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MostrarListaEvaluaciones</w:t>
      </w:r>
      <w:proofErr w:type="spellEnd"/>
      <w:r w:rsidRPr="00690FFE">
        <w:t>(</w:t>
      </w:r>
      <w:proofErr w:type="spellStart"/>
      <w:proofErr w:type="gramEnd"/>
      <w:r w:rsidRPr="00690FFE">
        <w:t>listaEvaluaciones</w:t>
      </w:r>
      <w:proofErr w:type="spellEnd"/>
      <w:r w:rsidRPr="00690FFE">
        <w:t>);</w:t>
      </w:r>
    </w:p>
    <w:p w:rsidR="00343336" w:rsidRPr="00690FFE" w:rsidRDefault="00343336" w:rsidP="00690FFE">
      <w:pPr>
        <w:pStyle w:val="cod"/>
      </w:pPr>
      <w:r w:rsidRPr="00690FFE">
        <w:t xml:space="preserve">    </w:t>
      </w:r>
      <w:proofErr w:type="spellStart"/>
      <w:proofErr w:type="gramStart"/>
      <w:r w:rsidRPr="00690FFE">
        <w:t>setVisible</w:t>
      </w:r>
      <w:proofErr w:type="spellEnd"/>
      <w:r w:rsidRPr="00690FFE">
        <w:t>(</w:t>
      </w:r>
      <w:proofErr w:type="gramEnd"/>
      <w:r w:rsidRPr="00690FFE">
        <w:t>true);</w:t>
      </w:r>
    </w:p>
    <w:p w:rsidR="00343336" w:rsidRPr="00690FFE" w:rsidRDefault="00343336" w:rsidP="00690FFE">
      <w:pPr>
        <w:pStyle w:val="cod"/>
      </w:pPr>
      <w:r w:rsidRPr="00690FFE">
        <w:t>}</w:t>
      </w:r>
    </w:p>
    <w:p w:rsidR="00343336" w:rsidRPr="00690FFE" w:rsidRDefault="00343336" w:rsidP="00690FFE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C11AA8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 w:rsidRPr="00092F8B">
              <w:t>EvaluarRepresentanteForm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proofErr w:type="spellStart"/>
            <w:r w:rsidRPr="00E452FA">
              <w:t>MostrarListaEvaluaciones</w:t>
            </w:r>
            <w:proofErr w:type="spellEnd"/>
            <w:r w:rsidRPr="00E452FA">
              <w:t>(</w:t>
            </w:r>
            <w:proofErr w:type="spellStart"/>
            <w:r w:rsidRPr="00E452FA">
              <w:t>listaEvaluaciones</w:t>
            </w:r>
            <w:proofErr w:type="spellEnd"/>
            <w:r w:rsidRPr="00E452FA">
              <w:t>)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343336" w:rsidRPr="00487D13" w:rsidRDefault="00343336" w:rsidP="00487D13">
      <w:pPr>
        <w:pStyle w:val="cod"/>
      </w:pPr>
      <w:proofErr w:type="gramStart"/>
      <w:r w:rsidRPr="00487D13">
        <w:t>void</w:t>
      </w:r>
      <w:proofErr w:type="gramEnd"/>
      <w:r w:rsidRPr="00487D13">
        <w:t xml:space="preserve"> </w:t>
      </w:r>
      <w:proofErr w:type="spellStart"/>
      <w:r w:rsidRPr="00487D13">
        <w:t>MostrarListaEvaluaciones</w:t>
      </w:r>
      <w:proofErr w:type="spellEnd"/>
      <w:r w:rsidRPr="00487D13">
        <w:t>(</w:t>
      </w:r>
      <w:proofErr w:type="spellStart"/>
      <w:r w:rsidRPr="00487D13">
        <w:t>listaEvaluaciones</w:t>
      </w:r>
      <w:proofErr w:type="spellEnd"/>
      <w:r w:rsidRPr="00487D13">
        <w:t>){</w:t>
      </w:r>
    </w:p>
    <w:p w:rsidR="00343336" w:rsidRPr="00487D13" w:rsidRDefault="00343336" w:rsidP="00487D13">
      <w:pPr>
        <w:pStyle w:val="cod"/>
      </w:pPr>
      <w:r w:rsidRPr="00487D13">
        <w:t xml:space="preserve">    </w:t>
      </w:r>
      <w:proofErr w:type="spellStart"/>
      <w:proofErr w:type="gramStart"/>
      <w:r w:rsidRPr="00487D13">
        <w:t>foreach</w:t>
      </w:r>
      <w:proofErr w:type="spellEnd"/>
      <w:r w:rsidRPr="00487D13">
        <w:t>(</w:t>
      </w:r>
      <w:proofErr w:type="spellStart"/>
      <w:proofErr w:type="gramEnd"/>
      <w:r w:rsidRPr="00487D13">
        <w:t>ev</w:t>
      </w:r>
      <w:proofErr w:type="spellEnd"/>
      <w:r w:rsidRPr="00487D13">
        <w:t xml:space="preserve"> in </w:t>
      </w:r>
      <w:proofErr w:type="spellStart"/>
      <w:r w:rsidRPr="00487D13">
        <w:t>listaEvaluaciones</w:t>
      </w:r>
      <w:proofErr w:type="spellEnd"/>
      <w:r w:rsidRPr="00487D13">
        <w:t>){</w:t>
      </w:r>
    </w:p>
    <w:p w:rsidR="00343336" w:rsidRPr="005517DD" w:rsidRDefault="00343336" w:rsidP="00487D13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combo</w:t>
      </w:r>
      <w:r w:rsidR="005517DD" w:rsidRPr="005517DD">
        <w:rPr>
          <w:lang w:val="es-DO"/>
        </w:rPr>
        <w:t>Evs</w:t>
      </w:r>
      <w:r w:rsidRPr="005517DD">
        <w:rPr>
          <w:lang w:val="es-DO"/>
        </w:rPr>
        <w:t>.add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ev</w:t>
      </w:r>
      <w:proofErr w:type="spellEnd"/>
      <w:r w:rsidRPr="005517DD">
        <w:rPr>
          <w:lang w:val="es-DO"/>
        </w:rPr>
        <w:t>) //Componente Evaluaciones</w:t>
      </w:r>
    </w:p>
    <w:p w:rsidR="00343336" w:rsidRPr="00487D13" w:rsidRDefault="00343336" w:rsidP="00487D13">
      <w:pPr>
        <w:pStyle w:val="cod"/>
      </w:pPr>
      <w:r w:rsidRPr="005517DD">
        <w:rPr>
          <w:lang w:val="es-DO"/>
        </w:rPr>
        <w:t xml:space="preserve">    </w:t>
      </w:r>
      <w:r w:rsidRPr="00487D13">
        <w:t>}</w:t>
      </w:r>
    </w:p>
    <w:p w:rsidR="00343336" w:rsidRPr="00487D13" w:rsidRDefault="00343336" w:rsidP="00487D13">
      <w:pPr>
        <w:pStyle w:val="cod"/>
      </w:pPr>
      <w:r w:rsidRPr="00487D13">
        <w:t>}</w:t>
      </w:r>
    </w:p>
    <w:p w:rsidR="00343336" w:rsidRPr="00487D13" w:rsidRDefault="00343336" w:rsidP="00487D1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877743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877743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A027A1" w:rsidRDefault="00343336" w:rsidP="00877743">
            <w:pPr>
              <w:pStyle w:val="oper"/>
              <w:rPr>
                <w:rFonts w:cs="Times New Roman"/>
              </w:rPr>
            </w:pPr>
            <w:proofErr w:type="spellStart"/>
            <w:r w:rsidRPr="00A027A1">
              <w:t>ObtenerEvaluacion</w:t>
            </w:r>
            <w:proofErr w:type="spellEnd"/>
            <w:r w:rsidRPr="00A027A1">
              <w:t>(</w:t>
            </w:r>
            <w:proofErr w:type="spellStart"/>
            <w:r w:rsidRPr="00A027A1">
              <w:t>idEvaluacion</w:t>
            </w:r>
            <w:proofErr w:type="spellEnd"/>
            <w:r w:rsidRPr="00A027A1">
              <w:t>)</w:t>
            </w:r>
          </w:p>
        </w:tc>
      </w:tr>
    </w:tbl>
    <w:p w:rsidR="00343336" w:rsidRPr="00E473FC" w:rsidRDefault="00343336" w:rsidP="00487D13">
      <w:pPr>
        <w:pStyle w:val="enc"/>
      </w:pPr>
      <w:r w:rsidRPr="00E473FC">
        <w:t>Pseudo</w:t>
      </w:r>
      <w:r>
        <w:t>código</w:t>
      </w:r>
    </w:p>
    <w:p w:rsidR="00721845" w:rsidRPr="00721845" w:rsidRDefault="00721845" w:rsidP="00721845">
      <w:pPr>
        <w:pStyle w:val="cod"/>
      </w:pPr>
      <w:proofErr w:type="gramStart"/>
      <w:r w:rsidRPr="00721845">
        <w:t>void</w:t>
      </w:r>
      <w:proofErr w:type="gramEnd"/>
      <w:r w:rsidRPr="00721845">
        <w:t xml:space="preserve"> </w:t>
      </w:r>
      <w:proofErr w:type="spellStart"/>
      <w:r w:rsidRPr="00721845">
        <w:t>ObtenerEvaluacion</w:t>
      </w:r>
      <w:proofErr w:type="spellEnd"/>
      <w:r w:rsidRPr="00721845">
        <w:t>(</w:t>
      </w:r>
      <w:proofErr w:type="spellStart"/>
      <w:r w:rsidRPr="00721845">
        <w:t>idEvaluacion</w:t>
      </w:r>
      <w:proofErr w:type="spellEnd"/>
      <w:r w:rsidRPr="00721845">
        <w:t>){</w:t>
      </w:r>
    </w:p>
    <w:p w:rsidR="00721845" w:rsidRDefault="00721845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// </w:t>
      </w:r>
      <w:proofErr w:type="spellStart"/>
      <w:r w:rsidRPr="00721845">
        <w:rPr>
          <w:lang w:val="es-DO"/>
        </w:rPr>
        <w:t>PuntosEv</w:t>
      </w:r>
      <w:proofErr w:type="spellEnd"/>
      <w:r w:rsidRPr="00721845">
        <w:rPr>
          <w:lang w:val="es-DO"/>
        </w:rPr>
        <w:t xml:space="preserve"> será un </w:t>
      </w:r>
      <w:proofErr w:type="spellStart"/>
      <w:r w:rsidRPr="00721845">
        <w:rPr>
          <w:lang w:val="es-DO"/>
        </w:rPr>
        <w:t>arrayList</w:t>
      </w:r>
      <w:proofErr w:type="spellEnd"/>
      <w:r w:rsidRPr="00721845">
        <w:rPr>
          <w:lang w:val="es-DO"/>
        </w:rPr>
        <w:t>&lt;</w:t>
      </w:r>
      <w:r>
        <w:rPr>
          <w:lang w:val="es-DO"/>
        </w:rPr>
        <w:t xml:space="preserve"> </w:t>
      </w:r>
      <w:proofErr w:type="spellStart"/>
      <w:r w:rsidRPr="00721845">
        <w:rPr>
          <w:lang w:val="es-DO"/>
        </w:rPr>
        <w:t>Hash</w:t>
      </w:r>
      <w:r w:rsidR="00965271">
        <w:rPr>
          <w:lang w:val="es-DO"/>
        </w:rPr>
        <w:t>Map</w:t>
      </w:r>
      <w:proofErr w:type="spellEnd"/>
      <w:r w:rsidRPr="00721845">
        <w:rPr>
          <w:lang w:val="es-DO"/>
        </w:rPr>
        <w:t>&lt;</w:t>
      </w:r>
      <w:proofErr w:type="spellStart"/>
      <w:r w:rsidRPr="00721845">
        <w:rPr>
          <w:lang w:val="es-DO"/>
        </w:rPr>
        <w:t>String</w:t>
      </w:r>
      <w:proofErr w:type="spellEnd"/>
      <w:r w:rsidRPr="00721845">
        <w:rPr>
          <w:lang w:val="es-DO"/>
        </w:rPr>
        <w:t xml:space="preserve">, </w:t>
      </w:r>
      <w:proofErr w:type="spellStart"/>
      <w:r w:rsidRPr="00721845">
        <w:rPr>
          <w:lang w:val="es-DO"/>
        </w:rPr>
        <w:t>String</w:t>
      </w:r>
      <w:proofErr w:type="spellEnd"/>
      <w:r w:rsidRPr="00721845">
        <w:rPr>
          <w:lang w:val="es-DO"/>
        </w:rPr>
        <w:t xml:space="preserve">&gt; &gt; </w:t>
      </w:r>
    </w:p>
    <w:p w:rsidR="00721845" w:rsidRPr="00721845" w:rsidRDefault="00721845" w:rsidP="00721845">
      <w:pPr>
        <w:pStyle w:val="cod"/>
        <w:rPr>
          <w:lang w:val="es-DO"/>
        </w:rPr>
      </w:pPr>
      <w:r>
        <w:rPr>
          <w:lang w:val="es-DO"/>
        </w:rPr>
        <w:t xml:space="preserve">    // </w:t>
      </w:r>
      <w:proofErr w:type="gramStart"/>
      <w:r w:rsidRPr="00721845">
        <w:rPr>
          <w:lang w:val="es-DO"/>
        </w:rPr>
        <w:t>que</w:t>
      </w:r>
      <w:proofErr w:type="gramEnd"/>
      <w:r w:rsidRPr="00721845">
        <w:rPr>
          <w:lang w:val="es-DO"/>
        </w:rPr>
        <w:t xml:space="preserve"> te enviará </w:t>
      </w:r>
      <w:r>
        <w:rPr>
          <w:lang w:val="es-DO"/>
        </w:rPr>
        <w:t>la controladora</w:t>
      </w:r>
    </w:p>
    <w:p w:rsidR="00721845" w:rsidRPr="00721845" w:rsidRDefault="00721845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</w:t>
      </w:r>
      <w:proofErr w:type="spellStart"/>
      <w:proofErr w:type="gramStart"/>
      <w:r w:rsidRPr="00721845">
        <w:rPr>
          <w:lang w:val="es-DO"/>
        </w:rPr>
        <w:t>puntosEv</w:t>
      </w:r>
      <w:proofErr w:type="spellEnd"/>
      <w:proofErr w:type="gramEnd"/>
      <w:r w:rsidRPr="00721845">
        <w:rPr>
          <w:lang w:val="es-DO"/>
        </w:rPr>
        <w:t xml:space="preserve"> = </w:t>
      </w:r>
      <w:proofErr w:type="spellStart"/>
      <w:r w:rsidRPr="00721845">
        <w:rPr>
          <w:lang w:val="es-DO"/>
        </w:rPr>
        <w:t>unControladorEvaluacion.ObtenerEvaluacion</w:t>
      </w:r>
      <w:proofErr w:type="spellEnd"/>
      <w:r w:rsidRPr="00721845">
        <w:rPr>
          <w:lang w:val="es-DO"/>
        </w:rPr>
        <w:t>(</w:t>
      </w:r>
      <w:proofErr w:type="spellStart"/>
      <w:r w:rsidRPr="00721845">
        <w:rPr>
          <w:lang w:val="es-DO"/>
        </w:rPr>
        <w:t>idEvaluacion</w:t>
      </w:r>
      <w:proofErr w:type="spellEnd"/>
      <w:r w:rsidRPr="00721845">
        <w:rPr>
          <w:lang w:val="es-DO"/>
        </w:rPr>
        <w:t>);</w:t>
      </w:r>
    </w:p>
    <w:p w:rsidR="00721845" w:rsidRPr="00721845" w:rsidRDefault="00721845" w:rsidP="00721845">
      <w:pPr>
        <w:pStyle w:val="cod"/>
        <w:rPr>
          <w:lang w:val="es-DO"/>
        </w:rPr>
      </w:pPr>
      <w:r w:rsidRPr="00721845">
        <w:rPr>
          <w:lang w:val="es-DO"/>
        </w:rPr>
        <w:t xml:space="preserve">    </w:t>
      </w:r>
      <w:proofErr w:type="spellStart"/>
      <w:proofErr w:type="gramStart"/>
      <w:r w:rsidRPr="00721845">
        <w:rPr>
          <w:lang w:val="es-DO"/>
        </w:rPr>
        <w:t>MostrarEvaluacion</w:t>
      </w:r>
      <w:proofErr w:type="spellEnd"/>
      <w:r w:rsidRPr="00721845">
        <w:rPr>
          <w:lang w:val="es-DO"/>
        </w:rPr>
        <w:t>(</w:t>
      </w:r>
      <w:proofErr w:type="spellStart"/>
      <w:proofErr w:type="gramEnd"/>
      <w:r w:rsidRPr="00721845">
        <w:rPr>
          <w:lang w:val="es-DO"/>
        </w:rPr>
        <w:t>puntosEv</w:t>
      </w:r>
      <w:proofErr w:type="spellEnd"/>
      <w:r w:rsidRPr="00721845">
        <w:rPr>
          <w:lang w:val="es-DO"/>
        </w:rPr>
        <w:t>);</w:t>
      </w:r>
    </w:p>
    <w:p w:rsidR="00721845" w:rsidRPr="00721845" w:rsidRDefault="00721845" w:rsidP="00721845">
      <w:pPr>
        <w:pStyle w:val="cod"/>
      </w:pPr>
      <w:r w:rsidRPr="00721845">
        <w:t>}</w:t>
      </w:r>
    </w:p>
    <w:p w:rsidR="00343336" w:rsidRPr="00487D13" w:rsidRDefault="00343336" w:rsidP="00487D13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21845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1845" w:rsidRPr="0040130C" w:rsidRDefault="00721845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21845" w:rsidRPr="001E3A1A" w:rsidRDefault="00721845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965271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87D13" w:rsidRDefault="00721845" w:rsidP="00B464E8">
            <w:pPr>
              <w:pStyle w:val="oper"/>
              <w:rPr>
                <w:rFonts w:cs="Times New Roman"/>
              </w:rPr>
            </w:pPr>
            <w:proofErr w:type="spellStart"/>
            <w:r w:rsidRPr="00721845">
              <w:t>MostrarEvaluacion</w:t>
            </w:r>
            <w:proofErr w:type="spellEnd"/>
            <w:r w:rsidRPr="00721845">
              <w:t>(</w:t>
            </w:r>
            <w:proofErr w:type="spellStart"/>
            <w:r w:rsidRPr="00721845">
              <w:t>PuntosEv</w:t>
            </w:r>
            <w:proofErr w:type="spellEnd"/>
            <w:r w:rsidRPr="00721845">
              <w:t>)</w:t>
            </w:r>
          </w:p>
        </w:tc>
      </w:tr>
    </w:tbl>
    <w:p w:rsidR="00343336" w:rsidRPr="00E473FC" w:rsidRDefault="00343336" w:rsidP="00092F8B">
      <w:pPr>
        <w:pStyle w:val="enc"/>
      </w:pPr>
      <w:r w:rsidRPr="00E473FC">
        <w:t>Pseudo</w:t>
      </w:r>
      <w:r>
        <w:t>código</w:t>
      </w:r>
    </w:p>
    <w:p w:rsidR="00965271" w:rsidRPr="00965271" w:rsidRDefault="00965271" w:rsidP="00965271">
      <w:pPr>
        <w:pStyle w:val="cod"/>
      </w:pPr>
      <w:proofErr w:type="gramStart"/>
      <w:r w:rsidRPr="00965271">
        <w:t>void</w:t>
      </w:r>
      <w:proofErr w:type="gramEnd"/>
      <w:r w:rsidRPr="00965271">
        <w:t xml:space="preserve"> </w:t>
      </w:r>
      <w:proofErr w:type="spellStart"/>
      <w:r w:rsidRPr="00965271">
        <w:t>MostrarEvaluacion</w:t>
      </w:r>
      <w:proofErr w:type="spellEnd"/>
      <w:r w:rsidRPr="00965271">
        <w:t>(</w:t>
      </w:r>
      <w:proofErr w:type="spellStart"/>
      <w:r w:rsidRPr="00965271">
        <w:t>ptos</w:t>
      </w:r>
      <w:proofErr w:type="spellEnd"/>
      <w:r w:rsidRPr="00965271">
        <w:t>){</w:t>
      </w:r>
    </w:p>
    <w:p w:rsidR="00965271" w:rsidRPr="00965271" w:rsidRDefault="00965271" w:rsidP="00965271">
      <w:pPr>
        <w:pStyle w:val="cod"/>
      </w:pPr>
      <w:r>
        <w:tab/>
        <w:t xml:space="preserve">// </w:t>
      </w:r>
      <w:proofErr w:type="spellStart"/>
      <w:r w:rsidRPr="00965271">
        <w:t>ptos</w:t>
      </w:r>
      <w:proofErr w:type="spellEnd"/>
      <w:r w:rsidRPr="00965271">
        <w:t xml:space="preserve"> </w:t>
      </w:r>
      <w:proofErr w:type="spellStart"/>
      <w:r w:rsidRPr="00965271">
        <w:t>será</w:t>
      </w:r>
      <w:proofErr w:type="spellEnd"/>
      <w:r w:rsidRPr="00965271">
        <w:t xml:space="preserve"> </w:t>
      </w:r>
      <w:proofErr w:type="gramStart"/>
      <w:r w:rsidRPr="00965271">
        <w:t>un</w:t>
      </w:r>
      <w:proofErr w:type="gramEnd"/>
      <w:r w:rsidRPr="00965271">
        <w:t xml:space="preserve"> </w:t>
      </w:r>
      <w:proofErr w:type="spellStart"/>
      <w:r w:rsidRPr="00965271">
        <w:t>arrayList</w:t>
      </w:r>
      <w:proofErr w:type="spellEnd"/>
      <w:r w:rsidRPr="00965271">
        <w:t xml:space="preserve">&lt; </w:t>
      </w:r>
      <w:proofErr w:type="spellStart"/>
      <w:r w:rsidRPr="00965271">
        <w:t>Hash</w:t>
      </w:r>
      <w:r>
        <w:t>Map</w:t>
      </w:r>
      <w:proofErr w:type="spellEnd"/>
      <w:r w:rsidRPr="00965271">
        <w:t xml:space="preserve">&lt;String, String&gt; &gt; </w:t>
      </w:r>
    </w:p>
    <w:p w:rsidR="00965271" w:rsidRPr="00965271" w:rsidRDefault="00965271" w:rsidP="00965271">
      <w:pPr>
        <w:pStyle w:val="cod"/>
      </w:pPr>
    </w:p>
    <w:p w:rsidR="00965271" w:rsidRPr="00965271" w:rsidRDefault="00965271" w:rsidP="00965271">
      <w:pPr>
        <w:pStyle w:val="cod"/>
      </w:pPr>
      <w:r w:rsidRPr="00965271">
        <w:t xml:space="preserve">    </w:t>
      </w:r>
      <w:proofErr w:type="gramStart"/>
      <w:r w:rsidRPr="00965271">
        <w:t>for(</w:t>
      </w:r>
      <w:proofErr w:type="spellStart"/>
      <w:proofErr w:type="gramEnd"/>
      <w:r w:rsidRPr="00965271">
        <w:t>i</w:t>
      </w:r>
      <w:proofErr w:type="spellEnd"/>
      <w:r w:rsidRPr="00965271">
        <w:t xml:space="preserve"> = 0; </w:t>
      </w:r>
      <w:proofErr w:type="spellStart"/>
      <w:r w:rsidRPr="00965271">
        <w:t>i</w:t>
      </w:r>
      <w:proofErr w:type="spellEnd"/>
      <w:r w:rsidRPr="00965271">
        <w:t xml:space="preserve"> &lt; </w:t>
      </w:r>
      <w:proofErr w:type="spellStart"/>
      <w:r w:rsidRPr="00965271">
        <w:t>ptos.size</w:t>
      </w:r>
      <w:proofErr w:type="spellEnd"/>
      <w:r w:rsidRPr="00965271">
        <w:t xml:space="preserve">(); </w:t>
      </w:r>
      <w:proofErr w:type="spellStart"/>
      <w:r w:rsidRPr="00965271">
        <w:t>i</w:t>
      </w:r>
      <w:proofErr w:type="spellEnd"/>
      <w:r w:rsidRPr="00965271">
        <w:t>++){</w:t>
      </w:r>
    </w:p>
    <w:p w:rsidR="00965271" w:rsidRPr="00965271" w:rsidRDefault="00965271" w:rsidP="00965271">
      <w:pPr>
        <w:pStyle w:val="cod"/>
      </w:pPr>
      <w:r w:rsidRPr="00965271">
        <w:t xml:space="preserve">        </w:t>
      </w:r>
      <w:proofErr w:type="gramStart"/>
      <w:r w:rsidRPr="00965271">
        <w:t>id</w:t>
      </w:r>
      <w:proofErr w:type="gramEnd"/>
      <w:r w:rsidRPr="00965271">
        <w:t xml:space="preserve"> = </w:t>
      </w:r>
      <w:proofErr w:type="spellStart"/>
      <w:r w:rsidRPr="00965271">
        <w:t>ptos</w:t>
      </w:r>
      <w:proofErr w:type="spellEnd"/>
      <w:r w:rsidRPr="00965271">
        <w:t>[</w:t>
      </w:r>
      <w:proofErr w:type="spellStart"/>
      <w:r w:rsidRPr="00965271">
        <w:t>i</w:t>
      </w:r>
      <w:proofErr w:type="spellEnd"/>
      <w:r w:rsidRPr="00965271">
        <w:t>].get("id");</w:t>
      </w:r>
    </w:p>
    <w:p w:rsidR="00965271" w:rsidRPr="00965271" w:rsidRDefault="00965271" w:rsidP="00965271">
      <w:pPr>
        <w:pStyle w:val="cod"/>
      </w:pPr>
      <w:r w:rsidRPr="00965271">
        <w:t xml:space="preserve">        </w:t>
      </w:r>
      <w:proofErr w:type="spellStart"/>
      <w:proofErr w:type="gramStart"/>
      <w:r w:rsidRPr="00965271">
        <w:t>p</w:t>
      </w:r>
      <w:r w:rsidR="001068CC">
        <w:t>to</w:t>
      </w:r>
      <w:proofErr w:type="spellEnd"/>
      <w:proofErr w:type="gramEnd"/>
      <w:r w:rsidRPr="00965271">
        <w:t xml:space="preserve"> = </w:t>
      </w:r>
      <w:proofErr w:type="spellStart"/>
      <w:r w:rsidRPr="00965271">
        <w:t>ptos</w:t>
      </w:r>
      <w:proofErr w:type="spellEnd"/>
      <w:r w:rsidRPr="00965271">
        <w:t>[</w:t>
      </w:r>
      <w:proofErr w:type="spellStart"/>
      <w:r w:rsidRPr="00965271">
        <w:t>i</w:t>
      </w:r>
      <w:proofErr w:type="spellEnd"/>
      <w:r w:rsidRPr="00965271">
        <w:t>].get("</w:t>
      </w:r>
      <w:proofErr w:type="spellStart"/>
      <w:r w:rsidR="001068CC">
        <w:t>pto</w:t>
      </w:r>
      <w:proofErr w:type="spellEnd"/>
      <w:r w:rsidRPr="00965271">
        <w:t>");</w:t>
      </w:r>
    </w:p>
    <w:p w:rsidR="00965271" w:rsidRPr="00965271" w:rsidRDefault="00965271" w:rsidP="00965271">
      <w:pPr>
        <w:pStyle w:val="cod"/>
      </w:pPr>
      <w:r w:rsidRPr="00965271">
        <w:t xml:space="preserve">        </w:t>
      </w:r>
      <w:proofErr w:type="spellStart"/>
      <w:proofErr w:type="gramStart"/>
      <w:r w:rsidRPr="00965271">
        <w:t>resp</w:t>
      </w:r>
      <w:proofErr w:type="spellEnd"/>
      <w:proofErr w:type="gramEnd"/>
      <w:r w:rsidRPr="00965271">
        <w:t xml:space="preserve"> = </w:t>
      </w:r>
      <w:proofErr w:type="spellStart"/>
      <w:r w:rsidRPr="00965271">
        <w:t>ptos</w:t>
      </w:r>
      <w:proofErr w:type="spellEnd"/>
      <w:r w:rsidRPr="00965271">
        <w:t>[</w:t>
      </w:r>
      <w:proofErr w:type="spellStart"/>
      <w:r w:rsidRPr="00965271">
        <w:t>i</w:t>
      </w:r>
      <w:proofErr w:type="spellEnd"/>
      <w:r w:rsidRPr="00965271">
        <w:t>].get("</w:t>
      </w:r>
      <w:proofErr w:type="spellStart"/>
      <w:r w:rsidRPr="00965271">
        <w:t>resp</w:t>
      </w:r>
      <w:proofErr w:type="spellEnd"/>
      <w:r w:rsidRPr="00965271">
        <w:t>");</w:t>
      </w:r>
    </w:p>
    <w:p w:rsidR="00965271" w:rsidRPr="00965271" w:rsidRDefault="00965271" w:rsidP="00965271">
      <w:pPr>
        <w:pStyle w:val="cod"/>
      </w:pPr>
    </w:p>
    <w:p w:rsidR="00965271" w:rsidRPr="00965271" w:rsidRDefault="00965271" w:rsidP="00965271">
      <w:pPr>
        <w:pStyle w:val="cod"/>
        <w:rPr>
          <w:lang w:val="es-DO"/>
        </w:rPr>
      </w:pPr>
      <w:r w:rsidRPr="00965271">
        <w:t xml:space="preserve">        </w:t>
      </w:r>
      <w:r w:rsidRPr="00965271">
        <w:rPr>
          <w:lang w:val="es-DO"/>
        </w:rPr>
        <w:t>// Aquí agregas un punto de evaluación al panel.</w:t>
      </w:r>
    </w:p>
    <w:p w:rsidR="00965271" w:rsidRPr="00965271" w:rsidRDefault="00965271" w:rsidP="00965271">
      <w:pPr>
        <w:pStyle w:val="cod"/>
        <w:rPr>
          <w:lang w:val="es-DO"/>
        </w:rPr>
      </w:pPr>
      <w:r w:rsidRPr="00965271">
        <w:rPr>
          <w:lang w:val="es-DO"/>
        </w:rPr>
        <w:t xml:space="preserve">        </w:t>
      </w:r>
      <w:proofErr w:type="spellStart"/>
      <w:proofErr w:type="gramStart"/>
      <w:r w:rsidRPr="00965271">
        <w:rPr>
          <w:lang w:val="es-DO"/>
        </w:rPr>
        <w:t>pnlPuntos.addPunto</w:t>
      </w:r>
      <w:proofErr w:type="spellEnd"/>
      <w:r w:rsidRPr="00965271">
        <w:rPr>
          <w:lang w:val="es-DO"/>
        </w:rPr>
        <w:t>(</w:t>
      </w:r>
      <w:proofErr w:type="gramEnd"/>
      <w:r w:rsidRPr="00965271">
        <w:rPr>
          <w:lang w:val="es-DO"/>
        </w:rPr>
        <w:t xml:space="preserve">id, </w:t>
      </w:r>
      <w:proofErr w:type="spellStart"/>
      <w:r w:rsidRPr="00965271">
        <w:rPr>
          <w:lang w:val="es-DO"/>
        </w:rPr>
        <w:t>preg</w:t>
      </w:r>
      <w:proofErr w:type="spellEnd"/>
      <w:r w:rsidRPr="00965271">
        <w:rPr>
          <w:lang w:val="es-DO"/>
        </w:rPr>
        <w:t xml:space="preserve">, </w:t>
      </w:r>
      <w:proofErr w:type="spellStart"/>
      <w:r w:rsidRPr="00965271">
        <w:rPr>
          <w:lang w:val="es-DO"/>
        </w:rPr>
        <w:t>resp</w:t>
      </w:r>
      <w:proofErr w:type="spellEnd"/>
      <w:r w:rsidRPr="00965271">
        <w:rPr>
          <w:lang w:val="es-DO"/>
        </w:rPr>
        <w:t>);</w:t>
      </w:r>
    </w:p>
    <w:p w:rsidR="00965271" w:rsidRPr="00965271" w:rsidRDefault="00965271" w:rsidP="00965271">
      <w:pPr>
        <w:pStyle w:val="cod"/>
      </w:pPr>
      <w:r w:rsidRPr="00965271">
        <w:rPr>
          <w:lang w:val="es-DO"/>
        </w:rPr>
        <w:t xml:space="preserve">    </w:t>
      </w:r>
      <w:r w:rsidRPr="00965271">
        <w:t>}</w:t>
      </w:r>
    </w:p>
    <w:p w:rsidR="00965271" w:rsidRPr="00965271" w:rsidRDefault="00965271" w:rsidP="00965271">
      <w:pPr>
        <w:pStyle w:val="cod"/>
      </w:pPr>
      <w:r w:rsidRPr="00965271">
        <w:t>}</w:t>
      </w:r>
    </w:p>
    <w:p w:rsidR="00343336" w:rsidRDefault="00343336" w:rsidP="00236C96">
      <w:pPr>
        <w:rPr>
          <w:rFonts w:ascii="Courier New" w:hAnsi="Courier New" w:cs="Courier New"/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965271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5271" w:rsidRPr="0040130C" w:rsidRDefault="00965271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5271" w:rsidRPr="001E3A1A" w:rsidRDefault="00965271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965271" w:rsidP="00B464E8">
            <w:pPr>
              <w:pStyle w:val="Clase"/>
              <w:rPr>
                <w:rFonts w:cs="Times New Roman"/>
              </w:rPr>
            </w:pPr>
            <w:proofErr w:type="spellStart"/>
            <w:r w:rsidRPr="00690FFE">
              <w:t>RevisarEvaluacionForm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965271" w:rsidP="00B464E8">
            <w:pPr>
              <w:pStyle w:val="oper"/>
              <w:rPr>
                <w:rFonts w:cs="Times New Roman"/>
              </w:rPr>
            </w:pPr>
            <w:proofErr w:type="spellStart"/>
            <w:r w:rsidRPr="00965271">
              <w:t>GuardarRevision</w:t>
            </w:r>
            <w:proofErr w:type="spellEnd"/>
            <w:r w:rsidRPr="00965271">
              <w:t>(</w:t>
            </w:r>
            <w:proofErr w:type="spellStart"/>
            <w:r w:rsidRPr="00965271">
              <w:t>idEvaluacion</w:t>
            </w:r>
            <w:proofErr w:type="spellEnd"/>
            <w:r w:rsidRPr="00965271">
              <w:t xml:space="preserve">, </w:t>
            </w:r>
            <w:proofErr w:type="spellStart"/>
            <w:r w:rsidRPr="00965271">
              <w:t>respReclamadas</w:t>
            </w:r>
            <w:proofErr w:type="spellEnd"/>
            <w:r w:rsidRPr="00965271">
              <w:t>)</w:t>
            </w:r>
          </w:p>
        </w:tc>
      </w:tr>
    </w:tbl>
    <w:p w:rsidR="00343336" w:rsidRPr="00E473FC" w:rsidRDefault="00343336" w:rsidP="006C44FB">
      <w:pPr>
        <w:pStyle w:val="enc"/>
      </w:pPr>
      <w:r w:rsidRPr="00E473FC">
        <w:t>Pseudo</w:t>
      </w:r>
      <w:r>
        <w:t>código</w:t>
      </w:r>
    </w:p>
    <w:p w:rsidR="001A0947" w:rsidRPr="001A0947" w:rsidRDefault="001A0947" w:rsidP="001A0947">
      <w:pPr>
        <w:pStyle w:val="cod"/>
      </w:pPr>
      <w:proofErr w:type="gramStart"/>
      <w:r w:rsidRPr="001A0947">
        <w:t>void</w:t>
      </w:r>
      <w:proofErr w:type="gramEnd"/>
      <w:r w:rsidRPr="001A0947">
        <w:t xml:space="preserve"> </w:t>
      </w:r>
      <w:proofErr w:type="spellStart"/>
      <w:r w:rsidRPr="001A0947">
        <w:t>GuardarRevision</w:t>
      </w:r>
      <w:proofErr w:type="spellEnd"/>
      <w:r w:rsidRPr="001A0947">
        <w:t>(</w:t>
      </w:r>
      <w:proofErr w:type="spellStart"/>
      <w:r w:rsidRPr="001A0947">
        <w:t>idEval</w:t>
      </w:r>
      <w:proofErr w:type="spellEnd"/>
      <w:r w:rsidRPr="001A0947">
        <w:t xml:space="preserve">, </w:t>
      </w:r>
      <w:proofErr w:type="spellStart"/>
      <w:r w:rsidRPr="001A0947">
        <w:t>respReclam</w:t>
      </w:r>
      <w:proofErr w:type="spellEnd"/>
      <w:r w:rsidRPr="001A0947">
        <w:t>){</w:t>
      </w:r>
    </w:p>
    <w:p w:rsidR="001A0947" w:rsidRP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spellStart"/>
      <w:proofErr w:type="gramStart"/>
      <w:r w:rsidRPr="001A0947">
        <w:rPr>
          <w:lang w:val="es-DO"/>
        </w:rPr>
        <w:t>respReclam</w:t>
      </w:r>
      <w:proofErr w:type="spellEnd"/>
      <w:proofErr w:type="gramEnd"/>
      <w:r w:rsidRPr="001A0947">
        <w:rPr>
          <w:lang w:val="es-DO"/>
        </w:rPr>
        <w:t xml:space="preserve"> serán aquellas respuestas que el usuario</w:t>
      </w:r>
    </w:p>
    <w:p w:rsidR="001A0947" w:rsidRP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gramStart"/>
      <w:r w:rsidRPr="001A0947">
        <w:rPr>
          <w:lang w:val="es-DO"/>
        </w:rPr>
        <w:t>reclamó</w:t>
      </w:r>
      <w:proofErr w:type="gramEnd"/>
      <w:r w:rsidRPr="001A0947">
        <w:rPr>
          <w:lang w:val="es-DO"/>
        </w:rPr>
        <w:t xml:space="preserve"> con su respectivo comentario. Es decir:</w:t>
      </w:r>
    </w:p>
    <w:p w:rsidR="001A0947" w:rsidRP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spellStart"/>
      <w:r w:rsidRPr="001A0947">
        <w:rPr>
          <w:lang w:val="es-DO"/>
        </w:rPr>
        <w:t>HashMap</w:t>
      </w:r>
      <w:proofErr w:type="spellEnd"/>
      <w:r w:rsidRPr="001A0947">
        <w:rPr>
          <w:lang w:val="es-DO"/>
        </w:rPr>
        <w:t>&lt;</w:t>
      </w:r>
      <w:proofErr w:type="spellStart"/>
      <w:r w:rsidRPr="001A0947">
        <w:rPr>
          <w:lang w:val="es-DO"/>
        </w:rPr>
        <w:t>Integer</w:t>
      </w:r>
      <w:proofErr w:type="spellEnd"/>
      <w:r w:rsidRPr="001A0947">
        <w:rPr>
          <w:lang w:val="es-DO"/>
        </w:rPr>
        <w:t xml:space="preserve">, </w:t>
      </w:r>
      <w:proofErr w:type="spellStart"/>
      <w:r w:rsidRPr="001A0947">
        <w:rPr>
          <w:lang w:val="es-DO"/>
        </w:rPr>
        <w:t>String</w:t>
      </w:r>
      <w:proofErr w:type="spellEnd"/>
      <w:r w:rsidRPr="001A0947">
        <w:rPr>
          <w:lang w:val="es-DO"/>
        </w:rPr>
        <w:t>&gt; (</w:t>
      </w:r>
      <w:proofErr w:type="spellStart"/>
      <w:r w:rsidRPr="001A0947">
        <w:rPr>
          <w:lang w:val="es-DO"/>
        </w:rPr>
        <w:t>IdPunto</w:t>
      </w:r>
      <w:proofErr w:type="spellEnd"/>
      <w:r w:rsidRPr="001A0947">
        <w:rPr>
          <w:lang w:val="es-DO"/>
        </w:rPr>
        <w:t xml:space="preserve">, Comentario). </w:t>
      </w:r>
    </w:p>
    <w:p w:rsidR="001A0947" w:rsidRP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Aquellas respuestas que no sean reclamadas no estarán dentro</w:t>
      </w:r>
    </w:p>
    <w:p w:rsidR="001A0947" w:rsidRP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gramStart"/>
      <w:r w:rsidRPr="001A0947">
        <w:rPr>
          <w:lang w:val="es-DO"/>
        </w:rPr>
        <w:t>de</w:t>
      </w:r>
      <w:proofErr w:type="gramEnd"/>
      <w:r w:rsidRPr="001A0947">
        <w:rPr>
          <w:lang w:val="es-DO"/>
        </w:rPr>
        <w:t xml:space="preserve"> </w:t>
      </w:r>
      <w:proofErr w:type="spellStart"/>
      <w:r w:rsidRPr="001A0947">
        <w:rPr>
          <w:lang w:val="es-DO"/>
        </w:rPr>
        <w:t>respReclam</w:t>
      </w:r>
      <w:proofErr w:type="spellEnd"/>
      <w:r w:rsidRPr="001A0947">
        <w:rPr>
          <w:lang w:val="es-DO"/>
        </w:rPr>
        <w:t>.</w:t>
      </w:r>
    </w:p>
    <w:p w:rsidR="001A0947" w:rsidRPr="001A0947" w:rsidRDefault="001A0947" w:rsidP="001A0947">
      <w:pPr>
        <w:pStyle w:val="cod"/>
        <w:rPr>
          <w:lang w:val="es-DO"/>
        </w:rPr>
      </w:pPr>
    </w:p>
    <w:p w:rsidR="001A0947" w:rsidRP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// </w:t>
      </w:r>
      <w:proofErr w:type="spellStart"/>
      <w:proofErr w:type="gramStart"/>
      <w:r w:rsidRPr="001A0947">
        <w:rPr>
          <w:lang w:val="es-DO"/>
        </w:rPr>
        <w:t>idEval</w:t>
      </w:r>
      <w:proofErr w:type="spellEnd"/>
      <w:proofErr w:type="gramEnd"/>
      <w:r w:rsidRPr="001A0947">
        <w:rPr>
          <w:lang w:val="es-DO"/>
        </w:rPr>
        <w:t xml:space="preserve"> será el id que seleccionó el usuario en el </w:t>
      </w:r>
      <w:proofErr w:type="spellStart"/>
      <w:r w:rsidRPr="001A0947">
        <w:rPr>
          <w:lang w:val="es-DO"/>
        </w:rPr>
        <w:t>comboBox</w:t>
      </w:r>
      <w:proofErr w:type="spellEnd"/>
    </w:p>
    <w:p w:rsidR="001A0947" w:rsidRPr="001A0947" w:rsidRDefault="001A0947" w:rsidP="001A0947">
      <w:pPr>
        <w:pStyle w:val="cod"/>
        <w:rPr>
          <w:lang w:val="es-DO"/>
        </w:rPr>
      </w:pPr>
    </w:p>
    <w:p w:rsid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</w:t>
      </w:r>
      <w:proofErr w:type="spellStart"/>
      <w:proofErr w:type="gramStart"/>
      <w:r w:rsidRPr="001A0947">
        <w:rPr>
          <w:lang w:val="es-DO"/>
        </w:rPr>
        <w:t>est</w:t>
      </w:r>
      <w:proofErr w:type="spellEnd"/>
      <w:proofErr w:type="gramEnd"/>
      <w:r w:rsidRPr="001A0947">
        <w:rPr>
          <w:lang w:val="es-DO"/>
        </w:rPr>
        <w:t xml:space="preserve"> = </w:t>
      </w:r>
      <w:proofErr w:type="spellStart"/>
      <w:r w:rsidRPr="001A0947">
        <w:rPr>
          <w:lang w:val="es-DO"/>
        </w:rPr>
        <w:t>unControladorEvaluacion.GuardarRevision</w:t>
      </w:r>
      <w:proofErr w:type="spellEnd"/>
      <w:r w:rsidRPr="001A0947">
        <w:rPr>
          <w:lang w:val="es-DO"/>
        </w:rPr>
        <w:t>(</w:t>
      </w:r>
      <w:proofErr w:type="spellStart"/>
      <w:r w:rsidRPr="001A0947">
        <w:rPr>
          <w:lang w:val="es-DO"/>
        </w:rPr>
        <w:t>idEval</w:t>
      </w:r>
      <w:proofErr w:type="spellEnd"/>
      <w:r w:rsidRPr="001A0947">
        <w:rPr>
          <w:lang w:val="es-DO"/>
        </w:rPr>
        <w:t xml:space="preserve">, </w:t>
      </w:r>
      <w:proofErr w:type="spellStart"/>
      <w:r w:rsidRPr="001A0947">
        <w:rPr>
          <w:lang w:val="es-DO"/>
        </w:rPr>
        <w:t>respReclam</w:t>
      </w:r>
      <w:proofErr w:type="spellEnd"/>
      <w:r w:rsidRPr="001A0947">
        <w:rPr>
          <w:lang w:val="es-DO"/>
        </w:rPr>
        <w:t>);</w:t>
      </w:r>
    </w:p>
    <w:p w:rsidR="001A0947" w:rsidRDefault="001A0947" w:rsidP="001A0947">
      <w:pPr>
        <w:pStyle w:val="cod"/>
        <w:rPr>
          <w:lang w:val="es-DO"/>
        </w:rPr>
      </w:pPr>
      <w:r w:rsidRPr="001A0947">
        <w:rPr>
          <w:lang w:val="es-DO"/>
        </w:rPr>
        <w:t xml:space="preserve">    </w:t>
      </w:r>
      <w:proofErr w:type="gramStart"/>
      <w:r w:rsidRPr="001A0947">
        <w:rPr>
          <w:lang w:val="es-DO"/>
        </w:rPr>
        <w:t>mostrar</w:t>
      </w:r>
      <w:proofErr w:type="gramEnd"/>
      <w:r w:rsidRPr="001A0947">
        <w:rPr>
          <w:lang w:val="es-DO"/>
        </w:rPr>
        <w:t xml:space="preserve">("El nuevo estado de la evaluación es " + </w:t>
      </w:r>
      <w:proofErr w:type="spellStart"/>
      <w:r w:rsidRPr="001A0947">
        <w:rPr>
          <w:lang w:val="es-DO"/>
        </w:rPr>
        <w:t>est</w:t>
      </w:r>
      <w:proofErr w:type="spellEnd"/>
      <w:r w:rsidRPr="001A0947">
        <w:rPr>
          <w:lang w:val="es-DO"/>
        </w:rPr>
        <w:t>);</w:t>
      </w:r>
    </w:p>
    <w:p w:rsidR="001A0947" w:rsidRDefault="001A0947" w:rsidP="001A0947">
      <w:pPr>
        <w:pStyle w:val="cod"/>
      </w:pPr>
      <w:r w:rsidRPr="001A0947">
        <w:t>}</w:t>
      </w:r>
    </w:p>
    <w:p w:rsidR="00343336" w:rsidRPr="001A0947" w:rsidRDefault="00343336" w:rsidP="001A094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1A0947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0947" w:rsidRPr="0040130C" w:rsidRDefault="001A094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0947" w:rsidRPr="001E3A1A" w:rsidRDefault="001A0947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1A094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0947" w:rsidRPr="0040130C" w:rsidRDefault="001A094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0947" w:rsidRPr="0040130C" w:rsidRDefault="001A0947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1A0947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0947" w:rsidRPr="0040130C" w:rsidRDefault="001A0947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A0947" w:rsidRPr="0040130C" w:rsidRDefault="00EC33BA" w:rsidP="00B464E8">
            <w:pPr>
              <w:pStyle w:val="oper"/>
              <w:rPr>
                <w:rFonts w:cs="Times New Roman"/>
              </w:rPr>
            </w:pPr>
            <w:proofErr w:type="spellStart"/>
            <w:r w:rsidRPr="00EC33BA">
              <w:t>ObtenerListaEvaluaciones</w:t>
            </w:r>
            <w:proofErr w:type="spellEnd"/>
            <w:r w:rsidRPr="00EC33BA">
              <w:t>()</w:t>
            </w:r>
            <w:r>
              <w:t xml:space="preserve">: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Integer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>&gt;</w:t>
            </w:r>
          </w:p>
        </w:tc>
      </w:tr>
    </w:tbl>
    <w:p w:rsidR="00343336" w:rsidRPr="00E473FC" w:rsidRDefault="00343336" w:rsidP="001448A5">
      <w:pPr>
        <w:pStyle w:val="enc"/>
      </w:pPr>
      <w:r w:rsidRPr="00E473FC">
        <w:t>Pseudo</w:t>
      </w:r>
      <w:r>
        <w:t>código</w:t>
      </w:r>
    </w:p>
    <w:p w:rsidR="00907589" w:rsidRPr="00907589" w:rsidRDefault="00907589" w:rsidP="00907589">
      <w:pPr>
        <w:pStyle w:val="cod"/>
      </w:pPr>
      <w:proofErr w:type="spellStart"/>
      <w:r w:rsidRPr="00907589">
        <w:t>HashMap</w:t>
      </w:r>
      <w:proofErr w:type="spellEnd"/>
      <w:r w:rsidRPr="00907589">
        <w:t xml:space="preserve"> </w:t>
      </w:r>
      <w:proofErr w:type="spellStart"/>
      <w:proofErr w:type="gramStart"/>
      <w:r w:rsidRPr="00907589">
        <w:t>ObtenerListaEvaluaciones</w:t>
      </w:r>
      <w:proofErr w:type="spellEnd"/>
      <w:r w:rsidRPr="00907589">
        <w:t>(</w:t>
      </w:r>
      <w:proofErr w:type="gramEnd"/>
      <w:r w:rsidRPr="00907589">
        <w:t>){</w:t>
      </w:r>
    </w:p>
    <w:p w:rsidR="00907589" w:rsidRPr="00907589" w:rsidRDefault="00907589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usuarioActual</w:t>
      </w:r>
      <w:proofErr w:type="spellEnd"/>
      <w:proofErr w:type="gramEnd"/>
      <w:r w:rsidRPr="00907589">
        <w:t xml:space="preserve"> = </w:t>
      </w:r>
      <w:proofErr w:type="spellStart"/>
      <w:r w:rsidRPr="00907589">
        <w:t>unControladorSesiones.getUsuarioActual</w:t>
      </w:r>
      <w:proofErr w:type="spellEnd"/>
      <w:r w:rsidRPr="00907589">
        <w:t>();</w:t>
      </w:r>
    </w:p>
    <w:p w:rsidR="00907589" w:rsidRPr="00907589" w:rsidRDefault="00907589" w:rsidP="00907589">
      <w:pPr>
        <w:pStyle w:val="cod"/>
      </w:pPr>
      <w:r w:rsidRPr="00907589">
        <w:t xml:space="preserve">    </w:t>
      </w:r>
    </w:p>
    <w:p w:rsidR="00907589" w:rsidRPr="00907589" w:rsidRDefault="00907589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unRep.copiar</w:t>
      </w:r>
      <w:proofErr w:type="spellEnd"/>
      <w:r w:rsidRPr="00907589">
        <w:t>(</w:t>
      </w:r>
      <w:proofErr w:type="spellStart"/>
      <w:proofErr w:type="gramEnd"/>
      <w:r w:rsidRPr="00907589">
        <w:t>usuarioActual</w:t>
      </w:r>
      <w:proofErr w:type="spellEnd"/>
      <w:r w:rsidRPr="00907589">
        <w:t>);</w:t>
      </w:r>
    </w:p>
    <w:p w:rsidR="00907589" w:rsidRPr="00907589" w:rsidRDefault="00907589" w:rsidP="00907589">
      <w:pPr>
        <w:pStyle w:val="cod"/>
      </w:pPr>
      <w:r w:rsidRPr="00907589">
        <w:t xml:space="preserve">    </w:t>
      </w:r>
    </w:p>
    <w:p w:rsidR="00907589" w:rsidRPr="00907589" w:rsidRDefault="00907589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listaEv</w:t>
      </w:r>
      <w:proofErr w:type="spellEnd"/>
      <w:proofErr w:type="gramEnd"/>
      <w:r w:rsidRPr="00907589">
        <w:t xml:space="preserve"> = </w:t>
      </w:r>
      <w:proofErr w:type="spellStart"/>
      <w:r w:rsidRPr="00907589">
        <w:t>unRep.ObtenerListaEvaluaciones</w:t>
      </w:r>
      <w:proofErr w:type="spellEnd"/>
      <w:r w:rsidRPr="00907589">
        <w:t>();</w:t>
      </w:r>
    </w:p>
    <w:p w:rsidR="00907589" w:rsidRPr="00907589" w:rsidRDefault="00907589" w:rsidP="00907589">
      <w:pPr>
        <w:pStyle w:val="cod"/>
      </w:pPr>
    </w:p>
    <w:p w:rsidR="00907589" w:rsidRPr="00907589" w:rsidRDefault="00907589" w:rsidP="00907589">
      <w:pPr>
        <w:pStyle w:val="cod"/>
      </w:pPr>
      <w:r w:rsidRPr="00907589">
        <w:t xml:space="preserve">    </w:t>
      </w:r>
      <w:proofErr w:type="spellStart"/>
      <w:proofErr w:type="gramStart"/>
      <w:r w:rsidRPr="00907589">
        <w:t>foreach</w:t>
      </w:r>
      <w:proofErr w:type="spellEnd"/>
      <w:r w:rsidRPr="00907589">
        <w:t>(</w:t>
      </w:r>
      <w:proofErr w:type="spellStart"/>
      <w:proofErr w:type="gramEnd"/>
      <w:r w:rsidRPr="00907589">
        <w:t>ev</w:t>
      </w:r>
      <w:proofErr w:type="spellEnd"/>
      <w:r w:rsidRPr="00907589">
        <w:t xml:space="preserve"> in </w:t>
      </w:r>
      <w:proofErr w:type="spellStart"/>
      <w:r w:rsidRPr="00907589">
        <w:t>listaEv</w:t>
      </w:r>
      <w:proofErr w:type="spellEnd"/>
      <w:r w:rsidRPr="00907589">
        <w:t>){</w:t>
      </w:r>
    </w:p>
    <w:p w:rsidR="00907589" w:rsidRPr="00907589" w:rsidRDefault="00907589" w:rsidP="00907589">
      <w:pPr>
        <w:pStyle w:val="cod"/>
      </w:pPr>
      <w:r w:rsidRPr="00907589">
        <w:t xml:space="preserve">        </w:t>
      </w:r>
      <w:proofErr w:type="gramStart"/>
      <w:r w:rsidRPr="00907589">
        <w:t>id</w:t>
      </w:r>
      <w:proofErr w:type="gramEnd"/>
      <w:r w:rsidRPr="00907589">
        <w:t xml:space="preserve"> = </w:t>
      </w:r>
      <w:proofErr w:type="spellStart"/>
      <w:r w:rsidRPr="00907589">
        <w:t>ev.getId</w:t>
      </w:r>
      <w:proofErr w:type="spellEnd"/>
      <w:r w:rsidRPr="00907589">
        <w:t>();</w:t>
      </w: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La evaluación se formateará: "id </w:t>
      </w:r>
      <w:proofErr w:type="gramStart"/>
      <w:r w:rsidRPr="00907589">
        <w:rPr>
          <w:lang w:val="es-DO"/>
        </w:rPr>
        <w:t xml:space="preserve">[ </w:t>
      </w:r>
      <w:proofErr w:type="spellStart"/>
      <w:r w:rsidRPr="00907589">
        <w:rPr>
          <w:lang w:val="es-DO"/>
        </w:rPr>
        <w:t>dd</w:t>
      </w:r>
      <w:proofErr w:type="spellEnd"/>
      <w:proofErr w:type="gramEnd"/>
      <w:r w:rsidRPr="00907589">
        <w:rPr>
          <w:lang w:val="es-DO"/>
        </w:rPr>
        <w:t>-mm-</w:t>
      </w:r>
      <w:proofErr w:type="spellStart"/>
      <w:r w:rsidRPr="00907589">
        <w:rPr>
          <w:lang w:val="es-DO"/>
        </w:rPr>
        <w:t>yyyy</w:t>
      </w:r>
      <w:proofErr w:type="spellEnd"/>
      <w:r w:rsidRPr="00907589">
        <w:rPr>
          <w:lang w:val="es-DO"/>
        </w:rPr>
        <w:t xml:space="preserve"> ]". EJ:</w:t>
      </w: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1 </w:t>
      </w:r>
      <w:proofErr w:type="gramStart"/>
      <w:r w:rsidRPr="00907589">
        <w:rPr>
          <w:lang w:val="es-DO"/>
        </w:rPr>
        <w:t>[ 01</w:t>
      </w:r>
      <w:proofErr w:type="gramEnd"/>
      <w:r w:rsidRPr="00907589">
        <w:rPr>
          <w:lang w:val="es-DO"/>
        </w:rPr>
        <w:t>-11-2013 ]</w:t>
      </w: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// En java busca la manera de formatear la fecha.</w:t>
      </w: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</w:t>
      </w:r>
      <w:proofErr w:type="spellStart"/>
      <w:proofErr w:type="gramStart"/>
      <w:r w:rsidRPr="00907589">
        <w:rPr>
          <w:lang w:val="es-DO"/>
        </w:rPr>
        <w:t>evFormateada</w:t>
      </w:r>
      <w:proofErr w:type="spellEnd"/>
      <w:proofErr w:type="gramEnd"/>
      <w:r w:rsidRPr="00907589">
        <w:rPr>
          <w:lang w:val="es-DO"/>
        </w:rPr>
        <w:t xml:space="preserve"> = </w:t>
      </w:r>
      <w:proofErr w:type="spellStart"/>
      <w:r w:rsidRPr="00907589">
        <w:rPr>
          <w:lang w:val="es-DO"/>
        </w:rPr>
        <w:t>ev.getId</w:t>
      </w:r>
      <w:proofErr w:type="spellEnd"/>
      <w:r w:rsidRPr="00907589">
        <w:rPr>
          <w:lang w:val="es-DO"/>
        </w:rPr>
        <w:t xml:space="preserve"> + " [ " + </w:t>
      </w:r>
      <w:proofErr w:type="spellStart"/>
      <w:r w:rsidRPr="00907589">
        <w:rPr>
          <w:lang w:val="es-DO"/>
        </w:rPr>
        <w:t>ev.getFechaCreada</w:t>
      </w:r>
      <w:proofErr w:type="spellEnd"/>
      <w:r w:rsidRPr="00907589">
        <w:rPr>
          <w:lang w:val="es-DO"/>
        </w:rPr>
        <w:t>() + " ]";</w:t>
      </w:r>
    </w:p>
    <w:p w:rsidR="00907589" w:rsidRPr="00907589" w:rsidRDefault="00907589" w:rsidP="00907589">
      <w:pPr>
        <w:pStyle w:val="cod"/>
        <w:rPr>
          <w:lang w:val="es-DO"/>
        </w:rPr>
      </w:pP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    </w:t>
      </w:r>
      <w:proofErr w:type="spellStart"/>
      <w:proofErr w:type="gramStart"/>
      <w:r w:rsidRPr="00907589">
        <w:rPr>
          <w:lang w:val="es-DO"/>
        </w:rPr>
        <w:t>evaluaciones.put</w:t>
      </w:r>
      <w:proofErr w:type="spellEnd"/>
      <w:r w:rsidRPr="00907589">
        <w:rPr>
          <w:lang w:val="es-DO"/>
        </w:rPr>
        <w:t>(</w:t>
      </w:r>
      <w:proofErr w:type="gramEnd"/>
      <w:r w:rsidRPr="00907589">
        <w:rPr>
          <w:lang w:val="es-DO"/>
        </w:rPr>
        <w:t xml:space="preserve">id, </w:t>
      </w:r>
      <w:proofErr w:type="spellStart"/>
      <w:r w:rsidRPr="00907589">
        <w:rPr>
          <w:lang w:val="es-DO"/>
        </w:rPr>
        <w:t>evFormateada</w:t>
      </w:r>
      <w:proofErr w:type="spellEnd"/>
      <w:r w:rsidRPr="00907589">
        <w:rPr>
          <w:lang w:val="es-DO"/>
        </w:rPr>
        <w:t>);</w:t>
      </w: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}</w:t>
      </w:r>
    </w:p>
    <w:p w:rsidR="00907589" w:rsidRPr="00907589" w:rsidRDefault="00907589" w:rsidP="00907589">
      <w:pPr>
        <w:pStyle w:val="cod"/>
        <w:rPr>
          <w:lang w:val="es-DO"/>
        </w:rPr>
      </w:pPr>
    </w:p>
    <w:p w:rsidR="00907589" w:rsidRPr="00907589" w:rsidRDefault="00907589" w:rsidP="00907589">
      <w:pPr>
        <w:pStyle w:val="cod"/>
        <w:rPr>
          <w:lang w:val="es-DO"/>
        </w:rPr>
      </w:pPr>
      <w:r w:rsidRPr="00907589">
        <w:rPr>
          <w:lang w:val="es-DO"/>
        </w:rPr>
        <w:t xml:space="preserve">    </w:t>
      </w:r>
      <w:proofErr w:type="spellStart"/>
      <w:proofErr w:type="gramStart"/>
      <w:r w:rsidRPr="00907589">
        <w:rPr>
          <w:lang w:val="es-DO"/>
        </w:rPr>
        <w:t>return</w:t>
      </w:r>
      <w:proofErr w:type="spellEnd"/>
      <w:proofErr w:type="gramEnd"/>
      <w:r w:rsidRPr="00907589">
        <w:rPr>
          <w:lang w:val="es-DO"/>
        </w:rPr>
        <w:t xml:space="preserve"> evaluaciones;</w:t>
      </w:r>
    </w:p>
    <w:p w:rsidR="00907589" w:rsidRPr="00907589" w:rsidRDefault="00907589" w:rsidP="00907589">
      <w:pPr>
        <w:pStyle w:val="cod"/>
      </w:pPr>
      <w:r w:rsidRPr="00907589">
        <w:t>}</w:t>
      </w:r>
    </w:p>
    <w:p w:rsidR="00343336" w:rsidRPr="00940ED0" w:rsidRDefault="00343336" w:rsidP="001448A5">
      <w:pPr>
        <w:rPr>
          <w:lang w:val="en-US"/>
        </w:rPr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907589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7589" w:rsidRPr="0040130C" w:rsidRDefault="00907589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07589" w:rsidRPr="001E3A1A" w:rsidRDefault="00907589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907589" w:rsidP="00B464E8">
            <w:pPr>
              <w:pStyle w:val="oper"/>
              <w:rPr>
                <w:rFonts w:cs="Times New Roman"/>
              </w:rPr>
            </w:pPr>
            <w:proofErr w:type="spellStart"/>
            <w:r w:rsidRPr="00907589">
              <w:t>ObtenerEvaluacion</w:t>
            </w:r>
            <w:proofErr w:type="spellEnd"/>
            <w:r w:rsidRPr="00907589">
              <w:t>(</w:t>
            </w:r>
            <w:proofErr w:type="spellStart"/>
            <w:r w:rsidRPr="00907589">
              <w:t>idEvaluacion</w:t>
            </w:r>
            <w:proofErr w:type="spellEnd"/>
            <w:r w:rsidRPr="00907589">
              <w:t>)</w:t>
            </w:r>
          </w:p>
        </w:tc>
      </w:tr>
    </w:tbl>
    <w:p w:rsidR="00343336" w:rsidRPr="00E473FC" w:rsidRDefault="00343336" w:rsidP="001448A5">
      <w:pPr>
        <w:pStyle w:val="enc"/>
      </w:pPr>
      <w:r w:rsidRPr="00E473FC">
        <w:t>Pseudo</w:t>
      </w:r>
      <w:r>
        <w:t>código</w:t>
      </w:r>
    </w:p>
    <w:p w:rsidR="001068CC" w:rsidRPr="001068CC" w:rsidRDefault="001068CC" w:rsidP="001068CC">
      <w:pPr>
        <w:pStyle w:val="cod"/>
      </w:pPr>
      <w:proofErr w:type="spellStart"/>
      <w:r w:rsidRPr="001068CC">
        <w:t>ArrayList</w:t>
      </w:r>
      <w:proofErr w:type="spellEnd"/>
      <w:r w:rsidRPr="001068CC">
        <w:t xml:space="preserve"> </w:t>
      </w:r>
      <w:proofErr w:type="spellStart"/>
      <w:proofErr w:type="gramStart"/>
      <w:r w:rsidRPr="001068CC">
        <w:t>ObtenerEvaluacion</w:t>
      </w:r>
      <w:proofErr w:type="spellEnd"/>
      <w:r w:rsidRPr="001068CC">
        <w:t>(</w:t>
      </w:r>
      <w:proofErr w:type="gramEnd"/>
      <w:r w:rsidRPr="001068CC">
        <w:t>){</w:t>
      </w:r>
    </w:p>
    <w:p w:rsidR="001068CC" w:rsidRPr="001068CC" w:rsidRDefault="001068CC" w:rsidP="001068CC">
      <w:pPr>
        <w:pStyle w:val="cod"/>
      </w:pPr>
      <w:r w:rsidRPr="001068CC">
        <w:t xml:space="preserve">    </w:t>
      </w:r>
      <w:proofErr w:type="spellStart"/>
      <w:proofErr w:type="gramStart"/>
      <w:r w:rsidRPr="001068CC">
        <w:t>ptosEv</w:t>
      </w:r>
      <w:proofErr w:type="spellEnd"/>
      <w:proofErr w:type="gramEnd"/>
      <w:r w:rsidRPr="001068CC">
        <w:t xml:space="preserve"> = </w:t>
      </w:r>
      <w:proofErr w:type="spellStart"/>
      <w:r w:rsidRPr="001068CC">
        <w:t>ArrayList</w:t>
      </w:r>
      <w:proofErr w:type="spellEnd"/>
      <w:r w:rsidRPr="001068CC">
        <w:t xml:space="preserve">&lt; </w:t>
      </w:r>
      <w:proofErr w:type="spellStart"/>
      <w:r w:rsidRPr="001068CC">
        <w:t>HashMap</w:t>
      </w:r>
      <w:proofErr w:type="spellEnd"/>
      <w:r w:rsidRPr="001068CC">
        <w:t>&lt;String, String&gt; &gt;</w:t>
      </w:r>
    </w:p>
    <w:p w:rsidR="001068CC" w:rsidRPr="001068CC" w:rsidRDefault="001068CC" w:rsidP="001068CC">
      <w:pPr>
        <w:pStyle w:val="cod"/>
        <w:rPr>
          <w:lang w:val="es-DO"/>
        </w:rPr>
      </w:pPr>
      <w:r w:rsidRPr="001068CC">
        <w:t xml:space="preserve">    </w:t>
      </w:r>
      <w:proofErr w:type="spellStart"/>
      <w:proofErr w:type="gramStart"/>
      <w:r w:rsidRPr="001068CC">
        <w:rPr>
          <w:lang w:val="es-DO"/>
        </w:rPr>
        <w:t>unaEv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unEvaluacionDA.LeerEvaluacion</w:t>
      </w:r>
      <w:proofErr w:type="spellEnd"/>
      <w:r w:rsidRPr="001068CC">
        <w:rPr>
          <w:lang w:val="es-DO"/>
        </w:rPr>
        <w:t>(</w:t>
      </w:r>
      <w:proofErr w:type="spellStart"/>
      <w:r w:rsidRPr="001068CC">
        <w:rPr>
          <w:lang w:val="es-DO"/>
        </w:rPr>
        <w:t>idEvaluacion</w:t>
      </w:r>
      <w:proofErr w:type="spellEnd"/>
      <w:r w:rsidRPr="001068CC">
        <w:rPr>
          <w:lang w:val="es-DO"/>
        </w:rPr>
        <w:t>);</w:t>
      </w:r>
    </w:p>
    <w:p w:rsidR="001068CC" w:rsidRPr="001068CC" w:rsidRDefault="001068CC" w:rsidP="001068CC">
      <w:pPr>
        <w:pStyle w:val="cod"/>
        <w:rPr>
          <w:lang w:val="es-DO"/>
        </w:rPr>
      </w:pPr>
    </w:p>
    <w:p w:rsidR="001068CC" w:rsidRPr="001068CC" w:rsidRDefault="001068CC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</w:t>
      </w:r>
      <w:proofErr w:type="spellStart"/>
      <w:proofErr w:type="gramStart"/>
      <w:r w:rsidRPr="001068CC">
        <w:rPr>
          <w:lang w:val="es-DO"/>
        </w:rPr>
        <w:t>cantResp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unaPlantilla.getContarRespuestas</w:t>
      </w:r>
      <w:proofErr w:type="spellEnd"/>
      <w:r w:rsidRPr="001068CC">
        <w:rPr>
          <w:lang w:val="es-DO"/>
        </w:rPr>
        <w:t>();</w:t>
      </w:r>
    </w:p>
    <w:p w:rsidR="001068CC" w:rsidRPr="001068CC" w:rsidRDefault="001068CC" w:rsidP="001068CC">
      <w:pPr>
        <w:pStyle w:val="cod"/>
        <w:rPr>
          <w:lang w:val="es-DO"/>
        </w:rPr>
      </w:pPr>
    </w:p>
    <w:p w:rsidR="001068CC" w:rsidRPr="001068CC" w:rsidRDefault="001068CC" w:rsidP="001068CC">
      <w:pPr>
        <w:pStyle w:val="cod"/>
      </w:pPr>
      <w:r w:rsidRPr="001068CC">
        <w:rPr>
          <w:lang w:val="es-DO"/>
        </w:rPr>
        <w:t xml:space="preserve">    </w:t>
      </w:r>
      <w:proofErr w:type="gramStart"/>
      <w:r w:rsidRPr="001068CC">
        <w:t>for(</w:t>
      </w:r>
      <w:proofErr w:type="spellStart"/>
      <w:proofErr w:type="gramEnd"/>
      <w:r w:rsidRPr="001068CC">
        <w:t>i</w:t>
      </w:r>
      <w:proofErr w:type="spellEnd"/>
      <w:r w:rsidRPr="001068CC">
        <w:t xml:space="preserve"> = 0; </w:t>
      </w:r>
      <w:proofErr w:type="spellStart"/>
      <w:r w:rsidRPr="001068CC">
        <w:t>i</w:t>
      </w:r>
      <w:proofErr w:type="spellEnd"/>
      <w:r w:rsidRPr="001068CC">
        <w:t xml:space="preserve"> &lt; </w:t>
      </w:r>
      <w:proofErr w:type="spellStart"/>
      <w:r w:rsidRPr="001068CC">
        <w:t>cantResp</w:t>
      </w:r>
      <w:proofErr w:type="spellEnd"/>
      <w:r w:rsidRPr="001068CC">
        <w:t>; ++</w:t>
      </w:r>
      <w:proofErr w:type="spellStart"/>
      <w:r w:rsidRPr="001068CC">
        <w:t>i</w:t>
      </w:r>
      <w:proofErr w:type="spellEnd"/>
      <w:r w:rsidRPr="001068CC">
        <w:t>){</w:t>
      </w:r>
    </w:p>
    <w:p w:rsidR="001068CC" w:rsidRPr="001068CC" w:rsidRDefault="001068CC" w:rsidP="001068CC">
      <w:pPr>
        <w:pStyle w:val="cod"/>
        <w:rPr>
          <w:lang w:val="es-DO"/>
        </w:rPr>
      </w:pPr>
      <w:r w:rsidRPr="001068CC">
        <w:t xml:space="preserve">        </w:t>
      </w:r>
      <w:proofErr w:type="gramStart"/>
      <w:r w:rsidRPr="001068CC">
        <w:rPr>
          <w:lang w:val="es-DO"/>
        </w:rPr>
        <w:t>id</w:t>
      </w:r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unaEv.getIdRespuesta</w:t>
      </w:r>
      <w:proofErr w:type="spellEnd"/>
      <w:r w:rsidRPr="001068CC">
        <w:rPr>
          <w:lang w:val="es-DO"/>
        </w:rPr>
        <w:t>(i);</w:t>
      </w:r>
    </w:p>
    <w:p w:rsidR="001068CC" w:rsidRPr="001068CC" w:rsidRDefault="001068CC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</w:t>
      </w:r>
      <w:proofErr w:type="spellStart"/>
      <w:proofErr w:type="gramStart"/>
      <w:r w:rsidRPr="001068CC">
        <w:rPr>
          <w:lang w:val="es-DO"/>
        </w:rPr>
        <w:t>resp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unaEv.getRespuesta</w:t>
      </w:r>
      <w:proofErr w:type="spellEnd"/>
      <w:r w:rsidRPr="001068CC">
        <w:rPr>
          <w:lang w:val="es-DO"/>
        </w:rPr>
        <w:t>(id) ? "Si</w:t>
      </w:r>
      <w:proofErr w:type="gramStart"/>
      <w:r w:rsidRPr="001068CC">
        <w:rPr>
          <w:lang w:val="es-DO"/>
        </w:rPr>
        <w:t>" :</w:t>
      </w:r>
      <w:proofErr w:type="gramEnd"/>
      <w:r w:rsidRPr="001068CC">
        <w:rPr>
          <w:lang w:val="es-DO"/>
        </w:rPr>
        <w:t xml:space="preserve"> "No"</w:t>
      </w:r>
      <w:r w:rsidR="00F44D8B">
        <w:rPr>
          <w:lang w:val="es-DO"/>
        </w:rPr>
        <w:t>;</w:t>
      </w:r>
    </w:p>
    <w:p w:rsidR="001068CC" w:rsidRPr="001068CC" w:rsidRDefault="001068CC" w:rsidP="001068CC">
      <w:pPr>
        <w:pStyle w:val="cod"/>
        <w:rPr>
          <w:lang w:val="es-DO"/>
        </w:rPr>
      </w:pPr>
      <w:r w:rsidRPr="001068CC">
        <w:rPr>
          <w:lang w:val="es-DO"/>
        </w:rPr>
        <w:t xml:space="preserve">        </w:t>
      </w:r>
      <w:proofErr w:type="spellStart"/>
      <w:proofErr w:type="gramStart"/>
      <w:r w:rsidRPr="001068CC">
        <w:rPr>
          <w:lang w:val="es-DO"/>
        </w:rPr>
        <w:t>pto</w:t>
      </w:r>
      <w:proofErr w:type="spellEnd"/>
      <w:proofErr w:type="gramEnd"/>
      <w:r w:rsidRPr="001068CC">
        <w:rPr>
          <w:lang w:val="es-DO"/>
        </w:rPr>
        <w:t xml:space="preserve"> = </w:t>
      </w:r>
      <w:proofErr w:type="spellStart"/>
      <w:r w:rsidRPr="001068CC">
        <w:rPr>
          <w:lang w:val="es-DO"/>
        </w:rPr>
        <w:t>unaEv.getPuntoEvaluacion</w:t>
      </w:r>
      <w:proofErr w:type="spellEnd"/>
      <w:r w:rsidRPr="001068CC">
        <w:rPr>
          <w:lang w:val="es-DO"/>
        </w:rPr>
        <w:t>(id);</w:t>
      </w:r>
    </w:p>
    <w:p w:rsidR="001068CC" w:rsidRPr="001068CC" w:rsidRDefault="001068CC" w:rsidP="001068CC">
      <w:pPr>
        <w:pStyle w:val="cod"/>
        <w:rPr>
          <w:lang w:val="es-DO"/>
        </w:rPr>
      </w:pPr>
    </w:p>
    <w:p w:rsidR="001068CC" w:rsidRPr="001068CC" w:rsidRDefault="001068CC" w:rsidP="001068CC">
      <w:pPr>
        <w:pStyle w:val="cod"/>
      </w:pPr>
      <w:r w:rsidRPr="001068CC">
        <w:rPr>
          <w:lang w:val="es-DO"/>
        </w:rPr>
        <w:t xml:space="preserve">        </w:t>
      </w:r>
      <w:proofErr w:type="spellStart"/>
      <w:proofErr w:type="gramStart"/>
      <w:r w:rsidRPr="001068CC">
        <w:t>unPtoEv</w:t>
      </w:r>
      <w:proofErr w:type="spellEnd"/>
      <w:proofErr w:type="gramEnd"/>
      <w:r w:rsidRPr="001068CC">
        <w:t xml:space="preserve"> = </w:t>
      </w:r>
      <w:proofErr w:type="spellStart"/>
      <w:r w:rsidRPr="001068CC">
        <w:t>HashMap</w:t>
      </w:r>
      <w:proofErr w:type="spellEnd"/>
      <w:r w:rsidRPr="001068CC">
        <w:t>&lt;String, String&gt;</w:t>
      </w:r>
    </w:p>
    <w:p w:rsidR="001068CC" w:rsidRPr="001068CC" w:rsidRDefault="001068CC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unPtoEv.put</w:t>
      </w:r>
      <w:proofErr w:type="spellEnd"/>
      <w:r w:rsidRPr="001068CC">
        <w:t>(</w:t>
      </w:r>
      <w:proofErr w:type="gramEnd"/>
      <w:r w:rsidRPr="001068CC">
        <w:t xml:space="preserve">"id", </w:t>
      </w:r>
      <w:proofErr w:type="spellStart"/>
      <w:r w:rsidRPr="001068CC">
        <w:t>id.toString</w:t>
      </w:r>
      <w:proofErr w:type="spellEnd"/>
      <w:r w:rsidRPr="001068CC">
        <w:t>());</w:t>
      </w:r>
    </w:p>
    <w:p w:rsidR="001068CC" w:rsidRPr="001068CC" w:rsidRDefault="001068CC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unPtoEv.put</w:t>
      </w:r>
      <w:proofErr w:type="spellEnd"/>
      <w:r w:rsidRPr="001068CC">
        <w:t>(</w:t>
      </w:r>
      <w:proofErr w:type="gramEnd"/>
      <w:r w:rsidRPr="001068CC">
        <w:t>"</w:t>
      </w:r>
      <w:proofErr w:type="spellStart"/>
      <w:r w:rsidRPr="001068CC">
        <w:t>pto</w:t>
      </w:r>
      <w:proofErr w:type="spellEnd"/>
      <w:r w:rsidRPr="001068CC">
        <w:t xml:space="preserve">", </w:t>
      </w:r>
      <w:proofErr w:type="spellStart"/>
      <w:r w:rsidRPr="001068CC">
        <w:t>pto</w:t>
      </w:r>
      <w:proofErr w:type="spellEnd"/>
      <w:r w:rsidRPr="001068CC">
        <w:t>);</w:t>
      </w:r>
    </w:p>
    <w:p w:rsidR="001068CC" w:rsidRPr="001068CC" w:rsidRDefault="001068CC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unPtoEv.put</w:t>
      </w:r>
      <w:proofErr w:type="spellEnd"/>
      <w:r w:rsidRPr="001068CC">
        <w:t>(</w:t>
      </w:r>
      <w:proofErr w:type="gramEnd"/>
      <w:r w:rsidRPr="001068CC">
        <w:t>"</w:t>
      </w:r>
      <w:proofErr w:type="spellStart"/>
      <w:r w:rsidRPr="001068CC">
        <w:t>resp</w:t>
      </w:r>
      <w:proofErr w:type="spellEnd"/>
      <w:r w:rsidRPr="001068CC">
        <w:t xml:space="preserve">", </w:t>
      </w:r>
      <w:proofErr w:type="spellStart"/>
      <w:r w:rsidRPr="001068CC">
        <w:t>resp</w:t>
      </w:r>
      <w:proofErr w:type="spellEnd"/>
      <w:r w:rsidRPr="001068CC">
        <w:t>);</w:t>
      </w:r>
    </w:p>
    <w:p w:rsidR="001068CC" w:rsidRPr="001068CC" w:rsidRDefault="001068CC" w:rsidP="001068CC">
      <w:pPr>
        <w:pStyle w:val="cod"/>
      </w:pPr>
    </w:p>
    <w:p w:rsidR="001068CC" w:rsidRPr="001068CC" w:rsidRDefault="001068CC" w:rsidP="001068CC">
      <w:pPr>
        <w:pStyle w:val="cod"/>
      </w:pPr>
      <w:r w:rsidRPr="001068CC">
        <w:t xml:space="preserve">        </w:t>
      </w:r>
      <w:proofErr w:type="spellStart"/>
      <w:proofErr w:type="gramStart"/>
      <w:r w:rsidRPr="001068CC">
        <w:t>ptosEv.add</w:t>
      </w:r>
      <w:proofErr w:type="spellEnd"/>
      <w:r w:rsidRPr="001068CC">
        <w:t>(</w:t>
      </w:r>
      <w:proofErr w:type="spellStart"/>
      <w:proofErr w:type="gramEnd"/>
      <w:r w:rsidRPr="001068CC">
        <w:t>unPtoEv</w:t>
      </w:r>
      <w:proofErr w:type="spellEnd"/>
      <w:r w:rsidRPr="001068CC">
        <w:t>);</w:t>
      </w:r>
    </w:p>
    <w:p w:rsidR="001068CC" w:rsidRPr="001068CC" w:rsidRDefault="001068CC" w:rsidP="001068CC">
      <w:pPr>
        <w:pStyle w:val="cod"/>
      </w:pPr>
      <w:r w:rsidRPr="001068CC">
        <w:t xml:space="preserve">    }</w:t>
      </w:r>
    </w:p>
    <w:p w:rsidR="001068CC" w:rsidRPr="001068CC" w:rsidRDefault="001068CC" w:rsidP="001068CC">
      <w:pPr>
        <w:pStyle w:val="cod"/>
      </w:pPr>
    </w:p>
    <w:p w:rsidR="001068CC" w:rsidRPr="001068CC" w:rsidRDefault="001068CC" w:rsidP="001068CC">
      <w:pPr>
        <w:pStyle w:val="cod"/>
      </w:pPr>
      <w:r w:rsidRPr="001068CC">
        <w:t xml:space="preserve">    </w:t>
      </w:r>
      <w:proofErr w:type="gramStart"/>
      <w:r w:rsidRPr="001068CC">
        <w:t>return</w:t>
      </w:r>
      <w:proofErr w:type="gramEnd"/>
      <w:r w:rsidRPr="001068CC">
        <w:t xml:space="preserve"> </w:t>
      </w:r>
      <w:proofErr w:type="spellStart"/>
      <w:r w:rsidRPr="001068CC">
        <w:t>ptosEv</w:t>
      </w:r>
      <w:proofErr w:type="spellEnd"/>
      <w:r w:rsidRPr="001068CC">
        <w:t>;</w:t>
      </w:r>
    </w:p>
    <w:p w:rsidR="001068CC" w:rsidRPr="001068CC" w:rsidRDefault="001068CC" w:rsidP="001068CC">
      <w:pPr>
        <w:pStyle w:val="cod"/>
      </w:pPr>
      <w:r w:rsidRPr="001068CC">
        <w:t>}</w:t>
      </w:r>
    </w:p>
    <w:p w:rsidR="00343336" w:rsidRPr="00940ED0" w:rsidRDefault="001068CC" w:rsidP="001068CC">
      <w:r w:rsidRPr="001068CC">
        <w:rPr>
          <w:rFonts w:ascii="Courier New" w:hAnsi="Courier New" w:cs="Courier New"/>
          <w:lang w:val="en-US"/>
        </w:rPr>
        <w:t xml:space="preserve"> </w:t>
      </w:r>
      <w:r w:rsidR="00343336"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D4BD8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4BD8" w:rsidRPr="0040130C" w:rsidRDefault="007D4BD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4BD8" w:rsidRPr="001E3A1A" w:rsidRDefault="007D4BD8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7D4BD8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4BD8" w:rsidRPr="0040130C" w:rsidRDefault="007D4BD8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D4BD8" w:rsidRPr="0040130C" w:rsidRDefault="007D4BD8" w:rsidP="00F00E75">
            <w:pPr>
              <w:pStyle w:val="Clase"/>
              <w:rPr>
                <w:rFonts w:cs="Times New Roman"/>
              </w:rPr>
            </w:pPr>
            <w:proofErr w:type="spellStart"/>
            <w:r w:rsidRPr="001448A5">
              <w:t>ControladorEvaluacion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7D4BD8" w:rsidP="00B464E8">
            <w:pPr>
              <w:pStyle w:val="oper"/>
              <w:rPr>
                <w:rFonts w:cs="Times New Roman"/>
              </w:rPr>
            </w:pPr>
            <w:proofErr w:type="spellStart"/>
            <w:r w:rsidRPr="007D4BD8">
              <w:t>GuardarRevision</w:t>
            </w:r>
            <w:proofErr w:type="spellEnd"/>
            <w:r w:rsidRPr="007D4BD8">
              <w:t>(</w:t>
            </w:r>
            <w:proofErr w:type="spellStart"/>
            <w:r w:rsidRPr="007D4BD8">
              <w:t>idEvaluacion</w:t>
            </w:r>
            <w:proofErr w:type="spellEnd"/>
            <w:r w:rsidRPr="007D4BD8">
              <w:t xml:space="preserve">, </w:t>
            </w:r>
            <w:proofErr w:type="spellStart"/>
            <w:r w:rsidRPr="007D4BD8">
              <w:t>respReclamadas</w:t>
            </w:r>
            <w:proofErr w:type="spellEnd"/>
            <w:r w:rsidRPr="007D4BD8">
              <w:t>)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</w:p>
        </w:tc>
      </w:tr>
    </w:tbl>
    <w:p w:rsidR="00343336" w:rsidRPr="00E473FC" w:rsidRDefault="00343336" w:rsidP="001448A5">
      <w:pPr>
        <w:pStyle w:val="enc"/>
      </w:pPr>
      <w:r w:rsidRPr="00E473FC">
        <w:t>Pseudo</w:t>
      </w:r>
      <w:r>
        <w:t>código</w:t>
      </w:r>
    </w:p>
    <w:p w:rsidR="00776E4F" w:rsidRPr="00776E4F" w:rsidRDefault="00776E4F" w:rsidP="00776E4F">
      <w:pPr>
        <w:pStyle w:val="cod"/>
      </w:pPr>
      <w:r w:rsidRPr="00776E4F">
        <w:t xml:space="preserve">String </w:t>
      </w:r>
      <w:proofErr w:type="spellStart"/>
      <w:proofErr w:type="gramStart"/>
      <w:r w:rsidRPr="00776E4F">
        <w:t>GuardarRevision</w:t>
      </w:r>
      <w:proofErr w:type="spellEnd"/>
      <w:r w:rsidRPr="00776E4F">
        <w:t>(</w:t>
      </w:r>
      <w:proofErr w:type="spellStart"/>
      <w:proofErr w:type="gramEnd"/>
      <w:r w:rsidRPr="00776E4F">
        <w:t>idEvaluacion</w:t>
      </w:r>
      <w:proofErr w:type="spellEnd"/>
      <w:r w:rsidRPr="00776E4F">
        <w:t xml:space="preserve">, </w:t>
      </w:r>
      <w:proofErr w:type="spellStart"/>
      <w:r w:rsidRPr="00776E4F">
        <w:t>respReclamadas</w:t>
      </w:r>
      <w:proofErr w:type="spellEnd"/>
      <w:r w:rsidRPr="00776E4F">
        <w:t>){</w:t>
      </w:r>
    </w:p>
    <w:p w:rsidR="00776E4F" w:rsidRPr="00776E4F" w:rsidRDefault="00776E4F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unaPlant</w:t>
      </w:r>
      <w:proofErr w:type="spellEnd"/>
      <w:proofErr w:type="gramEnd"/>
      <w:r w:rsidRPr="00776E4F">
        <w:t xml:space="preserve"> = </w:t>
      </w:r>
      <w:proofErr w:type="spellStart"/>
      <w:r w:rsidRPr="00776E4F">
        <w:t>PlantillaDA.LeerSoloPlantilla</w:t>
      </w:r>
      <w:proofErr w:type="spellEnd"/>
      <w:r w:rsidRPr="00776E4F">
        <w:t>(</w:t>
      </w:r>
      <w:proofErr w:type="spellStart"/>
      <w:r w:rsidRPr="00776E4F">
        <w:t>idEvaluacion</w:t>
      </w:r>
      <w:proofErr w:type="spellEnd"/>
      <w:r w:rsidRPr="00776E4F">
        <w:t>);</w:t>
      </w:r>
    </w:p>
    <w:p w:rsidR="00776E4F" w:rsidRPr="00776E4F" w:rsidRDefault="00776E4F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unaEv</w:t>
      </w:r>
      <w:proofErr w:type="spellEnd"/>
      <w:proofErr w:type="gramEnd"/>
      <w:r w:rsidRPr="00776E4F">
        <w:t xml:space="preserve"> = </w:t>
      </w:r>
      <w:proofErr w:type="spellStart"/>
      <w:r w:rsidRPr="00776E4F">
        <w:t>Evaluacion</w:t>
      </w:r>
      <w:proofErr w:type="spellEnd"/>
      <w:r w:rsidRPr="00776E4F">
        <w:t xml:space="preserve">(id, </w:t>
      </w:r>
      <w:proofErr w:type="spellStart"/>
      <w:r w:rsidRPr="00776E4F">
        <w:t>unaPlant</w:t>
      </w:r>
      <w:proofErr w:type="spellEnd"/>
      <w:r w:rsidRPr="00776E4F">
        <w:t>);</w:t>
      </w:r>
    </w:p>
    <w:p w:rsidR="00776E4F" w:rsidRPr="00776E4F" w:rsidRDefault="00776E4F" w:rsidP="00776E4F">
      <w:pPr>
        <w:pStyle w:val="cod"/>
      </w:pPr>
    </w:p>
    <w:p w:rsidR="00776E4F" w:rsidRPr="00776E4F" w:rsidRDefault="00776E4F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foreach</w:t>
      </w:r>
      <w:proofErr w:type="spellEnd"/>
      <w:r w:rsidRPr="00776E4F">
        <w:t>(</w:t>
      </w:r>
      <w:proofErr w:type="spellStart"/>
      <w:proofErr w:type="gramEnd"/>
      <w:r w:rsidRPr="00776E4F">
        <w:t>resp</w:t>
      </w:r>
      <w:proofErr w:type="spellEnd"/>
      <w:r w:rsidRPr="00776E4F">
        <w:t xml:space="preserve"> in </w:t>
      </w:r>
      <w:proofErr w:type="spellStart"/>
      <w:r w:rsidRPr="00776E4F">
        <w:t>respReclamadas</w:t>
      </w:r>
      <w:proofErr w:type="spellEnd"/>
      <w:r w:rsidRPr="00776E4F">
        <w:t>){</w:t>
      </w:r>
    </w:p>
    <w:p w:rsidR="00776E4F" w:rsidRPr="00776E4F" w:rsidRDefault="00776E4F" w:rsidP="00776E4F">
      <w:pPr>
        <w:pStyle w:val="cod"/>
      </w:pPr>
      <w:r w:rsidRPr="00776E4F">
        <w:t xml:space="preserve">        </w:t>
      </w:r>
      <w:proofErr w:type="spellStart"/>
      <w:proofErr w:type="gramStart"/>
      <w:r w:rsidRPr="00776E4F">
        <w:t>num</w:t>
      </w:r>
      <w:proofErr w:type="spellEnd"/>
      <w:proofErr w:type="gramEnd"/>
      <w:r w:rsidRPr="00776E4F">
        <w:t xml:space="preserve"> = </w:t>
      </w:r>
      <w:proofErr w:type="spellStart"/>
      <w:r w:rsidRPr="00776E4F">
        <w:t>resp.getKey</w:t>
      </w:r>
      <w:proofErr w:type="spellEnd"/>
      <w:r w:rsidRPr="00776E4F">
        <w:t>();</w:t>
      </w:r>
    </w:p>
    <w:p w:rsidR="00776E4F" w:rsidRPr="00776E4F" w:rsidRDefault="00776E4F" w:rsidP="00776E4F">
      <w:pPr>
        <w:pStyle w:val="cod"/>
      </w:pPr>
      <w:r w:rsidRPr="00776E4F">
        <w:t xml:space="preserve">        </w:t>
      </w:r>
      <w:proofErr w:type="spellStart"/>
      <w:proofErr w:type="gramStart"/>
      <w:r w:rsidRPr="00776E4F">
        <w:t>coment</w:t>
      </w:r>
      <w:proofErr w:type="spellEnd"/>
      <w:proofErr w:type="gramEnd"/>
      <w:r w:rsidRPr="00776E4F">
        <w:t xml:space="preserve"> = </w:t>
      </w:r>
      <w:proofErr w:type="spellStart"/>
      <w:r w:rsidRPr="00776E4F">
        <w:t>resp.getValue</w:t>
      </w:r>
      <w:proofErr w:type="spellEnd"/>
      <w:r w:rsidRPr="00776E4F">
        <w:t>();</w:t>
      </w:r>
    </w:p>
    <w:p w:rsidR="00776E4F" w:rsidRPr="00776E4F" w:rsidRDefault="00776E4F" w:rsidP="00776E4F">
      <w:pPr>
        <w:pStyle w:val="cod"/>
      </w:pPr>
      <w:r w:rsidRPr="00776E4F">
        <w:t xml:space="preserve">        </w:t>
      </w:r>
      <w:proofErr w:type="spellStart"/>
      <w:proofErr w:type="gramStart"/>
      <w:r w:rsidRPr="00776E4F">
        <w:t>unaEv.CrearRespuesta</w:t>
      </w:r>
      <w:proofErr w:type="spellEnd"/>
      <w:r w:rsidRPr="00776E4F">
        <w:t>(</w:t>
      </w:r>
      <w:proofErr w:type="spellStart"/>
      <w:proofErr w:type="gramEnd"/>
      <w:r w:rsidRPr="00776E4F">
        <w:t>num</w:t>
      </w:r>
      <w:proofErr w:type="spellEnd"/>
      <w:r w:rsidRPr="00776E4F">
        <w:t xml:space="preserve">, </w:t>
      </w:r>
      <w:proofErr w:type="spellStart"/>
      <w:r w:rsidRPr="00776E4F">
        <w:t>coment</w:t>
      </w:r>
      <w:proofErr w:type="spellEnd"/>
      <w:r w:rsidRPr="00776E4F">
        <w:t>);</w:t>
      </w:r>
    </w:p>
    <w:p w:rsidR="00776E4F" w:rsidRPr="00776E4F" w:rsidRDefault="00776E4F" w:rsidP="00776E4F">
      <w:pPr>
        <w:pStyle w:val="cod"/>
      </w:pPr>
      <w:r w:rsidRPr="00776E4F">
        <w:t xml:space="preserve">    }</w:t>
      </w:r>
    </w:p>
    <w:p w:rsidR="00776E4F" w:rsidRPr="00776E4F" w:rsidRDefault="00776E4F" w:rsidP="00776E4F">
      <w:pPr>
        <w:pStyle w:val="cod"/>
      </w:pPr>
    </w:p>
    <w:p w:rsidR="00776E4F" w:rsidRPr="00776E4F" w:rsidRDefault="00776E4F" w:rsidP="00776E4F">
      <w:pPr>
        <w:pStyle w:val="cod"/>
      </w:pPr>
      <w:r w:rsidRPr="00776E4F">
        <w:t xml:space="preserve">    </w:t>
      </w:r>
      <w:proofErr w:type="spellStart"/>
      <w:proofErr w:type="gramStart"/>
      <w:r w:rsidRPr="00776E4F">
        <w:t>newEstado</w:t>
      </w:r>
      <w:proofErr w:type="spellEnd"/>
      <w:proofErr w:type="gramEnd"/>
      <w:r w:rsidRPr="00776E4F">
        <w:t xml:space="preserve"> = </w:t>
      </w:r>
      <w:proofErr w:type="spellStart"/>
      <w:r w:rsidRPr="00776E4F">
        <w:t>unaEvaluacionDA.ActualizarRevision</w:t>
      </w:r>
      <w:proofErr w:type="spellEnd"/>
      <w:r w:rsidRPr="00776E4F">
        <w:t>(</w:t>
      </w:r>
      <w:proofErr w:type="spellStart"/>
      <w:r w:rsidRPr="00776E4F">
        <w:t>unaEv</w:t>
      </w:r>
      <w:proofErr w:type="spellEnd"/>
      <w:r w:rsidRPr="00776E4F">
        <w:t>);</w:t>
      </w:r>
    </w:p>
    <w:p w:rsidR="00776E4F" w:rsidRPr="00776E4F" w:rsidRDefault="00776E4F" w:rsidP="00776E4F">
      <w:pPr>
        <w:pStyle w:val="cod"/>
      </w:pPr>
      <w:r w:rsidRPr="00776E4F">
        <w:t xml:space="preserve">    </w:t>
      </w:r>
    </w:p>
    <w:p w:rsidR="00776E4F" w:rsidRPr="00776E4F" w:rsidRDefault="00776E4F" w:rsidP="00776E4F">
      <w:pPr>
        <w:pStyle w:val="cod"/>
      </w:pPr>
      <w:r w:rsidRPr="00776E4F">
        <w:t xml:space="preserve">    </w:t>
      </w:r>
      <w:proofErr w:type="gramStart"/>
      <w:r w:rsidRPr="00776E4F">
        <w:t>return</w:t>
      </w:r>
      <w:proofErr w:type="gramEnd"/>
      <w:r w:rsidRPr="00776E4F">
        <w:t xml:space="preserve"> </w:t>
      </w:r>
      <w:proofErr w:type="spellStart"/>
      <w:r w:rsidRPr="00776E4F">
        <w:t>newEstado</w:t>
      </w:r>
      <w:proofErr w:type="spellEnd"/>
      <w:r w:rsidRPr="00776E4F">
        <w:t>;</w:t>
      </w:r>
    </w:p>
    <w:p w:rsidR="00343336" w:rsidRDefault="00776E4F" w:rsidP="00776E4F">
      <w:pPr>
        <w:pStyle w:val="cod"/>
      </w:pPr>
      <w:r w:rsidRPr="00776E4F">
        <w:t>}</w:t>
      </w:r>
    </w:p>
    <w:p w:rsidR="00776E4F" w:rsidRDefault="00776E4F" w:rsidP="00776E4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76E4F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6E4F" w:rsidRPr="0040130C" w:rsidRDefault="00776E4F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6E4F" w:rsidRPr="001E3A1A" w:rsidRDefault="00776E4F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776E4F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Validar</w:t>
            </w:r>
            <w:r w:rsidR="00776E4F">
              <w:t>EsRepresentante</w:t>
            </w:r>
            <w:proofErr w:type="spellEnd"/>
            <w:r w:rsidRPr="007A1015">
              <w:t>()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7A1015">
      <w:pPr>
        <w:pStyle w:val="cod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 w:rsidR="00776E4F" w:rsidRPr="007A1015">
        <w:t>Validar</w:t>
      </w:r>
      <w:r w:rsidR="00776E4F">
        <w:t>EsRepresentante</w:t>
      </w:r>
      <w:proofErr w:type="spellEnd"/>
      <w:r>
        <w:t>(){</w:t>
      </w:r>
    </w:p>
    <w:p w:rsidR="00343336" w:rsidRDefault="00343336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usuarioActual.getRol</w:t>
      </w:r>
      <w:proofErr w:type="spellEnd"/>
      <w:r>
        <w:t>() == "</w:t>
      </w:r>
      <w:proofErr w:type="spellStart"/>
      <w:r w:rsidR="00776E4F">
        <w:t>Representante</w:t>
      </w:r>
      <w:proofErr w:type="spellEnd"/>
      <w:r>
        <w:t>";</w:t>
      </w:r>
    </w:p>
    <w:p w:rsidR="00343336" w:rsidRDefault="00343336" w:rsidP="007A1015">
      <w:pPr>
        <w:pStyle w:val="cod"/>
      </w:pPr>
      <w:r>
        <w:t>}</w:t>
      </w:r>
    </w:p>
    <w:p w:rsidR="00343336" w:rsidRDefault="00343336" w:rsidP="007A101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76E4F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6E4F" w:rsidRPr="0040130C" w:rsidRDefault="00776E4F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6E4F" w:rsidRPr="001E3A1A" w:rsidRDefault="00776E4F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 w:rsidRPr="007A1015">
              <w:t>ControladorSesiones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getUsuarioActual</w:t>
            </w:r>
            <w:proofErr w:type="spellEnd"/>
            <w:r w:rsidRPr="007A1015">
              <w:t>()</w:t>
            </w:r>
            <w:r>
              <w:t>: Usuario</w:t>
            </w:r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7A1015">
      <w:pPr>
        <w:pStyle w:val="cod"/>
      </w:pPr>
      <w:proofErr w:type="spellStart"/>
      <w:r>
        <w:t>Usuario</w:t>
      </w:r>
      <w:proofErr w:type="spellEnd"/>
      <w:r>
        <w:t xml:space="preserve"> </w:t>
      </w:r>
      <w:proofErr w:type="spellStart"/>
      <w:proofErr w:type="gramStart"/>
      <w:r>
        <w:t>getUsuarioActual</w:t>
      </w:r>
      <w:proofErr w:type="spellEnd"/>
      <w:r>
        <w:t>(</w:t>
      </w:r>
      <w:proofErr w:type="gramEnd"/>
      <w:r>
        <w:t>){</w:t>
      </w:r>
    </w:p>
    <w:p w:rsidR="00343336" w:rsidRDefault="00343336" w:rsidP="007A1015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usuarioActual</w:t>
      </w:r>
      <w:proofErr w:type="spellEnd"/>
      <w:r>
        <w:t>();</w:t>
      </w:r>
    </w:p>
    <w:p w:rsidR="00343336" w:rsidRDefault="00343336" w:rsidP="007A1015">
      <w:pPr>
        <w:pStyle w:val="cod"/>
      </w:pPr>
      <w:r>
        <w:t>}</w:t>
      </w:r>
    </w:p>
    <w:p w:rsidR="00343336" w:rsidRDefault="00343336" w:rsidP="00940ED0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776E4F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6E4F" w:rsidRPr="0040130C" w:rsidRDefault="00776E4F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76E4F" w:rsidRPr="001E3A1A" w:rsidRDefault="00776E4F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776E4F" w:rsidP="00B464E8">
            <w:pPr>
              <w:pStyle w:val="Clase"/>
              <w:rPr>
                <w:rFonts w:cs="Times New Roman"/>
              </w:rPr>
            </w:pPr>
            <w:r w:rsidRPr="00776E4F">
              <w:t>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776E4F" w:rsidP="00B464E8">
            <w:pPr>
              <w:pStyle w:val="oper"/>
              <w:rPr>
                <w:rFonts w:cs="Times New Roman"/>
              </w:rPr>
            </w:pPr>
            <w:proofErr w:type="spellStart"/>
            <w:r w:rsidRPr="00776E4F">
              <w:t>ObtenerListaEvaluaciones</w:t>
            </w:r>
            <w:proofErr w:type="spellEnd"/>
            <w:r w:rsidRPr="00776E4F">
              <w:t>()</w:t>
            </w:r>
            <w:r>
              <w:t xml:space="preserve">: </w:t>
            </w:r>
            <w:proofErr w:type="spellStart"/>
            <w:r w:rsidR="00343336">
              <w:t>ArrayList</w:t>
            </w:r>
            <w:proofErr w:type="spellEnd"/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467A58" w:rsidRPr="00467A58" w:rsidRDefault="00467A58" w:rsidP="00467A58">
      <w:pPr>
        <w:pStyle w:val="cod"/>
      </w:pPr>
      <w:proofErr w:type="spellStart"/>
      <w:r w:rsidRPr="00467A58">
        <w:t>ArrayList</w:t>
      </w:r>
      <w:proofErr w:type="spellEnd"/>
      <w:r w:rsidRPr="00467A58">
        <w:t xml:space="preserve"> </w:t>
      </w:r>
      <w:proofErr w:type="spellStart"/>
      <w:proofErr w:type="gramStart"/>
      <w:r w:rsidRPr="00467A58">
        <w:t>ObtenerListaEvaluaciones</w:t>
      </w:r>
      <w:proofErr w:type="spellEnd"/>
      <w:r w:rsidRPr="00467A58">
        <w:t>(</w:t>
      </w:r>
      <w:proofErr w:type="gramEnd"/>
      <w:r w:rsidRPr="00467A58">
        <w:t>){</w:t>
      </w:r>
    </w:p>
    <w:p w:rsidR="00467A58" w:rsidRPr="00467A58" w:rsidRDefault="00467A58" w:rsidP="00467A58">
      <w:pPr>
        <w:pStyle w:val="cod"/>
      </w:pPr>
      <w:r w:rsidRPr="00467A58">
        <w:t xml:space="preserve">    </w:t>
      </w:r>
      <w:proofErr w:type="spellStart"/>
      <w:proofErr w:type="gramStart"/>
      <w:r w:rsidRPr="00467A58">
        <w:t>listEvals</w:t>
      </w:r>
      <w:proofErr w:type="spellEnd"/>
      <w:proofErr w:type="gramEnd"/>
      <w:r w:rsidRPr="00467A58">
        <w:t xml:space="preserve"> = </w:t>
      </w:r>
      <w:proofErr w:type="spellStart"/>
      <w:r w:rsidRPr="00467A58">
        <w:t>EvaluacionDA.LeerEvaluaciones</w:t>
      </w:r>
      <w:proofErr w:type="spellEnd"/>
      <w:r w:rsidRPr="00467A58">
        <w:t>(</w:t>
      </w:r>
      <w:proofErr w:type="spellStart"/>
      <w:r w:rsidRPr="00467A58">
        <w:t>idRepresentante</w:t>
      </w:r>
      <w:proofErr w:type="spellEnd"/>
      <w:r w:rsidRPr="00467A58">
        <w:t>);</w:t>
      </w:r>
    </w:p>
    <w:p w:rsidR="00467A58" w:rsidRPr="00467A58" w:rsidRDefault="00467A58" w:rsidP="00467A58">
      <w:pPr>
        <w:pStyle w:val="cod"/>
      </w:pPr>
    </w:p>
    <w:p w:rsidR="00467A58" w:rsidRPr="00467A58" w:rsidRDefault="00467A58" w:rsidP="00467A58">
      <w:pPr>
        <w:pStyle w:val="cod"/>
      </w:pPr>
      <w:r w:rsidRPr="00467A58">
        <w:t xml:space="preserve">    </w:t>
      </w:r>
      <w:proofErr w:type="gramStart"/>
      <w:r w:rsidRPr="00467A58">
        <w:t>return</w:t>
      </w:r>
      <w:proofErr w:type="gramEnd"/>
      <w:r w:rsidRPr="00467A58">
        <w:t xml:space="preserve"> </w:t>
      </w:r>
      <w:proofErr w:type="spellStart"/>
      <w:r w:rsidRPr="00467A58">
        <w:t>listEvals</w:t>
      </w:r>
      <w:proofErr w:type="spellEnd"/>
      <w:r w:rsidRPr="00467A58">
        <w:t>;</w:t>
      </w:r>
    </w:p>
    <w:p w:rsidR="00467A58" w:rsidRPr="00467A58" w:rsidRDefault="00467A58" w:rsidP="00467A58">
      <w:pPr>
        <w:pStyle w:val="cod"/>
      </w:pPr>
      <w:r w:rsidRPr="00467A58">
        <w:t>}</w:t>
      </w:r>
    </w:p>
    <w:p w:rsidR="00343336" w:rsidRPr="007A1015" w:rsidRDefault="00467A58" w:rsidP="00467A58">
      <w:r w:rsidRPr="00467A58">
        <w:rPr>
          <w:rFonts w:ascii="Courier New" w:hAnsi="Courier New" w:cs="Courier New"/>
          <w:lang w:val="en-US"/>
        </w:rPr>
        <w:t xml:space="preserve"> </w:t>
      </w:r>
      <w:r w:rsidR="00343336"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DD0FAB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FAB" w:rsidRPr="0040130C" w:rsidRDefault="00DD0FAB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bookmarkStart w:id="1" w:name="_GoBack" w:colFirst="1" w:colLast="1"/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D0FAB" w:rsidRPr="001E3A1A" w:rsidRDefault="00DD0FAB" w:rsidP="00F00E75">
            <w:pPr>
              <w:pStyle w:val="CU"/>
              <w:rPr>
                <w:rFonts w:cs="Times New Roman"/>
              </w:rPr>
            </w:pPr>
            <w:r w:rsidRPr="006C44FB">
              <w:t>CU00</w:t>
            </w:r>
            <w:r>
              <w:t xml:space="preserve">4: Revisar </w:t>
            </w:r>
            <w:proofErr w:type="spellStart"/>
            <w:r>
              <w:t>Evaluacion</w:t>
            </w:r>
            <w:proofErr w:type="spellEnd"/>
          </w:p>
        </w:tc>
      </w:tr>
      <w:bookmarkEnd w:id="1"/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DD0FAB" w:rsidP="00B464E8">
            <w:pPr>
              <w:pStyle w:val="Clase"/>
              <w:rPr>
                <w:rFonts w:cs="Times New Roman"/>
              </w:rPr>
            </w:pPr>
            <w:proofErr w:type="spellStart"/>
            <w:r w:rsidRPr="00DD0FAB">
              <w:t>EvaluacionDA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proofErr w:type="spellStart"/>
            <w:r w:rsidRPr="007A1015">
              <w:t>CrearEvaluacion</w:t>
            </w:r>
            <w:proofErr w:type="spellEnd"/>
            <w:r w:rsidRPr="007A1015">
              <w:t>(</w:t>
            </w:r>
            <w:proofErr w:type="spellStart"/>
            <w:r w:rsidRPr="007A1015">
              <w:t>idRepresentante</w:t>
            </w:r>
            <w:proofErr w:type="spellEnd"/>
            <w:r w:rsidRPr="007A1015">
              <w:t>, respuestas)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43336" w:rsidRPr="00E473FC" w:rsidRDefault="00343336" w:rsidP="007A1015">
      <w:pPr>
        <w:pStyle w:val="enc"/>
      </w:pPr>
      <w:r w:rsidRPr="00E473FC">
        <w:t>Pseudo</w:t>
      </w:r>
      <w:r>
        <w:t>código</w:t>
      </w:r>
    </w:p>
    <w:p w:rsidR="00343336" w:rsidRDefault="00343336" w:rsidP="00B464E8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CrearEvaluacion</w:t>
      </w:r>
      <w:proofErr w:type="spellEnd"/>
      <w:r>
        <w:t>(</w:t>
      </w:r>
      <w:proofErr w:type="spellStart"/>
      <w:r>
        <w:t>idRep</w:t>
      </w:r>
      <w:proofErr w:type="spellEnd"/>
      <w:r>
        <w:t xml:space="preserve">, </w:t>
      </w:r>
      <w:proofErr w:type="spellStart"/>
      <w:r>
        <w:t>respuestas</w:t>
      </w:r>
      <w:proofErr w:type="spellEnd"/>
      <w:r>
        <w:t>){</w:t>
      </w:r>
    </w:p>
    <w:p w:rsidR="00343336" w:rsidRPr="00690FFE" w:rsidRDefault="00343336" w:rsidP="00B464E8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proofErr w:type="gramStart"/>
      <w:r w:rsidRPr="00690FFE">
        <w:rPr>
          <w:lang w:val="es-DO"/>
        </w:rPr>
        <w:t>unaEval</w:t>
      </w:r>
      <w:proofErr w:type="spellEnd"/>
      <w:proofErr w:type="gramEnd"/>
      <w:r w:rsidRPr="00690FFE">
        <w:rPr>
          <w:lang w:val="es-DO"/>
        </w:rPr>
        <w:t xml:space="preserve"> = new </w:t>
      </w:r>
      <w:proofErr w:type="spellStart"/>
      <w:r w:rsidRPr="00690FFE">
        <w:rPr>
          <w:lang w:val="es-DO"/>
        </w:rPr>
        <w:t>Eval</w:t>
      </w:r>
      <w:proofErr w:type="spellEnd"/>
      <w:r w:rsidRPr="00690FFE">
        <w:rPr>
          <w:lang w:val="es-DO"/>
        </w:rPr>
        <w:t>(</w:t>
      </w:r>
      <w:proofErr w:type="spellStart"/>
      <w:r w:rsidRPr="00690FFE">
        <w:rPr>
          <w:lang w:val="es-DO"/>
        </w:rPr>
        <w:t>plantillaActual</w:t>
      </w:r>
      <w:proofErr w:type="spellEnd"/>
      <w:r w:rsidRPr="00690FFE">
        <w:rPr>
          <w:lang w:val="es-DO"/>
        </w:rPr>
        <w:t>, respuestas);</w:t>
      </w:r>
    </w:p>
    <w:p w:rsidR="00343336" w:rsidRPr="00503C0D" w:rsidRDefault="00343336" w:rsidP="00B464E8">
      <w:pPr>
        <w:pStyle w:val="cod"/>
        <w:rPr>
          <w:lang w:val="es-DO"/>
        </w:rPr>
      </w:pPr>
      <w:r w:rsidRPr="00503C0D">
        <w:rPr>
          <w:lang w:val="es-DO"/>
        </w:rPr>
        <w:t xml:space="preserve">    </w:t>
      </w:r>
      <w:proofErr w:type="spellStart"/>
      <w:proofErr w:type="gramStart"/>
      <w:r w:rsidRPr="00503C0D">
        <w:rPr>
          <w:lang w:val="es-DO"/>
        </w:rPr>
        <w:t>unEvaluacionDA.GuardarEvaluacion</w:t>
      </w:r>
      <w:proofErr w:type="spellEnd"/>
      <w:r w:rsidRPr="00503C0D">
        <w:rPr>
          <w:lang w:val="es-DO"/>
        </w:rPr>
        <w:t>(</w:t>
      </w:r>
      <w:proofErr w:type="spellStart"/>
      <w:proofErr w:type="gramEnd"/>
      <w:r>
        <w:rPr>
          <w:lang w:val="es-DO"/>
        </w:rPr>
        <w:t>this.getId</w:t>
      </w:r>
      <w:proofErr w:type="spellEnd"/>
      <w:r>
        <w:rPr>
          <w:lang w:val="es-DO"/>
        </w:rPr>
        <w:t>()</w:t>
      </w:r>
      <w:r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idRep</w:t>
      </w:r>
      <w:proofErr w:type="spellEnd"/>
      <w:r w:rsidRPr="00503C0D">
        <w:rPr>
          <w:lang w:val="es-DO"/>
        </w:rPr>
        <w:t xml:space="preserve">, </w:t>
      </w:r>
      <w:proofErr w:type="spellStart"/>
      <w:r w:rsidRPr="00503C0D">
        <w:rPr>
          <w:lang w:val="es-DO"/>
        </w:rPr>
        <w:t>unaEval</w:t>
      </w:r>
      <w:proofErr w:type="spellEnd"/>
      <w:r w:rsidRPr="00503C0D">
        <w:rPr>
          <w:lang w:val="es-DO"/>
        </w:rPr>
        <w:t>);</w:t>
      </w:r>
    </w:p>
    <w:p w:rsidR="00343336" w:rsidRDefault="00343336" w:rsidP="00B464E8">
      <w:pPr>
        <w:pStyle w:val="cod"/>
      </w:pPr>
      <w:r w:rsidRPr="00503C0D">
        <w:rPr>
          <w:lang w:val="es-DO"/>
        </w:rPr>
        <w:t xml:space="preserve">    </w:t>
      </w:r>
      <w:proofErr w:type="spellStart"/>
      <w:proofErr w:type="gramStart"/>
      <w:r>
        <w:t>unaEval.GuardarRespuestas</w:t>
      </w:r>
      <w:proofErr w:type="spellEnd"/>
      <w:r>
        <w:t>(</w:t>
      </w:r>
      <w:proofErr w:type="gramEnd"/>
      <w:r>
        <w:t>);</w:t>
      </w:r>
    </w:p>
    <w:p w:rsidR="00343336" w:rsidRDefault="00343336" w:rsidP="00B464E8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unaEvalgetId</w:t>
      </w:r>
      <w:proofErr w:type="spellEnd"/>
      <w:r>
        <w:t>();</w:t>
      </w:r>
    </w:p>
    <w:p w:rsidR="00343336" w:rsidRDefault="00343336" w:rsidP="00B464E8">
      <w:pPr>
        <w:pStyle w:val="cod"/>
      </w:pPr>
      <w:r>
        <w:t xml:space="preserve">} </w:t>
      </w:r>
    </w:p>
    <w:p w:rsidR="00343336" w:rsidRDefault="00343336" w:rsidP="00B464E8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B464E8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Clase"/>
              <w:rPr>
                <w:rFonts w:cs="Times New Roman"/>
              </w:rPr>
            </w:pPr>
            <w:proofErr w:type="spellStart"/>
            <w:r w:rsidRPr="00B464E8">
              <w:t>RepresentanteDA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B464E8">
            <w:pPr>
              <w:pStyle w:val="oper"/>
              <w:rPr>
                <w:rFonts w:cs="Times New Roman"/>
              </w:rPr>
            </w:pPr>
            <w:proofErr w:type="spellStart"/>
            <w:r w:rsidRPr="00B464E8">
              <w:t>LeerRepresentantes</w:t>
            </w:r>
            <w:proofErr w:type="spellEnd"/>
            <w:r w:rsidRPr="00B464E8">
              <w:t>(</w:t>
            </w:r>
            <w:proofErr w:type="spellStart"/>
            <w:r w:rsidRPr="00B464E8">
              <w:t>idSupervisor</w:t>
            </w:r>
            <w:proofErr w:type="spellEnd"/>
            <w:r w:rsidRPr="00B464E8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</w:p>
        </w:tc>
      </w:tr>
    </w:tbl>
    <w:p w:rsidR="00343336" w:rsidRPr="00E473FC" w:rsidRDefault="00343336" w:rsidP="00B464E8">
      <w:pPr>
        <w:pStyle w:val="enc"/>
      </w:pPr>
      <w:r w:rsidRPr="00E473FC">
        <w:t>Pseudo</w:t>
      </w:r>
      <w:r>
        <w:t>código</w:t>
      </w:r>
    </w:p>
    <w:p w:rsidR="00343336" w:rsidRDefault="00343336" w:rsidP="00B464E8">
      <w:pPr>
        <w:pStyle w:val="cod"/>
      </w:pPr>
      <w:proofErr w:type="spellStart"/>
      <w:r>
        <w:t>ArrayList</w:t>
      </w:r>
      <w:proofErr w:type="spellEnd"/>
      <w:r>
        <w:t xml:space="preserve"> </w:t>
      </w:r>
      <w:proofErr w:type="spellStart"/>
      <w:proofErr w:type="gramStart"/>
      <w:r>
        <w:t>LeerRepresentantes</w:t>
      </w:r>
      <w:proofErr w:type="spellEnd"/>
      <w:r>
        <w:t>(</w:t>
      </w:r>
      <w:proofErr w:type="spellStart"/>
      <w:proofErr w:type="gramEnd"/>
      <w:r>
        <w:t>idSupervisor</w:t>
      </w:r>
      <w:proofErr w:type="spellEnd"/>
      <w:r>
        <w:t>){</w:t>
      </w:r>
    </w:p>
    <w:p w:rsidR="00343336" w:rsidRDefault="00343336" w:rsidP="00B464E8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"Select </w:t>
      </w:r>
      <w:proofErr w:type="gramStart"/>
      <w:r>
        <w:t>... "</w:t>
      </w:r>
      <w:proofErr w:type="gramEnd"/>
      <w:r>
        <w:t xml:space="preserve"> // table </w:t>
      </w:r>
      <w:proofErr w:type="spellStart"/>
      <w:r>
        <w:t>usuarios</w:t>
      </w:r>
      <w:proofErr w:type="spellEnd"/>
    </w:p>
    <w:p w:rsidR="00343336" w:rsidRDefault="00343336" w:rsidP="00B464E8">
      <w:pPr>
        <w:pStyle w:val="cod"/>
      </w:pPr>
      <w:r>
        <w:t xml:space="preserve">        +"where </w:t>
      </w:r>
      <w:proofErr w:type="spellStart"/>
      <w:r>
        <w:t>id_supervisor</w:t>
      </w:r>
      <w:proofErr w:type="spellEnd"/>
      <w:proofErr w:type="gramStart"/>
      <w:r>
        <w:t>= ?</w:t>
      </w:r>
      <w:proofErr w:type="gramEnd"/>
      <w:r>
        <w:t>";</w:t>
      </w:r>
    </w:p>
    <w:p w:rsidR="00343336" w:rsidRDefault="00343336" w:rsidP="00B464E8">
      <w:pPr>
        <w:pStyle w:val="cod"/>
      </w:pPr>
    </w:p>
    <w:p w:rsidR="00343336" w:rsidRDefault="00343336" w:rsidP="00B464E8">
      <w:pPr>
        <w:pStyle w:val="cod"/>
      </w:pPr>
      <w:r>
        <w:t xml:space="preserve">    </w:t>
      </w:r>
      <w:proofErr w:type="spellStart"/>
      <w:proofErr w:type="gramStart"/>
      <w:r>
        <w:t>parametros</w:t>
      </w:r>
      <w:proofErr w:type="spellEnd"/>
      <w:proofErr w:type="gramEnd"/>
      <w:r>
        <w:t xml:space="preserve"> = [</w:t>
      </w:r>
      <w:proofErr w:type="spellStart"/>
      <w:r>
        <w:t>idSupervisor</w:t>
      </w:r>
      <w:proofErr w:type="spellEnd"/>
      <w:r>
        <w:t>];</w:t>
      </w:r>
    </w:p>
    <w:p w:rsidR="00343336" w:rsidRPr="005517DD" w:rsidRDefault="00343336" w:rsidP="00B464E8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5517DD">
        <w:rPr>
          <w:lang w:val="es-DO"/>
        </w:rPr>
        <w:t>commSQL.setParametros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parametros</w:t>
      </w:r>
      <w:proofErr w:type="spellEnd"/>
      <w:r w:rsidRPr="005517DD">
        <w:rPr>
          <w:lang w:val="es-DO"/>
        </w:rPr>
        <w:t>);</w:t>
      </w:r>
    </w:p>
    <w:p w:rsidR="00343336" w:rsidRPr="005517DD" w:rsidRDefault="00343336" w:rsidP="00B464E8">
      <w:pPr>
        <w:pStyle w:val="cod"/>
        <w:rPr>
          <w:lang w:val="es-DO"/>
        </w:rPr>
      </w:pP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conexionDB.Abrir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gramStart"/>
      <w:r w:rsidRPr="005517DD">
        <w:rPr>
          <w:lang w:val="es-DO"/>
        </w:rPr>
        <w:t>resultados</w:t>
      </w:r>
      <w:proofErr w:type="gramEnd"/>
      <w:r w:rsidRPr="005517DD">
        <w:rPr>
          <w:lang w:val="es-DO"/>
        </w:rPr>
        <w:t xml:space="preserve"> = </w:t>
      </w:r>
      <w:proofErr w:type="spellStart"/>
      <w:r w:rsidRPr="005517DD">
        <w:rPr>
          <w:lang w:val="es-DO"/>
        </w:rPr>
        <w:t>commSQL.Ejecutar</w:t>
      </w:r>
      <w:proofErr w:type="spellEnd"/>
      <w:r w:rsidRPr="005517DD">
        <w:rPr>
          <w:lang w:val="es-DO"/>
        </w:rPr>
        <w:t>();</w:t>
      </w:r>
    </w:p>
    <w:p w:rsidR="00343336" w:rsidRPr="005517DD" w:rsidRDefault="00343336" w:rsidP="00B464E8">
      <w:pPr>
        <w:pStyle w:val="cod"/>
        <w:rPr>
          <w:lang w:val="es-DO"/>
        </w:rPr>
      </w:pP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while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resultados.next</w:t>
      </w:r>
      <w:proofErr w:type="spellEnd"/>
      <w:r w:rsidRPr="005517DD">
        <w:rPr>
          <w:lang w:val="es-DO"/>
        </w:rPr>
        <w:t>()){</w:t>
      </w: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gramStart"/>
      <w:r w:rsidRPr="005517DD">
        <w:rPr>
          <w:lang w:val="es-DO"/>
        </w:rPr>
        <w:t>id</w:t>
      </w:r>
      <w:proofErr w:type="gramEnd"/>
      <w:r w:rsidRPr="005517DD">
        <w:rPr>
          <w:lang w:val="es-DO"/>
        </w:rPr>
        <w:t xml:space="preserve"> = resultados["id"];</w:t>
      </w: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gramStart"/>
      <w:r w:rsidRPr="005517DD">
        <w:rPr>
          <w:lang w:val="es-DO"/>
        </w:rPr>
        <w:t>nombre</w:t>
      </w:r>
      <w:proofErr w:type="gramEnd"/>
      <w:r w:rsidRPr="005517DD">
        <w:rPr>
          <w:lang w:val="es-DO"/>
        </w:rPr>
        <w:t xml:space="preserve"> = resultados["nombre"];</w:t>
      </w:r>
    </w:p>
    <w:p w:rsidR="00343336" w:rsidRPr="005517DD" w:rsidRDefault="00343336" w:rsidP="00B464E8">
      <w:pPr>
        <w:pStyle w:val="cod"/>
        <w:rPr>
          <w:lang w:val="es-DO"/>
        </w:rPr>
      </w:pP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unRep</w:t>
      </w:r>
      <w:proofErr w:type="spellEnd"/>
      <w:proofErr w:type="gramEnd"/>
      <w:r w:rsidRPr="005517DD">
        <w:rPr>
          <w:lang w:val="es-DO"/>
        </w:rPr>
        <w:t xml:space="preserve"> = Representante(id, nombre);</w:t>
      </w: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343336" w:rsidRPr="005517DD" w:rsidRDefault="00343336" w:rsidP="00B464E8">
      <w:pPr>
        <w:pStyle w:val="cod"/>
        <w:rPr>
          <w:lang w:val="es-DO"/>
        </w:rPr>
      </w:pPr>
    </w:p>
    <w:p w:rsidR="00343336" w:rsidRPr="005517DD" w:rsidRDefault="00343336" w:rsidP="00B464E8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conexionDB.Cerrar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343336" w:rsidRDefault="00343336" w:rsidP="00B464E8">
      <w:pPr>
        <w:pStyle w:val="cod"/>
      </w:pPr>
      <w:r w:rsidRPr="005517DD">
        <w:rPr>
          <w:lang w:val="es-DO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unRep</w:t>
      </w:r>
      <w:proofErr w:type="spellEnd"/>
      <w:r>
        <w:t>;</w:t>
      </w:r>
    </w:p>
    <w:p w:rsidR="00343336" w:rsidRDefault="00343336" w:rsidP="00B464E8">
      <w:pPr>
        <w:pStyle w:val="cod"/>
      </w:pPr>
      <w:r>
        <w:t>}</w:t>
      </w:r>
    </w:p>
    <w:p w:rsidR="00343336" w:rsidRDefault="00343336" w:rsidP="00B464E8">
      <w:pPr>
        <w:ind w:left="708" w:hanging="708"/>
      </w:pP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BB6205">
              <w:t>Representante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BB6205">
              <w:t>Representante(id, nombre)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BB6205">
      <w:pPr>
        <w:pStyle w:val="cod"/>
      </w:pPr>
      <w:proofErr w:type="spellStart"/>
      <w:proofErr w:type="gramStart"/>
      <w:r>
        <w:t>Representante</w:t>
      </w:r>
      <w:proofErr w:type="spellEnd"/>
      <w:r>
        <w:t>(</w:t>
      </w:r>
      <w:proofErr w:type="gramEnd"/>
      <w:r>
        <w:t xml:space="preserve">id, </w:t>
      </w:r>
      <w:proofErr w:type="spellStart"/>
      <w:r>
        <w:t>nombre</w:t>
      </w:r>
      <w:proofErr w:type="spellEnd"/>
      <w:r>
        <w:t>){</w:t>
      </w:r>
    </w:p>
    <w:p w:rsidR="00343336" w:rsidRDefault="00343336" w:rsidP="00BB6205">
      <w:pPr>
        <w:pStyle w:val="cod"/>
      </w:pPr>
      <w:r>
        <w:t xml:space="preserve">   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id);</w:t>
      </w:r>
    </w:p>
    <w:p w:rsidR="00343336" w:rsidRDefault="00343336" w:rsidP="00BB6205">
      <w:pPr>
        <w:pStyle w:val="cod"/>
      </w:pPr>
      <w:r>
        <w:t xml:space="preserve">    </w:t>
      </w:r>
      <w:proofErr w:type="spellStart"/>
      <w:proofErr w:type="gramStart"/>
      <w:r>
        <w:t>setNombre</w:t>
      </w:r>
      <w:proofErr w:type="spellEnd"/>
      <w:r>
        <w:t>(</w:t>
      </w:r>
      <w:proofErr w:type="spellStart"/>
      <w:proofErr w:type="gramEnd"/>
      <w:r>
        <w:t>nombre</w:t>
      </w:r>
      <w:proofErr w:type="spellEnd"/>
      <w:r>
        <w:t>);</w:t>
      </w:r>
    </w:p>
    <w:p w:rsidR="00343336" w:rsidRDefault="00343336" w:rsidP="00BB6205">
      <w:pPr>
        <w:pStyle w:val="cod"/>
      </w:pPr>
      <w:r>
        <w:t>}</w:t>
      </w:r>
    </w:p>
    <w:p w:rsidR="00343336" w:rsidRDefault="00343336" w:rsidP="00BB6205"/>
    <w:p w:rsidR="00343336" w:rsidRDefault="00343336" w:rsidP="00BB6205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  <w:r w:rsidRPr="00BB6205">
              <w:t>(</w:t>
            </w:r>
            <w:proofErr w:type="spellStart"/>
            <w:r w:rsidRPr="00BB6205">
              <w:t>plantillaActual</w:t>
            </w:r>
            <w:proofErr w:type="spellEnd"/>
            <w:r w:rsidRPr="00BB6205">
              <w:t>, respuestas)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BB6205">
      <w:pPr>
        <w:pStyle w:val="cod"/>
      </w:pPr>
      <w:proofErr w:type="spellStart"/>
      <w:proofErr w:type="gramStart"/>
      <w:r>
        <w:t>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 xml:space="preserve">, </w:t>
      </w:r>
      <w:proofErr w:type="spellStart"/>
      <w:r>
        <w:t>respuestas</w:t>
      </w:r>
      <w:proofErr w:type="spellEnd"/>
      <w:r>
        <w:t>){</w:t>
      </w:r>
    </w:p>
    <w:p w:rsidR="00343336" w:rsidRDefault="00343336" w:rsidP="00BB6205">
      <w:pPr>
        <w:pStyle w:val="cod"/>
      </w:pPr>
      <w:r>
        <w:t xml:space="preserve">    </w:t>
      </w:r>
      <w:proofErr w:type="spellStart"/>
      <w:r>
        <w:t>this.plantilla</w:t>
      </w:r>
      <w:proofErr w:type="spellEnd"/>
      <w:r>
        <w:t xml:space="preserve"> = </w:t>
      </w:r>
      <w:proofErr w:type="spellStart"/>
      <w:r>
        <w:t>plantillaActual</w:t>
      </w:r>
      <w:proofErr w:type="spellEnd"/>
      <w:r>
        <w:t>;</w:t>
      </w:r>
    </w:p>
    <w:p w:rsidR="00343336" w:rsidRDefault="00343336" w:rsidP="00BB6205">
      <w:pPr>
        <w:pStyle w:val="cod"/>
      </w:pPr>
    </w:p>
    <w:p w:rsidR="00343336" w:rsidRDefault="00343336" w:rsidP="00BB6205">
      <w:pPr>
        <w:pStyle w:val="cod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 xml:space="preserve"> in </w:t>
      </w:r>
      <w:proofErr w:type="spellStart"/>
      <w:r>
        <w:t>respuestas</w:t>
      </w:r>
      <w:proofErr w:type="spellEnd"/>
      <w:r>
        <w:t>){</w:t>
      </w:r>
    </w:p>
    <w:p w:rsidR="00343336" w:rsidRDefault="00343336" w:rsidP="00BB6205">
      <w:pPr>
        <w:pStyle w:val="cod"/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resp</w:t>
      </w:r>
      <w:proofErr w:type="spellEnd"/>
      <w:r>
        <w:t>["id"];</w:t>
      </w:r>
    </w:p>
    <w:p w:rsidR="00343336" w:rsidRPr="00690FFE" w:rsidRDefault="00343336" w:rsidP="00BB6205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proofErr w:type="gramStart"/>
      <w:r w:rsidRPr="00690FFE">
        <w:rPr>
          <w:lang w:val="es-DO"/>
        </w:rPr>
        <w:t>cumple</w:t>
      </w:r>
      <w:proofErr w:type="gramEnd"/>
      <w:r w:rsidRPr="00690FFE">
        <w:rPr>
          <w:lang w:val="es-DO"/>
        </w:rPr>
        <w:t xml:space="preserve"> = </w:t>
      </w:r>
      <w:proofErr w:type="spellStart"/>
      <w:r w:rsidRPr="00690FFE">
        <w:rPr>
          <w:lang w:val="es-DO"/>
        </w:rPr>
        <w:t>resp</w:t>
      </w:r>
      <w:proofErr w:type="spellEnd"/>
      <w:r w:rsidRPr="00690FFE">
        <w:rPr>
          <w:lang w:val="es-DO"/>
        </w:rPr>
        <w:t xml:space="preserve">["valor"]; //Es un </w:t>
      </w:r>
      <w:proofErr w:type="spellStart"/>
      <w:r w:rsidRPr="00690FFE">
        <w:rPr>
          <w:lang w:val="es-DO"/>
        </w:rPr>
        <w:t>boolean</w:t>
      </w:r>
      <w:proofErr w:type="spellEnd"/>
    </w:p>
    <w:p w:rsidR="00343336" w:rsidRPr="00690FFE" w:rsidRDefault="00343336" w:rsidP="00BB6205">
      <w:pPr>
        <w:pStyle w:val="cod"/>
        <w:rPr>
          <w:lang w:val="es-DO"/>
        </w:rPr>
      </w:pPr>
    </w:p>
    <w:p w:rsidR="00343336" w:rsidRDefault="00343336" w:rsidP="00BB6205">
      <w:pPr>
        <w:pStyle w:val="cod"/>
      </w:pPr>
      <w:r w:rsidRPr="00690FFE">
        <w:rPr>
          <w:lang w:val="es-DO"/>
        </w:rPr>
        <w:t xml:space="preserve">        </w:t>
      </w:r>
      <w:proofErr w:type="spellStart"/>
      <w:proofErr w:type="gramStart"/>
      <w:r>
        <w:t>CrearRespuesta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);</w:t>
      </w:r>
    </w:p>
    <w:p w:rsidR="00343336" w:rsidRDefault="00343336" w:rsidP="00BB6205">
      <w:pPr>
        <w:pStyle w:val="cod"/>
      </w:pPr>
      <w:r>
        <w:t xml:space="preserve">    }</w:t>
      </w:r>
    </w:p>
    <w:p w:rsidR="00343336" w:rsidRDefault="00343336" w:rsidP="00BB6205">
      <w:pPr>
        <w:pStyle w:val="cod"/>
      </w:pPr>
      <w:r>
        <w:t>}</w:t>
      </w:r>
    </w:p>
    <w:p w:rsidR="00343336" w:rsidRDefault="00343336" w:rsidP="00BB6205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CrearRespuesta</w:t>
            </w:r>
            <w:proofErr w:type="spellEnd"/>
            <w:r w:rsidRPr="00BB6205">
              <w:t>(</w:t>
            </w:r>
            <w:proofErr w:type="spellStart"/>
            <w:r w:rsidRPr="00BB6205">
              <w:t>num</w:t>
            </w:r>
            <w:proofErr w:type="spellEnd"/>
            <w:r w:rsidRPr="00BB6205">
              <w:t>, cumple)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1D696F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CrearRespuesta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){</w:t>
      </w:r>
    </w:p>
    <w:p w:rsidR="00343336" w:rsidRDefault="00343336" w:rsidP="001D696F">
      <w:pPr>
        <w:pStyle w:val="cod"/>
      </w:pPr>
      <w:r>
        <w:t xml:space="preserve">    </w:t>
      </w:r>
      <w:proofErr w:type="spellStart"/>
      <w:proofErr w:type="gramStart"/>
      <w:r>
        <w:t>resp</w:t>
      </w:r>
      <w:proofErr w:type="spellEnd"/>
      <w:proofErr w:type="gramEnd"/>
      <w:r>
        <w:t xml:space="preserve"> = </w:t>
      </w:r>
      <w:proofErr w:type="spellStart"/>
      <w:r>
        <w:t>Respuesta</w:t>
      </w:r>
      <w:proofErr w:type="spellEnd"/>
      <w:r>
        <w:t>(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);</w:t>
      </w:r>
    </w:p>
    <w:p w:rsidR="00343336" w:rsidRDefault="00343336" w:rsidP="001D696F">
      <w:pPr>
        <w:pStyle w:val="cod"/>
      </w:pPr>
    </w:p>
    <w:p w:rsidR="00343336" w:rsidRDefault="00343336" w:rsidP="001D696F">
      <w:pPr>
        <w:pStyle w:val="cod"/>
      </w:pPr>
      <w:r>
        <w:t xml:space="preserve">    </w:t>
      </w:r>
      <w:proofErr w:type="spellStart"/>
      <w:proofErr w:type="gramStart"/>
      <w:r>
        <w:t>respuestas.add</w:t>
      </w:r>
      <w:proofErr w:type="spellEnd"/>
      <w:r>
        <w:t>(</w:t>
      </w:r>
      <w:proofErr w:type="spellStart"/>
      <w:proofErr w:type="gramEnd"/>
      <w:r>
        <w:t>resp</w:t>
      </w:r>
      <w:proofErr w:type="spellEnd"/>
      <w:r>
        <w:t>);</w:t>
      </w:r>
    </w:p>
    <w:p w:rsidR="00343336" w:rsidRDefault="00343336" w:rsidP="001D696F">
      <w:pPr>
        <w:pStyle w:val="cod"/>
      </w:pPr>
      <w:r>
        <w:t>}</w:t>
      </w:r>
    </w:p>
    <w:p w:rsidR="00343336" w:rsidRDefault="00343336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setId</w:t>
            </w:r>
            <w:proofErr w:type="spellEnd"/>
            <w:r w:rsidRPr="00BB6205">
              <w:t>(id)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1D696F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(id){</w:t>
      </w:r>
    </w:p>
    <w:p w:rsidR="00343336" w:rsidRDefault="00343336" w:rsidP="001D696F">
      <w:pPr>
        <w:pStyle w:val="cod"/>
      </w:pPr>
      <w:r>
        <w:t xml:space="preserve">    </w:t>
      </w:r>
      <w:proofErr w:type="spellStart"/>
      <w:r>
        <w:t>this.idEvaluacion</w:t>
      </w:r>
      <w:proofErr w:type="spellEnd"/>
      <w:r>
        <w:t xml:space="preserve"> = id;</w:t>
      </w:r>
    </w:p>
    <w:p w:rsidR="00343336" w:rsidRDefault="00343336" w:rsidP="001D696F">
      <w:pPr>
        <w:pStyle w:val="cod"/>
      </w:pPr>
      <w:r>
        <w:t>}</w:t>
      </w:r>
    </w:p>
    <w:p w:rsidR="00343336" w:rsidRDefault="00343336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GuardarRespuestas</w:t>
            </w:r>
            <w:proofErr w:type="spellEnd"/>
            <w:r w:rsidRPr="00BB6205">
              <w:t>()</w:t>
            </w:r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1D696F">
      <w:pPr>
        <w:pStyle w:val="cod"/>
      </w:pPr>
      <w:proofErr w:type="gramStart"/>
      <w:r>
        <w:t>void</w:t>
      </w:r>
      <w:proofErr w:type="gramEnd"/>
      <w:r>
        <w:t xml:space="preserve"> </w:t>
      </w:r>
      <w:proofErr w:type="spellStart"/>
      <w:r>
        <w:t>GuardarRespuestas</w:t>
      </w:r>
      <w:proofErr w:type="spellEnd"/>
      <w:r>
        <w:t>(){</w:t>
      </w:r>
    </w:p>
    <w:p w:rsidR="00343336" w:rsidRPr="001D696F" w:rsidRDefault="00343336" w:rsidP="001D696F">
      <w:pPr>
        <w:pStyle w:val="cod"/>
      </w:pPr>
      <w:r w:rsidRPr="001D696F">
        <w:t xml:space="preserve">    </w:t>
      </w:r>
      <w:proofErr w:type="spellStart"/>
      <w:proofErr w:type="gramStart"/>
      <w:r w:rsidRPr="001D696F">
        <w:t>foreach</w:t>
      </w:r>
      <w:proofErr w:type="spellEnd"/>
      <w:r w:rsidRPr="001D696F">
        <w:t>(</w:t>
      </w:r>
      <w:proofErr w:type="spellStart"/>
      <w:proofErr w:type="gramEnd"/>
      <w:r w:rsidRPr="001D696F">
        <w:t>resp</w:t>
      </w:r>
      <w:proofErr w:type="spellEnd"/>
      <w:r w:rsidRPr="001D696F">
        <w:t xml:space="preserve"> in </w:t>
      </w:r>
      <w:proofErr w:type="spellStart"/>
      <w:r w:rsidRPr="001D696F">
        <w:t>this.respuestas</w:t>
      </w:r>
      <w:proofErr w:type="spellEnd"/>
      <w:r w:rsidRPr="001D696F">
        <w:t>){</w:t>
      </w:r>
    </w:p>
    <w:p w:rsidR="00343336" w:rsidRPr="00690FFE" w:rsidRDefault="00343336" w:rsidP="001D696F">
      <w:pPr>
        <w:pStyle w:val="cod"/>
        <w:rPr>
          <w:lang w:val="es-DO"/>
        </w:rPr>
      </w:pPr>
      <w:r w:rsidRPr="001D696F">
        <w:t xml:space="preserve">        </w:t>
      </w:r>
      <w:proofErr w:type="spellStart"/>
      <w:proofErr w:type="gramStart"/>
      <w:r w:rsidRPr="00690FFE">
        <w:rPr>
          <w:lang w:val="es-DO"/>
        </w:rPr>
        <w:t>idPtoEv</w:t>
      </w:r>
      <w:proofErr w:type="spellEnd"/>
      <w:proofErr w:type="gramEnd"/>
      <w:r w:rsidRPr="00690FFE">
        <w:rPr>
          <w:lang w:val="es-DO"/>
        </w:rPr>
        <w:t xml:space="preserve"> = </w:t>
      </w:r>
      <w:proofErr w:type="spellStart"/>
      <w:r w:rsidRPr="00690FFE">
        <w:rPr>
          <w:lang w:val="es-DO"/>
        </w:rPr>
        <w:t>resp.getIdPuntoEvaluacion</w:t>
      </w:r>
      <w:proofErr w:type="spellEnd"/>
      <w:r w:rsidRPr="00690FFE">
        <w:rPr>
          <w:lang w:val="es-DO"/>
        </w:rPr>
        <w:t>();</w:t>
      </w:r>
    </w:p>
    <w:p w:rsidR="00343336" w:rsidRPr="00690FFE" w:rsidRDefault="00343336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proofErr w:type="spellStart"/>
      <w:proofErr w:type="gramStart"/>
      <w:r w:rsidRPr="00690FFE">
        <w:rPr>
          <w:lang w:val="es-DO"/>
        </w:rPr>
        <w:t>cPto</w:t>
      </w:r>
      <w:proofErr w:type="spellEnd"/>
      <w:proofErr w:type="gramEnd"/>
      <w:r w:rsidRPr="00690FFE">
        <w:rPr>
          <w:lang w:val="es-DO"/>
        </w:rPr>
        <w:t xml:space="preserve"> = </w:t>
      </w:r>
      <w:proofErr w:type="spellStart"/>
      <w:r w:rsidRPr="00690FFE">
        <w:rPr>
          <w:lang w:val="es-DO"/>
        </w:rPr>
        <w:t>getCumplePunto</w:t>
      </w:r>
      <w:proofErr w:type="spellEnd"/>
      <w:r w:rsidRPr="00690FFE">
        <w:rPr>
          <w:lang w:val="es-DO"/>
        </w:rPr>
        <w:t>();</w:t>
      </w:r>
    </w:p>
    <w:p w:rsidR="00343336" w:rsidRPr="00690FFE" w:rsidRDefault="00343336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proofErr w:type="spellStart"/>
      <w:proofErr w:type="gramStart"/>
      <w:r w:rsidRPr="00690FFE">
        <w:rPr>
          <w:lang w:val="es-DO"/>
        </w:rPr>
        <w:t>idPlt</w:t>
      </w:r>
      <w:proofErr w:type="spellEnd"/>
      <w:proofErr w:type="gramEnd"/>
      <w:r w:rsidRPr="00690FFE">
        <w:rPr>
          <w:lang w:val="es-DO"/>
        </w:rPr>
        <w:t xml:space="preserve"> = </w:t>
      </w:r>
      <w:proofErr w:type="spellStart"/>
      <w:r w:rsidRPr="00690FFE">
        <w:rPr>
          <w:lang w:val="es-DO"/>
        </w:rPr>
        <w:t>this.plantilla.getId</w:t>
      </w:r>
      <w:proofErr w:type="spellEnd"/>
      <w:r w:rsidRPr="00690FFE">
        <w:rPr>
          <w:lang w:val="es-DO"/>
        </w:rPr>
        <w:t>();</w:t>
      </w:r>
    </w:p>
    <w:p w:rsidR="00343336" w:rsidRPr="00690FFE" w:rsidRDefault="00343336" w:rsidP="001D696F">
      <w:pPr>
        <w:pStyle w:val="cod"/>
        <w:rPr>
          <w:lang w:val="es-DO"/>
        </w:rPr>
      </w:pPr>
    </w:p>
    <w:p w:rsidR="00343336" w:rsidRPr="00E32FE6" w:rsidRDefault="00343336" w:rsidP="001D696F">
      <w:pPr>
        <w:pStyle w:val="cod"/>
        <w:rPr>
          <w:lang w:val="es-DO"/>
        </w:rPr>
      </w:pPr>
      <w:r w:rsidRPr="00690FFE">
        <w:rPr>
          <w:lang w:val="es-DO"/>
        </w:rPr>
        <w:t xml:space="preserve">        </w:t>
      </w:r>
      <w:proofErr w:type="spellStart"/>
      <w:proofErr w:type="gramStart"/>
      <w:r>
        <w:rPr>
          <w:lang w:val="es-DO"/>
        </w:rPr>
        <w:t>un</w:t>
      </w:r>
      <w:r w:rsidRPr="00E32FE6">
        <w:rPr>
          <w:lang w:val="es-DO"/>
        </w:rPr>
        <w:t>RespuestaDA</w:t>
      </w:r>
      <w:r>
        <w:rPr>
          <w:lang w:val="es-DO"/>
        </w:rPr>
        <w:t>.</w:t>
      </w:r>
      <w:r w:rsidRPr="00E32FE6">
        <w:rPr>
          <w:lang w:val="es-DO"/>
        </w:rPr>
        <w:t>GuardarRespuesta</w:t>
      </w:r>
      <w:proofErr w:type="spellEnd"/>
      <w:r w:rsidRPr="00E32FE6">
        <w:rPr>
          <w:lang w:val="es-DO"/>
        </w:rPr>
        <w:t>(</w:t>
      </w:r>
      <w:proofErr w:type="spellStart"/>
      <w:proofErr w:type="gramEnd"/>
      <w:r w:rsidRPr="00E32FE6">
        <w:rPr>
          <w:lang w:val="es-DO"/>
        </w:rPr>
        <w:t>idEvaluacion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idPlt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idPtoEv</w:t>
      </w:r>
      <w:proofErr w:type="spellEnd"/>
      <w:r w:rsidRPr="00E32FE6">
        <w:rPr>
          <w:lang w:val="es-DO"/>
        </w:rPr>
        <w:t xml:space="preserve">, </w:t>
      </w:r>
      <w:proofErr w:type="spellStart"/>
      <w:r w:rsidRPr="00E32FE6">
        <w:rPr>
          <w:lang w:val="es-DO"/>
        </w:rPr>
        <w:t>cPto</w:t>
      </w:r>
      <w:proofErr w:type="spellEnd"/>
      <w:r w:rsidRPr="00E32FE6">
        <w:rPr>
          <w:lang w:val="es-DO"/>
        </w:rPr>
        <w:t>);</w:t>
      </w:r>
    </w:p>
    <w:p w:rsidR="00343336" w:rsidRDefault="00343336" w:rsidP="001D696F">
      <w:pPr>
        <w:pStyle w:val="cod"/>
      </w:pPr>
      <w:r w:rsidRPr="00E32FE6">
        <w:rPr>
          <w:lang w:val="es-DO"/>
        </w:rPr>
        <w:t xml:space="preserve">    </w:t>
      </w:r>
      <w:r>
        <w:t>}</w:t>
      </w:r>
    </w:p>
    <w:p w:rsidR="00343336" w:rsidRDefault="00343336" w:rsidP="001D696F">
      <w:pPr>
        <w:pStyle w:val="cod"/>
      </w:pPr>
      <w:r>
        <w:t>}</w:t>
      </w:r>
    </w:p>
    <w:p w:rsidR="00343336" w:rsidRPr="001D696F" w:rsidRDefault="00343336" w:rsidP="001D696F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lastRenderedPageBreak/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BB6205">
              <w:t>getId</w:t>
            </w:r>
            <w:proofErr w:type="spellEnd"/>
            <w:r w:rsidRPr="00BB6205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43336" w:rsidRPr="00E473FC" w:rsidRDefault="00343336" w:rsidP="00BB6205">
      <w:pPr>
        <w:pStyle w:val="enc"/>
      </w:pPr>
      <w:r w:rsidRPr="00E473FC">
        <w:t>Pseudo</w:t>
      </w:r>
      <w:r>
        <w:t>código</w:t>
      </w:r>
    </w:p>
    <w:p w:rsidR="00343336" w:rsidRDefault="00343336" w:rsidP="003448D9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43336" w:rsidRDefault="00343336" w:rsidP="003448D9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idEvaluacion</w:t>
      </w:r>
      <w:proofErr w:type="spellEnd"/>
      <w:r>
        <w:t>;</w:t>
      </w:r>
    </w:p>
    <w:p w:rsidR="00343336" w:rsidRDefault="00343336" w:rsidP="003448D9">
      <w:pPr>
        <w:pStyle w:val="cod"/>
      </w:pPr>
      <w:r>
        <w:t xml:space="preserve">} </w:t>
      </w:r>
    </w:p>
    <w:p w:rsidR="00343336" w:rsidRDefault="00343336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BB6205">
              <w:t>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5023C7">
              <w:t>getIdPlantilla</w:t>
            </w:r>
            <w:proofErr w:type="spellEnd"/>
            <w:r w:rsidRPr="005023C7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43336" w:rsidRPr="00E473FC" w:rsidRDefault="00343336" w:rsidP="005023C7">
      <w:pPr>
        <w:pStyle w:val="enc"/>
      </w:pPr>
      <w:r w:rsidRPr="00E473FC">
        <w:t>Pseudo</w:t>
      </w:r>
      <w:r>
        <w:t>código</w:t>
      </w:r>
    </w:p>
    <w:p w:rsidR="00343336" w:rsidRDefault="00343336" w:rsidP="005023C7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43336" w:rsidRDefault="00343336" w:rsidP="005023C7">
      <w:pPr>
        <w:pStyle w:val="cod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this.plantilla.getId</w:t>
      </w:r>
      <w:proofErr w:type="spellEnd"/>
      <w:r>
        <w:t>();</w:t>
      </w:r>
    </w:p>
    <w:p w:rsidR="00343336" w:rsidRDefault="00343336" w:rsidP="005023C7">
      <w:pPr>
        <w:pStyle w:val="cod"/>
      </w:pPr>
      <w:r>
        <w:t xml:space="preserve">} </w:t>
      </w:r>
    </w:p>
    <w:p w:rsidR="00343336" w:rsidRDefault="00343336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D36087">
              <w:t>Respuesta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D36087">
              <w:t>Respuesta(</w:t>
            </w:r>
            <w:proofErr w:type="spellStart"/>
            <w:r w:rsidRPr="00D36087">
              <w:t>num</w:t>
            </w:r>
            <w:proofErr w:type="spellEnd"/>
            <w:r w:rsidRPr="00D36087">
              <w:t>, cumple)</w:t>
            </w:r>
          </w:p>
        </w:tc>
      </w:tr>
    </w:tbl>
    <w:p w:rsidR="00343336" w:rsidRPr="00E473FC" w:rsidRDefault="00343336" w:rsidP="00D36087">
      <w:pPr>
        <w:pStyle w:val="enc"/>
      </w:pPr>
      <w:r w:rsidRPr="00E473FC">
        <w:t>Pseudo</w:t>
      </w:r>
      <w:r>
        <w:t>código</w:t>
      </w:r>
    </w:p>
    <w:p w:rsidR="00343336" w:rsidRDefault="00343336" w:rsidP="00D36087">
      <w:pPr>
        <w:pStyle w:val="cod"/>
      </w:pPr>
      <w:proofErr w:type="spellStart"/>
      <w:proofErr w:type="gramStart"/>
      <w:r>
        <w:t>Respuesta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, </w:t>
      </w:r>
      <w:proofErr w:type="spellStart"/>
      <w:r>
        <w:t>cumple</w:t>
      </w:r>
      <w:proofErr w:type="spellEnd"/>
      <w:r>
        <w:t>){</w:t>
      </w:r>
    </w:p>
    <w:p w:rsidR="00343336" w:rsidRDefault="00343336" w:rsidP="00D36087">
      <w:pPr>
        <w:pStyle w:val="cod"/>
      </w:pPr>
      <w:r>
        <w:t xml:space="preserve">    </w:t>
      </w:r>
      <w:proofErr w:type="spellStart"/>
      <w:r>
        <w:t>this.idPuntoEvaluacion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:rsidR="00343336" w:rsidRDefault="00343336" w:rsidP="00D36087">
      <w:pPr>
        <w:pStyle w:val="cod"/>
      </w:pPr>
      <w:r>
        <w:t xml:space="preserve">    </w:t>
      </w:r>
      <w:proofErr w:type="spellStart"/>
      <w:r>
        <w:t>this.cumplePunto</w:t>
      </w:r>
      <w:proofErr w:type="spellEnd"/>
      <w:r>
        <w:t xml:space="preserve"> = </w:t>
      </w:r>
      <w:proofErr w:type="spellStart"/>
      <w:r>
        <w:t>cumple</w:t>
      </w:r>
      <w:proofErr w:type="spellEnd"/>
      <w:r>
        <w:t xml:space="preserve">; // </w:t>
      </w:r>
      <w:proofErr w:type="spellStart"/>
      <w:r>
        <w:t>booleano</w:t>
      </w:r>
      <w:proofErr w:type="spellEnd"/>
    </w:p>
    <w:p w:rsidR="00343336" w:rsidRDefault="00343336" w:rsidP="00D36087">
      <w:pPr>
        <w:pStyle w:val="cod"/>
      </w:pPr>
      <w:r>
        <w:t>}</w:t>
      </w:r>
    </w:p>
    <w:p w:rsidR="00343336" w:rsidRDefault="00343336" w:rsidP="003448D9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PlantillaDA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LeerPlantillaActual</w:t>
            </w:r>
            <w:proofErr w:type="spellEnd"/>
            <w:r w:rsidRPr="00D36087">
              <w:t>()</w:t>
            </w:r>
          </w:p>
        </w:tc>
      </w:tr>
    </w:tbl>
    <w:p w:rsidR="00343336" w:rsidRPr="00E473FC" w:rsidRDefault="00343336" w:rsidP="00D36087">
      <w:pPr>
        <w:pStyle w:val="enc"/>
      </w:pPr>
      <w:r w:rsidRPr="00E473FC">
        <w:t>Pseudo</w:t>
      </w:r>
      <w:r>
        <w:t>código</w:t>
      </w:r>
    </w:p>
    <w:p w:rsidR="00343336" w:rsidRDefault="00343336" w:rsidP="00D36087">
      <w:pPr>
        <w:pStyle w:val="cod"/>
      </w:pPr>
      <w:proofErr w:type="spellStart"/>
      <w:r>
        <w:t>Plantilla</w:t>
      </w:r>
      <w:proofErr w:type="spellEnd"/>
      <w:r>
        <w:t xml:space="preserve"> </w:t>
      </w:r>
      <w:proofErr w:type="spellStart"/>
      <w:proofErr w:type="gramStart"/>
      <w:r>
        <w:t>LeerPlantillaActual</w:t>
      </w:r>
      <w:proofErr w:type="spellEnd"/>
      <w:r>
        <w:t>(</w:t>
      </w:r>
      <w:proofErr w:type="gramEnd"/>
      <w:r>
        <w:t>){</w:t>
      </w:r>
    </w:p>
    <w:p w:rsidR="00343336" w:rsidRDefault="00343336" w:rsidP="00D36087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"Select ... </w:t>
      </w:r>
      <w:proofErr w:type="gramStart"/>
      <w:r>
        <w:t>";</w:t>
      </w:r>
      <w:proofErr w:type="gramEnd"/>
      <w:r>
        <w:t xml:space="preserve"> //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plantilla</w:t>
      </w:r>
      <w:proofErr w:type="spellEnd"/>
      <w:r>
        <w:t xml:space="preserve"> </w:t>
      </w:r>
    </w:p>
    <w:p w:rsidR="00343336" w:rsidRDefault="00343336" w:rsidP="00D36087">
      <w:pPr>
        <w:pStyle w:val="cod"/>
      </w:pPr>
    </w:p>
    <w:p w:rsidR="00343336" w:rsidRPr="005517DD" w:rsidRDefault="00343336" w:rsidP="00D36087">
      <w:pPr>
        <w:pStyle w:val="cod"/>
        <w:rPr>
          <w:lang w:val="es-DO"/>
        </w:rPr>
      </w:pPr>
      <w:r>
        <w:t xml:space="preserve">    </w:t>
      </w:r>
      <w:proofErr w:type="spellStart"/>
      <w:proofErr w:type="gramStart"/>
      <w:r w:rsidRPr="005517DD">
        <w:rPr>
          <w:lang w:val="es-DO"/>
        </w:rPr>
        <w:t>parametros</w:t>
      </w:r>
      <w:proofErr w:type="spellEnd"/>
      <w:proofErr w:type="gramEnd"/>
      <w:r w:rsidRPr="005517DD">
        <w:rPr>
          <w:lang w:val="es-DO"/>
        </w:rPr>
        <w:t xml:space="preserve"> = </w:t>
      </w:r>
      <w:proofErr w:type="spellStart"/>
      <w:r w:rsidRPr="005517DD">
        <w:rPr>
          <w:lang w:val="es-DO"/>
        </w:rPr>
        <w:t>null</w:t>
      </w:r>
      <w:proofErr w:type="spellEnd"/>
      <w:r w:rsidRPr="005517DD">
        <w:rPr>
          <w:lang w:val="es-DO"/>
        </w:rPr>
        <w:t>;</w:t>
      </w: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commSQL.setParametros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parametros</w:t>
      </w:r>
      <w:proofErr w:type="spellEnd"/>
      <w:r w:rsidRPr="005517DD">
        <w:rPr>
          <w:lang w:val="es-DO"/>
        </w:rPr>
        <w:t>);</w:t>
      </w:r>
    </w:p>
    <w:p w:rsidR="00343336" w:rsidRPr="005517DD" w:rsidRDefault="00343336" w:rsidP="00D36087">
      <w:pPr>
        <w:pStyle w:val="cod"/>
        <w:rPr>
          <w:lang w:val="es-DO"/>
        </w:rPr>
      </w:pP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conexionDB.Abrir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gramStart"/>
      <w:r w:rsidRPr="005517DD">
        <w:rPr>
          <w:lang w:val="es-DO"/>
        </w:rPr>
        <w:t>resultados</w:t>
      </w:r>
      <w:proofErr w:type="gramEnd"/>
      <w:r w:rsidRPr="005517DD">
        <w:rPr>
          <w:lang w:val="es-DO"/>
        </w:rPr>
        <w:t xml:space="preserve"> = </w:t>
      </w:r>
      <w:proofErr w:type="spellStart"/>
      <w:r w:rsidRPr="005517DD">
        <w:rPr>
          <w:lang w:val="es-DO"/>
        </w:rPr>
        <w:t>commSQL.Ejecutar</w:t>
      </w:r>
      <w:proofErr w:type="spellEnd"/>
      <w:r w:rsidRPr="005517DD">
        <w:rPr>
          <w:lang w:val="es-DO"/>
        </w:rPr>
        <w:t>();</w:t>
      </w:r>
    </w:p>
    <w:p w:rsidR="00343336" w:rsidRPr="005517DD" w:rsidRDefault="00343336" w:rsidP="00D36087">
      <w:pPr>
        <w:pStyle w:val="cod"/>
        <w:rPr>
          <w:lang w:val="es-DO"/>
        </w:rPr>
      </w:pP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gramStart"/>
      <w:r w:rsidRPr="005517DD">
        <w:rPr>
          <w:lang w:val="es-DO"/>
        </w:rPr>
        <w:t>id</w:t>
      </w:r>
      <w:proofErr w:type="gramEnd"/>
      <w:r w:rsidRPr="005517DD">
        <w:rPr>
          <w:lang w:val="es-DO"/>
        </w:rPr>
        <w:t xml:space="preserve"> = resultados["id"];</w:t>
      </w:r>
    </w:p>
    <w:p w:rsidR="00343336" w:rsidRPr="005517DD" w:rsidRDefault="00343336" w:rsidP="00D36087">
      <w:pPr>
        <w:pStyle w:val="cod"/>
        <w:rPr>
          <w:lang w:val="es-DO"/>
        </w:rPr>
      </w:pP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plantillaActual</w:t>
      </w:r>
      <w:proofErr w:type="spellEnd"/>
      <w:proofErr w:type="gramEnd"/>
      <w:r w:rsidRPr="005517DD">
        <w:rPr>
          <w:lang w:val="es-DO"/>
        </w:rPr>
        <w:t xml:space="preserve"> = Plantilla(id);</w:t>
      </w: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unPuntoEvaluacionDA.LeerPuntosEvaluacion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plantillaActual</w:t>
      </w:r>
      <w:proofErr w:type="spellEnd"/>
      <w:r w:rsidRPr="005517DD">
        <w:rPr>
          <w:lang w:val="es-DO"/>
        </w:rPr>
        <w:t>);</w:t>
      </w:r>
    </w:p>
    <w:p w:rsidR="00343336" w:rsidRPr="005517DD" w:rsidRDefault="00343336" w:rsidP="00D36087">
      <w:pPr>
        <w:pStyle w:val="cod"/>
        <w:rPr>
          <w:lang w:val="es-DO"/>
        </w:rPr>
      </w:pPr>
    </w:p>
    <w:p w:rsidR="00343336" w:rsidRPr="005517DD" w:rsidRDefault="00343336" w:rsidP="00D36087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conexionDB.Cerrar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343336" w:rsidRDefault="00343336" w:rsidP="00D36087">
      <w:pPr>
        <w:pStyle w:val="cod"/>
      </w:pPr>
      <w:r w:rsidRPr="005517DD">
        <w:rPr>
          <w:lang w:val="es-DO"/>
        </w:rP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plantillaActual</w:t>
      </w:r>
      <w:proofErr w:type="spellEnd"/>
      <w:r>
        <w:t>;</w:t>
      </w:r>
    </w:p>
    <w:p w:rsidR="00343336" w:rsidRDefault="00343336" w:rsidP="00D36087">
      <w:pPr>
        <w:pStyle w:val="cod"/>
      </w:pPr>
      <w:r>
        <w:t>}</w:t>
      </w:r>
    </w:p>
    <w:p w:rsidR="00343336" w:rsidRDefault="00343336" w:rsidP="00D36087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D36087">
              <w:t>PuntoEvaluacionDA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D36087">
              <w:t>LeerPuntosEvaluacion</w:t>
            </w:r>
            <w:proofErr w:type="spellEnd"/>
            <w:r w:rsidRPr="00D36087">
              <w:t>(</w:t>
            </w:r>
            <w:proofErr w:type="spellStart"/>
            <w:r w:rsidRPr="00D36087">
              <w:t>plantillaActual</w:t>
            </w:r>
            <w:proofErr w:type="spellEnd"/>
            <w:r w:rsidRPr="00D36087">
              <w:t>)</w:t>
            </w:r>
          </w:p>
        </w:tc>
      </w:tr>
    </w:tbl>
    <w:p w:rsidR="00343336" w:rsidRPr="00E473FC" w:rsidRDefault="00343336" w:rsidP="00D36087">
      <w:pPr>
        <w:pStyle w:val="enc"/>
      </w:pPr>
      <w:r w:rsidRPr="00E473FC">
        <w:t>Pseudo</w:t>
      </w:r>
      <w:r>
        <w:t>código</w:t>
      </w:r>
    </w:p>
    <w:p w:rsidR="00343336" w:rsidRDefault="00343336" w:rsidP="003D451B">
      <w:pPr>
        <w:pStyle w:val="cod"/>
      </w:pPr>
      <w:proofErr w:type="spellStart"/>
      <w:proofErr w:type="gramStart"/>
      <w:r>
        <w:t>LeerPuntosEvaluacion</w:t>
      </w:r>
      <w:proofErr w:type="spellEnd"/>
      <w:r>
        <w:t>(</w:t>
      </w:r>
      <w:proofErr w:type="spellStart"/>
      <w:proofErr w:type="gramEnd"/>
      <w:r>
        <w:t>plantillaActual</w:t>
      </w:r>
      <w:proofErr w:type="spellEnd"/>
      <w:r>
        <w:t>){</w:t>
      </w:r>
    </w:p>
    <w:p w:rsidR="00343336" w:rsidRDefault="00343336" w:rsidP="003D451B">
      <w:pPr>
        <w:pStyle w:val="cod"/>
      </w:pPr>
      <w:r>
        <w:t xml:space="preserve">    </w:t>
      </w:r>
      <w:proofErr w:type="spellStart"/>
      <w:r>
        <w:t>commSQL.Texto</w:t>
      </w:r>
      <w:proofErr w:type="spellEnd"/>
      <w:r>
        <w:t xml:space="preserve"> = "Select </w:t>
      </w:r>
      <w:proofErr w:type="gramStart"/>
      <w:r>
        <w:t>... "</w:t>
      </w:r>
      <w:proofErr w:type="gramEnd"/>
      <w:r>
        <w:t xml:space="preserve"> // </w:t>
      </w:r>
      <w:proofErr w:type="spellStart"/>
      <w:r>
        <w:t>puntos_evaluacion</w:t>
      </w:r>
      <w:proofErr w:type="spellEnd"/>
    </w:p>
    <w:p w:rsidR="00343336" w:rsidRPr="005517DD" w:rsidRDefault="00343336" w:rsidP="003D451B">
      <w:pPr>
        <w:pStyle w:val="cod"/>
        <w:rPr>
          <w:lang w:val="es-DO"/>
        </w:rPr>
      </w:pPr>
      <w:r>
        <w:t xml:space="preserve">        </w:t>
      </w:r>
      <w:r w:rsidRPr="005517DD">
        <w:rPr>
          <w:lang w:val="es-DO"/>
        </w:rPr>
        <w:t>+"</w:t>
      </w:r>
      <w:proofErr w:type="spellStart"/>
      <w:r w:rsidRPr="005517DD">
        <w:rPr>
          <w:lang w:val="es-DO"/>
        </w:rPr>
        <w:t>where</w:t>
      </w:r>
      <w:proofErr w:type="spellEnd"/>
      <w:r w:rsidRPr="005517DD">
        <w:rPr>
          <w:lang w:val="es-DO"/>
        </w:rPr>
        <w:t xml:space="preserve"> </w:t>
      </w:r>
      <w:proofErr w:type="spellStart"/>
      <w:r w:rsidRPr="005517DD">
        <w:rPr>
          <w:lang w:val="es-DO"/>
        </w:rPr>
        <w:t>id_plantilla</w:t>
      </w:r>
      <w:proofErr w:type="spellEnd"/>
      <w:proofErr w:type="gramStart"/>
      <w:r w:rsidRPr="005517DD">
        <w:rPr>
          <w:lang w:val="es-DO"/>
        </w:rPr>
        <w:t>= ?</w:t>
      </w:r>
      <w:proofErr w:type="gramEnd"/>
      <w:r w:rsidRPr="005517DD">
        <w:rPr>
          <w:lang w:val="es-DO"/>
        </w:rPr>
        <w:t>";</w:t>
      </w:r>
    </w:p>
    <w:p w:rsidR="00343336" w:rsidRPr="005517DD" w:rsidRDefault="00343336" w:rsidP="003D451B">
      <w:pPr>
        <w:pStyle w:val="cod"/>
        <w:rPr>
          <w:lang w:val="es-DO"/>
        </w:rPr>
      </w:pP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parametros</w:t>
      </w:r>
      <w:proofErr w:type="spellEnd"/>
      <w:proofErr w:type="gramEnd"/>
      <w:r w:rsidRPr="005517DD">
        <w:rPr>
          <w:lang w:val="es-DO"/>
        </w:rPr>
        <w:t xml:space="preserve"> = </w:t>
      </w:r>
      <w:proofErr w:type="spellStart"/>
      <w:r w:rsidRPr="005517DD">
        <w:rPr>
          <w:lang w:val="es-DO"/>
        </w:rPr>
        <w:t>null</w:t>
      </w:r>
      <w:proofErr w:type="spellEnd"/>
      <w:r w:rsidRPr="005517DD">
        <w:rPr>
          <w:lang w:val="es-DO"/>
        </w:rPr>
        <w:t>;</w:t>
      </w: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commSQL.setParametros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plantillaActual.getId</w:t>
      </w:r>
      <w:proofErr w:type="spellEnd"/>
      <w:r w:rsidRPr="005517DD">
        <w:rPr>
          <w:lang w:val="es-DO"/>
        </w:rPr>
        <w:t>());</w:t>
      </w:r>
    </w:p>
    <w:p w:rsidR="00343336" w:rsidRPr="005517DD" w:rsidRDefault="00343336" w:rsidP="003D451B">
      <w:pPr>
        <w:pStyle w:val="cod"/>
        <w:rPr>
          <w:lang w:val="es-DO"/>
        </w:rPr>
      </w:pP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conexionDB.Abrir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gramStart"/>
      <w:r w:rsidRPr="005517DD">
        <w:rPr>
          <w:lang w:val="es-DO"/>
        </w:rPr>
        <w:t>resultados</w:t>
      </w:r>
      <w:proofErr w:type="gramEnd"/>
      <w:r w:rsidRPr="005517DD">
        <w:rPr>
          <w:lang w:val="es-DO"/>
        </w:rPr>
        <w:t xml:space="preserve"> = </w:t>
      </w:r>
      <w:proofErr w:type="spellStart"/>
      <w:r w:rsidRPr="005517DD">
        <w:rPr>
          <w:lang w:val="es-DO"/>
        </w:rPr>
        <w:t>commSQL.Ejecutar</w:t>
      </w:r>
      <w:proofErr w:type="spellEnd"/>
      <w:r w:rsidRPr="005517DD">
        <w:rPr>
          <w:lang w:val="es-DO"/>
        </w:rPr>
        <w:t>();</w:t>
      </w:r>
    </w:p>
    <w:p w:rsidR="00343336" w:rsidRPr="005517DD" w:rsidRDefault="00343336" w:rsidP="003D451B">
      <w:pPr>
        <w:pStyle w:val="cod"/>
        <w:rPr>
          <w:lang w:val="es-DO"/>
        </w:rPr>
      </w:pP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while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resultados.next</w:t>
      </w:r>
      <w:proofErr w:type="spellEnd"/>
      <w:r w:rsidRPr="005517DD">
        <w:rPr>
          <w:lang w:val="es-DO"/>
        </w:rPr>
        <w:t>()){</w:t>
      </w: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num</w:t>
      </w:r>
      <w:proofErr w:type="spellEnd"/>
      <w:proofErr w:type="gramEnd"/>
      <w:r w:rsidRPr="005517DD">
        <w:rPr>
          <w:lang w:val="es-DO"/>
        </w:rPr>
        <w:t xml:space="preserve"> = resultados["id"];</w:t>
      </w: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ptoEv</w:t>
      </w:r>
      <w:proofErr w:type="spellEnd"/>
      <w:proofErr w:type="gramEnd"/>
      <w:r w:rsidRPr="005517DD">
        <w:rPr>
          <w:lang w:val="es-DO"/>
        </w:rPr>
        <w:t xml:space="preserve"> = resultados["</w:t>
      </w:r>
      <w:proofErr w:type="spellStart"/>
      <w:r w:rsidRPr="005517DD">
        <w:rPr>
          <w:lang w:val="es-DO"/>
        </w:rPr>
        <w:t>descripcion</w:t>
      </w:r>
      <w:proofErr w:type="spellEnd"/>
      <w:r w:rsidRPr="005517DD">
        <w:rPr>
          <w:lang w:val="es-DO"/>
        </w:rPr>
        <w:t>"];</w:t>
      </w:r>
    </w:p>
    <w:p w:rsidR="00343336" w:rsidRPr="005517DD" w:rsidRDefault="00343336" w:rsidP="003D451B">
      <w:pPr>
        <w:pStyle w:val="cod"/>
        <w:rPr>
          <w:lang w:val="es-DO"/>
        </w:rPr>
      </w:pP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    </w:t>
      </w:r>
      <w:proofErr w:type="spellStart"/>
      <w:proofErr w:type="gramStart"/>
      <w:r w:rsidRPr="005517DD">
        <w:rPr>
          <w:lang w:val="es-DO"/>
        </w:rPr>
        <w:t>plantillaActual.CrearPuntoEvaluacion</w:t>
      </w:r>
      <w:proofErr w:type="spellEnd"/>
      <w:r w:rsidRPr="005517DD">
        <w:rPr>
          <w:lang w:val="es-DO"/>
        </w:rPr>
        <w:t>(</w:t>
      </w:r>
      <w:proofErr w:type="spellStart"/>
      <w:proofErr w:type="gramEnd"/>
      <w:r w:rsidRPr="005517DD">
        <w:rPr>
          <w:lang w:val="es-DO"/>
        </w:rPr>
        <w:t>num</w:t>
      </w:r>
      <w:proofErr w:type="spellEnd"/>
      <w:r w:rsidRPr="005517DD">
        <w:rPr>
          <w:lang w:val="es-DO"/>
        </w:rPr>
        <w:t xml:space="preserve">, </w:t>
      </w:r>
      <w:proofErr w:type="spellStart"/>
      <w:r w:rsidRPr="005517DD">
        <w:rPr>
          <w:lang w:val="es-DO"/>
        </w:rPr>
        <w:t>ptoEv</w:t>
      </w:r>
      <w:proofErr w:type="spellEnd"/>
      <w:r w:rsidRPr="005517DD">
        <w:rPr>
          <w:lang w:val="es-DO"/>
        </w:rPr>
        <w:t>)</w:t>
      </w: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}</w:t>
      </w:r>
    </w:p>
    <w:p w:rsidR="00343336" w:rsidRPr="005517DD" w:rsidRDefault="00343336" w:rsidP="003D451B">
      <w:pPr>
        <w:pStyle w:val="cod"/>
        <w:rPr>
          <w:lang w:val="es-DO"/>
        </w:rPr>
      </w:pPr>
    </w:p>
    <w:p w:rsidR="00343336" w:rsidRPr="005517DD" w:rsidRDefault="00343336" w:rsidP="003D451B">
      <w:pPr>
        <w:pStyle w:val="cod"/>
        <w:rPr>
          <w:lang w:val="es-DO"/>
        </w:rPr>
      </w:pPr>
      <w:r w:rsidRPr="005517DD">
        <w:rPr>
          <w:lang w:val="es-DO"/>
        </w:rPr>
        <w:t xml:space="preserve">    </w:t>
      </w:r>
      <w:proofErr w:type="spellStart"/>
      <w:proofErr w:type="gramStart"/>
      <w:r w:rsidRPr="005517DD">
        <w:rPr>
          <w:lang w:val="es-DO"/>
        </w:rPr>
        <w:t>conexionDB.Cerrar</w:t>
      </w:r>
      <w:proofErr w:type="spellEnd"/>
      <w:r w:rsidRPr="005517DD">
        <w:rPr>
          <w:lang w:val="es-DO"/>
        </w:rPr>
        <w:t>(</w:t>
      </w:r>
      <w:proofErr w:type="gramEnd"/>
      <w:r w:rsidRPr="005517DD">
        <w:rPr>
          <w:lang w:val="es-DO"/>
        </w:rPr>
        <w:t>);</w:t>
      </w:r>
    </w:p>
    <w:p w:rsidR="00343336" w:rsidRDefault="00343336" w:rsidP="003D451B">
      <w:pPr>
        <w:pStyle w:val="cod"/>
      </w:pPr>
      <w:r>
        <w:t>}</w:t>
      </w:r>
    </w:p>
    <w:p w:rsidR="00343336" w:rsidRDefault="00343336" w:rsidP="003D451B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r w:rsidRPr="003C485D">
              <w:t>Plantilla(</w:t>
            </w:r>
            <w:proofErr w:type="spellStart"/>
            <w:r w:rsidRPr="003C485D">
              <w:t>idPlantilla</w:t>
            </w:r>
            <w:proofErr w:type="spellEnd"/>
            <w:r w:rsidRPr="003C485D">
              <w:t>)</w:t>
            </w:r>
          </w:p>
        </w:tc>
      </w:tr>
    </w:tbl>
    <w:p w:rsidR="00343336" w:rsidRPr="00E473FC" w:rsidRDefault="00343336" w:rsidP="003C485D">
      <w:pPr>
        <w:pStyle w:val="enc"/>
      </w:pPr>
      <w:r w:rsidRPr="00E473FC">
        <w:t>Pseudo</w:t>
      </w:r>
      <w:r>
        <w:t>código</w:t>
      </w:r>
    </w:p>
    <w:p w:rsidR="00343336" w:rsidRDefault="00343336" w:rsidP="003C485D">
      <w:pPr>
        <w:pStyle w:val="cod"/>
      </w:pPr>
      <w:proofErr w:type="spellStart"/>
      <w:proofErr w:type="gramStart"/>
      <w:r>
        <w:t>Plantilla</w:t>
      </w:r>
      <w:proofErr w:type="spellEnd"/>
      <w:r>
        <w:t>(</w:t>
      </w:r>
      <w:proofErr w:type="spellStart"/>
      <w:proofErr w:type="gramEnd"/>
      <w:r>
        <w:t>idPlantilla</w:t>
      </w:r>
      <w:proofErr w:type="spellEnd"/>
      <w:r>
        <w:t>){</w:t>
      </w:r>
    </w:p>
    <w:p w:rsidR="00343336" w:rsidRDefault="00343336" w:rsidP="003C485D">
      <w:pPr>
        <w:pStyle w:val="cod"/>
      </w:pPr>
      <w:r>
        <w:t xml:space="preserve">    </w:t>
      </w:r>
      <w:proofErr w:type="spellStart"/>
      <w:r>
        <w:t>this.plantilaId</w:t>
      </w:r>
      <w:proofErr w:type="spellEnd"/>
      <w:r>
        <w:t xml:space="preserve"> = </w:t>
      </w:r>
      <w:proofErr w:type="spellStart"/>
      <w:r>
        <w:t>idPlantilla</w:t>
      </w:r>
      <w:proofErr w:type="spellEnd"/>
      <w:r>
        <w:t>;</w:t>
      </w:r>
    </w:p>
    <w:p w:rsidR="00343336" w:rsidRDefault="00343336" w:rsidP="003C485D">
      <w:pPr>
        <w:pStyle w:val="cod"/>
      </w:pPr>
      <w:r>
        <w:t>}</w:t>
      </w:r>
    </w:p>
    <w:p w:rsidR="00343336" w:rsidRDefault="00343336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getId</w:t>
            </w:r>
            <w:proofErr w:type="spellEnd"/>
            <w:r w:rsidRPr="003C485D">
              <w:t>()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:rsidR="00343336" w:rsidRPr="00E473FC" w:rsidRDefault="00343336" w:rsidP="003C485D">
      <w:pPr>
        <w:pStyle w:val="enc"/>
      </w:pPr>
      <w:r w:rsidRPr="00E473FC">
        <w:t>Pseudo</w:t>
      </w:r>
      <w:r>
        <w:t>código</w:t>
      </w:r>
    </w:p>
    <w:p w:rsidR="00343336" w:rsidRDefault="00343336" w:rsidP="003C485D">
      <w:pPr>
        <w:pStyle w:val="co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343336" w:rsidRDefault="00343336" w:rsidP="003C485D">
      <w:pPr>
        <w:pStyle w:val="cod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this.plantilaId</w:t>
      </w:r>
      <w:proofErr w:type="spellEnd"/>
      <w:r>
        <w:t>;</w:t>
      </w:r>
    </w:p>
    <w:p w:rsidR="00343336" w:rsidRDefault="00343336" w:rsidP="003C485D">
      <w:pPr>
        <w:pStyle w:val="cod"/>
      </w:pPr>
      <w:r>
        <w:t>}</w:t>
      </w:r>
    </w:p>
    <w:p w:rsidR="00343336" w:rsidRDefault="00343336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r w:rsidRPr="003C485D">
              <w:t>Plantilla</w:t>
            </w:r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3C485D">
              <w:t>CrearPuntoEvaluacion</w:t>
            </w:r>
            <w:proofErr w:type="spellEnd"/>
            <w:r w:rsidRPr="003C485D">
              <w:t>(</w:t>
            </w:r>
            <w:proofErr w:type="spellStart"/>
            <w:r w:rsidRPr="003C485D">
              <w:t>num</w:t>
            </w:r>
            <w:proofErr w:type="spellEnd"/>
            <w:r w:rsidRPr="003C485D">
              <w:t xml:space="preserve">, </w:t>
            </w:r>
            <w:proofErr w:type="spellStart"/>
            <w:r w:rsidRPr="003C485D">
              <w:t>ptoEv</w:t>
            </w:r>
            <w:proofErr w:type="spellEnd"/>
            <w:r w:rsidRPr="003C485D">
              <w:t>)</w:t>
            </w:r>
          </w:p>
        </w:tc>
      </w:tr>
    </w:tbl>
    <w:p w:rsidR="00343336" w:rsidRPr="00E473FC" w:rsidRDefault="00343336" w:rsidP="003C485D">
      <w:pPr>
        <w:pStyle w:val="enc"/>
      </w:pPr>
      <w:r w:rsidRPr="00E473FC">
        <w:t>Pseudo</w:t>
      </w:r>
      <w:r>
        <w:t>código</w:t>
      </w:r>
    </w:p>
    <w:p w:rsidR="00343336" w:rsidRPr="0090330E" w:rsidRDefault="00343336" w:rsidP="003C485D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void</w:t>
      </w:r>
      <w:proofErr w:type="spellEnd"/>
      <w:proofErr w:type="gramEnd"/>
      <w:r w:rsidRPr="0090330E">
        <w:rPr>
          <w:lang w:val="es-DO"/>
        </w:rPr>
        <w:t xml:space="preserve"> </w:t>
      </w:r>
      <w:proofErr w:type="spellStart"/>
      <w:r w:rsidRPr="0090330E">
        <w:rPr>
          <w:lang w:val="es-DO"/>
        </w:rPr>
        <w:t>CrearPuntoEvaluacion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343336" w:rsidRPr="0090330E" w:rsidRDefault="00343336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unPtoEv</w:t>
      </w:r>
      <w:proofErr w:type="spellEnd"/>
      <w:proofErr w:type="gram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);</w:t>
      </w:r>
    </w:p>
    <w:p w:rsidR="00343336" w:rsidRPr="0090330E" w:rsidRDefault="00343336" w:rsidP="003C485D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proofErr w:type="gramStart"/>
      <w:r w:rsidRPr="0090330E">
        <w:rPr>
          <w:lang w:val="es-DO"/>
        </w:rPr>
        <w:t>this.puntosEvaluacion.add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unPtoEv</w:t>
      </w:r>
      <w:proofErr w:type="spellEnd"/>
      <w:r w:rsidRPr="0090330E">
        <w:rPr>
          <w:lang w:val="es-DO"/>
        </w:rPr>
        <w:t>);</w:t>
      </w:r>
    </w:p>
    <w:p w:rsidR="00343336" w:rsidRDefault="00343336" w:rsidP="003C485D">
      <w:pPr>
        <w:pStyle w:val="cod"/>
      </w:pPr>
      <w:r w:rsidRPr="00CE6965">
        <w:t>}</w:t>
      </w:r>
    </w:p>
    <w:p w:rsidR="00343336" w:rsidRDefault="00343336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497A62">
              <w:t>PuntoEvaluacion</w:t>
            </w:r>
            <w:proofErr w:type="spellEnd"/>
            <w:r w:rsidRPr="00497A62">
              <w:t>(</w:t>
            </w:r>
            <w:proofErr w:type="spellStart"/>
            <w:r w:rsidRPr="00497A62">
              <w:t>num</w:t>
            </w:r>
            <w:proofErr w:type="spellEnd"/>
            <w:r w:rsidRPr="00497A62">
              <w:t xml:space="preserve">, </w:t>
            </w:r>
            <w:proofErr w:type="spellStart"/>
            <w:r w:rsidRPr="00497A62">
              <w:t>ptoEv</w:t>
            </w:r>
            <w:proofErr w:type="spellEnd"/>
            <w:r w:rsidRPr="00497A62">
              <w:t>)</w:t>
            </w:r>
          </w:p>
        </w:tc>
      </w:tr>
    </w:tbl>
    <w:p w:rsidR="00343336" w:rsidRPr="00E473FC" w:rsidRDefault="00343336" w:rsidP="00497A62">
      <w:pPr>
        <w:pStyle w:val="enc"/>
      </w:pPr>
      <w:r w:rsidRPr="00E473FC">
        <w:t>Pseudo</w:t>
      </w:r>
      <w:r>
        <w:t>código</w:t>
      </w:r>
    </w:p>
    <w:p w:rsidR="00343336" w:rsidRPr="0090330E" w:rsidRDefault="00343336" w:rsidP="004430EE">
      <w:pPr>
        <w:pStyle w:val="cod"/>
        <w:rPr>
          <w:lang w:val="es-DO"/>
        </w:rPr>
      </w:pPr>
      <w:proofErr w:type="spellStart"/>
      <w:proofErr w:type="gramStart"/>
      <w:r w:rsidRPr="0090330E">
        <w:rPr>
          <w:lang w:val="es-DO"/>
        </w:rPr>
        <w:t>PuntoEvaluacion</w:t>
      </w:r>
      <w:proofErr w:type="spellEnd"/>
      <w:r w:rsidRPr="0090330E">
        <w:rPr>
          <w:lang w:val="es-DO"/>
        </w:rPr>
        <w:t>(</w:t>
      </w:r>
      <w:proofErr w:type="spellStart"/>
      <w:proofErr w:type="gramEnd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 xml:space="preserve">, </w:t>
      </w:r>
      <w:proofErr w:type="spellStart"/>
      <w:r w:rsidRPr="0090330E">
        <w:rPr>
          <w:lang w:val="es-DO"/>
        </w:rPr>
        <w:t>ptoEv</w:t>
      </w:r>
      <w:proofErr w:type="spellEnd"/>
      <w:r w:rsidRPr="0090330E">
        <w:rPr>
          <w:lang w:val="es-DO"/>
        </w:rPr>
        <w:t>){</w:t>
      </w:r>
    </w:p>
    <w:p w:rsidR="00343336" w:rsidRPr="0090330E" w:rsidRDefault="00343336" w:rsidP="004430EE">
      <w:pPr>
        <w:pStyle w:val="cod"/>
        <w:rPr>
          <w:lang w:val="es-DO"/>
        </w:rPr>
      </w:pPr>
      <w:r w:rsidRPr="0090330E">
        <w:rPr>
          <w:lang w:val="es-DO"/>
        </w:rPr>
        <w:t xml:space="preserve">    </w:t>
      </w:r>
      <w:proofErr w:type="spellStart"/>
      <w:r w:rsidRPr="0090330E">
        <w:rPr>
          <w:lang w:val="es-DO"/>
        </w:rPr>
        <w:t>this.puntoEvaluacionId</w:t>
      </w:r>
      <w:proofErr w:type="spellEnd"/>
      <w:r w:rsidRPr="0090330E">
        <w:rPr>
          <w:lang w:val="es-DO"/>
        </w:rPr>
        <w:t xml:space="preserve"> = </w:t>
      </w:r>
      <w:proofErr w:type="spellStart"/>
      <w:r w:rsidRPr="0090330E">
        <w:rPr>
          <w:lang w:val="es-DO"/>
        </w:rPr>
        <w:t>num</w:t>
      </w:r>
      <w:proofErr w:type="spellEnd"/>
      <w:r w:rsidRPr="0090330E">
        <w:rPr>
          <w:lang w:val="es-DO"/>
        </w:rPr>
        <w:t>;</w:t>
      </w:r>
    </w:p>
    <w:p w:rsidR="00343336" w:rsidRPr="00E64882" w:rsidRDefault="00343336" w:rsidP="004430EE">
      <w:pPr>
        <w:pStyle w:val="cod"/>
      </w:pPr>
      <w:r w:rsidRPr="0090330E">
        <w:rPr>
          <w:lang w:val="es-DO"/>
        </w:rPr>
        <w:t xml:space="preserve">    </w:t>
      </w:r>
      <w:proofErr w:type="spellStart"/>
      <w:r w:rsidRPr="00E64882">
        <w:t>this.descripcion</w:t>
      </w:r>
      <w:proofErr w:type="spellEnd"/>
      <w:r w:rsidRPr="00E64882">
        <w:t xml:space="preserve"> = </w:t>
      </w:r>
      <w:proofErr w:type="spellStart"/>
      <w:r w:rsidRPr="00E64882">
        <w:t>ptoEv</w:t>
      </w:r>
      <w:proofErr w:type="spellEnd"/>
      <w:r w:rsidRPr="00E64882">
        <w:t>;</w:t>
      </w:r>
    </w:p>
    <w:p w:rsidR="00343336" w:rsidRDefault="00343336" w:rsidP="004430EE">
      <w:pPr>
        <w:pStyle w:val="cod"/>
      </w:pPr>
      <w:r w:rsidRPr="00E64882">
        <w:t>}</w:t>
      </w:r>
    </w:p>
    <w:p w:rsidR="00343336" w:rsidRDefault="00343336" w:rsidP="003C485D"/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EvaluacionDA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GuardarEvaluacion</w:t>
            </w:r>
            <w:proofErr w:type="spellEnd"/>
            <w:r w:rsidRPr="00F60998">
              <w:t>(</w:t>
            </w:r>
            <w:proofErr w:type="spellStart"/>
            <w:r w:rsidRPr="00F60998">
              <w:t>idRepresentante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unaEval</w:t>
            </w:r>
            <w:proofErr w:type="spellEnd"/>
            <w:r w:rsidRPr="00F60998">
              <w:t>)</w:t>
            </w:r>
          </w:p>
        </w:tc>
      </w:tr>
    </w:tbl>
    <w:p w:rsidR="00343336" w:rsidRPr="00E473FC" w:rsidRDefault="00343336" w:rsidP="00F60998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4F33A0">
      <w:pPr>
        <w:pStyle w:val="cod"/>
        <w:rPr>
          <w:lang w:val="es-DO"/>
        </w:rPr>
      </w:pPr>
      <w:proofErr w:type="spellStart"/>
      <w:proofErr w:type="gramStart"/>
      <w:r w:rsidRPr="00690FFE">
        <w:rPr>
          <w:lang w:val="es-DO"/>
        </w:rPr>
        <w:t>void</w:t>
      </w:r>
      <w:proofErr w:type="spellEnd"/>
      <w:proofErr w:type="gramEnd"/>
      <w:r w:rsidRPr="00690FFE">
        <w:rPr>
          <w:lang w:val="es-DO"/>
        </w:rPr>
        <w:t xml:space="preserve"> </w:t>
      </w:r>
      <w:proofErr w:type="spellStart"/>
      <w:r w:rsidRPr="00690FFE">
        <w:rPr>
          <w:lang w:val="es-DO"/>
        </w:rPr>
        <w:t>GuardarEvaluacion</w:t>
      </w:r>
      <w:proofErr w:type="spellEnd"/>
      <w:r w:rsidRPr="00690FFE">
        <w:rPr>
          <w:lang w:val="es-DO"/>
        </w:rPr>
        <w:t>(</w:t>
      </w:r>
      <w:proofErr w:type="spellStart"/>
      <w:r w:rsidRPr="00690FFE">
        <w:rPr>
          <w:lang w:val="es-DO"/>
        </w:rPr>
        <w:t>idSupervisor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idRepresentante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unaEval</w:t>
      </w:r>
      <w:proofErr w:type="spellEnd"/>
      <w:r w:rsidRPr="00690FFE">
        <w:rPr>
          <w:lang w:val="es-DO"/>
        </w:rPr>
        <w:t>){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r w:rsidRPr="00690FFE">
        <w:rPr>
          <w:lang w:val="es-DO"/>
        </w:rPr>
        <w:t>commSQL.Texto</w:t>
      </w:r>
      <w:proofErr w:type="spellEnd"/>
      <w:r w:rsidRPr="00690FFE">
        <w:rPr>
          <w:lang w:val="es-DO"/>
        </w:rPr>
        <w:t xml:space="preserve"> = "</w:t>
      </w:r>
      <w:proofErr w:type="spellStart"/>
      <w:proofErr w:type="gramStart"/>
      <w:r w:rsidRPr="00690FFE">
        <w:rPr>
          <w:lang w:val="es-DO"/>
        </w:rPr>
        <w:t>Insert</w:t>
      </w:r>
      <w:proofErr w:type="spellEnd"/>
      <w:r w:rsidRPr="00690FFE">
        <w:rPr>
          <w:lang w:val="es-DO"/>
        </w:rPr>
        <w:t xml:space="preserve"> ...</w:t>
      </w:r>
      <w:proofErr w:type="gramEnd"/>
      <w:r w:rsidRPr="00690FFE">
        <w:rPr>
          <w:lang w:val="es-DO"/>
        </w:rPr>
        <w:t xml:space="preserve"> "; // </w:t>
      </w:r>
      <w:proofErr w:type="spellStart"/>
      <w:r w:rsidRPr="00690FFE">
        <w:rPr>
          <w:lang w:val="es-DO"/>
        </w:rPr>
        <w:t>Evaluacion</w:t>
      </w:r>
      <w:proofErr w:type="spellEnd"/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//INSERT INTO EVALUACION 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</w:t>
      </w:r>
      <w:proofErr w:type="gramStart"/>
      <w:r w:rsidRPr="00690FFE">
        <w:rPr>
          <w:lang w:val="es-DO"/>
        </w:rPr>
        <w:t>/(</w:t>
      </w:r>
      <w:proofErr w:type="gramEnd"/>
      <w:r w:rsidRPr="00690FFE">
        <w:rPr>
          <w:lang w:val="es-DO"/>
        </w:rPr>
        <w:t xml:space="preserve">FECHA_CREADA, ID_ESTADO_EVALUACION, ID_PLANTILLA, </w:t>
      </w:r>
    </w:p>
    <w:p w:rsidR="00343336" w:rsidRPr="004F33A0" w:rsidRDefault="00343336" w:rsidP="004F33A0">
      <w:pPr>
        <w:pStyle w:val="cod"/>
      </w:pPr>
      <w:r w:rsidRPr="00690FFE">
        <w:rPr>
          <w:lang w:val="es-DO"/>
        </w:rPr>
        <w:t xml:space="preserve">    </w:t>
      </w:r>
      <w:r w:rsidRPr="004F33A0">
        <w:t xml:space="preserve">//    ID_REPRESENTANTE, ID_SUPERVISOR) </w:t>
      </w:r>
    </w:p>
    <w:p w:rsidR="00343336" w:rsidRPr="004F33A0" w:rsidRDefault="00343336" w:rsidP="004F33A0">
      <w:pPr>
        <w:pStyle w:val="cod"/>
      </w:pPr>
      <w:r w:rsidRPr="004F33A0">
        <w:t xml:space="preserve">    //VALUES </w:t>
      </w:r>
      <w:proofErr w:type="gramStart"/>
      <w:r w:rsidRPr="004F33A0">
        <w:t>(?,?,?,?,?)</w:t>
      </w:r>
      <w:proofErr w:type="gramEnd"/>
      <w:r w:rsidRPr="004F33A0">
        <w:t>;</w:t>
      </w:r>
    </w:p>
    <w:p w:rsidR="00343336" w:rsidRPr="004F33A0" w:rsidRDefault="00343336" w:rsidP="004F33A0">
      <w:pPr>
        <w:pStyle w:val="cod"/>
      </w:pPr>
    </w:p>
    <w:p w:rsidR="00343336" w:rsidRPr="00690FFE" w:rsidRDefault="00343336" w:rsidP="004F33A0">
      <w:pPr>
        <w:pStyle w:val="cod"/>
        <w:rPr>
          <w:lang w:val="es-DO"/>
        </w:rPr>
      </w:pPr>
      <w:r w:rsidRPr="004F33A0">
        <w:t xml:space="preserve">    </w:t>
      </w:r>
      <w:proofErr w:type="spellStart"/>
      <w:proofErr w:type="gramStart"/>
      <w:r w:rsidRPr="00690FFE">
        <w:rPr>
          <w:lang w:val="es-DO"/>
        </w:rPr>
        <w:t>commSQL.setParametros</w:t>
      </w:r>
      <w:proofErr w:type="spellEnd"/>
      <w:r w:rsidRPr="00690FFE">
        <w:rPr>
          <w:lang w:val="es-DO"/>
        </w:rPr>
        <w:t>(</w:t>
      </w:r>
      <w:proofErr w:type="gramEnd"/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FechaActual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1,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unaEval.getIdPlantilla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idRepresentante</w:t>
      </w:r>
      <w:proofErr w:type="spellEnd"/>
      <w:proofErr w:type="gramEnd"/>
      <w:r w:rsidRPr="00690FFE">
        <w:rPr>
          <w:lang w:val="es-DO"/>
        </w:rPr>
        <w:t>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idSupervisor</w:t>
      </w:r>
      <w:proofErr w:type="spellEnd"/>
      <w:proofErr w:type="gramEnd"/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ab/>
      </w:r>
      <w:proofErr w:type="spellStart"/>
      <w:proofErr w:type="gramStart"/>
      <w:r w:rsidRPr="00690FFE">
        <w:rPr>
          <w:lang w:val="es-DO"/>
        </w:rPr>
        <w:t>conexionDB.Abrir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proofErr w:type="gramStart"/>
      <w:r w:rsidRPr="00690FFE">
        <w:rPr>
          <w:lang w:val="es-DO"/>
        </w:rPr>
        <w:t>commSQL.Ejecutar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gramStart"/>
      <w:r w:rsidRPr="00690FFE">
        <w:rPr>
          <w:lang w:val="es-DO"/>
        </w:rPr>
        <w:t>id</w:t>
      </w:r>
      <w:proofErr w:type="gramEnd"/>
      <w:r w:rsidRPr="00690FFE">
        <w:rPr>
          <w:lang w:val="es-DO"/>
        </w:rPr>
        <w:t xml:space="preserve"> = </w:t>
      </w:r>
      <w:proofErr w:type="spellStart"/>
      <w:r w:rsidRPr="00690FFE">
        <w:rPr>
          <w:lang w:val="es-DO"/>
        </w:rPr>
        <w:t>commSQL.getIdGenerado</w:t>
      </w:r>
      <w:proofErr w:type="spellEnd"/>
      <w:r w:rsidRPr="00690FFE">
        <w:rPr>
          <w:lang w:val="es-DO"/>
        </w:rPr>
        <w:t>();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ab/>
      </w:r>
      <w:proofErr w:type="spellStart"/>
      <w:proofErr w:type="gramStart"/>
      <w:r w:rsidRPr="00690FFE">
        <w:rPr>
          <w:lang w:val="es-DO"/>
        </w:rPr>
        <w:t>conexionDB.Cerrar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Default="00343336" w:rsidP="004F33A0">
      <w:pPr>
        <w:pStyle w:val="cod"/>
      </w:pPr>
      <w:r w:rsidRPr="00690FFE">
        <w:rPr>
          <w:lang w:val="es-DO"/>
        </w:rPr>
        <w:tab/>
      </w:r>
      <w:proofErr w:type="spellStart"/>
      <w:proofErr w:type="gramStart"/>
      <w:r>
        <w:t>unaEval.setId</w:t>
      </w:r>
      <w:proofErr w:type="spellEnd"/>
      <w:r>
        <w:t>(</w:t>
      </w:r>
      <w:proofErr w:type="gramEnd"/>
      <w:r>
        <w:t>id);</w:t>
      </w:r>
    </w:p>
    <w:p w:rsidR="00343336" w:rsidRDefault="00343336" w:rsidP="004F33A0">
      <w:pPr>
        <w:pStyle w:val="cod"/>
      </w:pPr>
      <w:r>
        <w:t>}</w:t>
      </w:r>
    </w:p>
    <w:p w:rsidR="00343336" w:rsidRDefault="00343336" w:rsidP="003C485D">
      <w:r>
        <w:br w:type="page"/>
      </w:r>
    </w:p>
    <w:tbl>
      <w:tblPr>
        <w:tblW w:w="4975" w:type="pct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111"/>
        <w:gridCol w:w="8774"/>
      </w:tblGrid>
      <w:tr w:rsidR="00343336" w:rsidRPr="00A83BD3">
        <w:trPr>
          <w:trHeight w:val="3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Caso de Uso</w:t>
            </w:r>
          </w:p>
        </w:tc>
        <w:tc>
          <w:tcPr>
            <w:tcW w:w="8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1E3A1A" w:rsidRDefault="00343336" w:rsidP="00366CB2">
            <w:pPr>
              <w:pStyle w:val="CU"/>
              <w:rPr>
                <w:rFonts w:cs="Times New Roman"/>
              </w:rPr>
            </w:pPr>
            <w:r w:rsidRPr="006C44FB">
              <w:t>CU003</w:t>
            </w:r>
            <w:r>
              <w:t xml:space="preserve">: </w:t>
            </w:r>
            <w:proofErr w:type="spellStart"/>
            <w:r w:rsidRPr="006C44FB">
              <w:t>EvaluarRepresentante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Clase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Clase"/>
              <w:rPr>
                <w:rFonts w:cs="Times New Roman"/>
              </w:rPr>
            </w:pPr>
            <w:proofErr w:type="spellStart"/>
            <w:r w:rsidRPr="00F60998">
              <w:t>RespuestaDA</w:t>
            </w:r>
            <w:proofErr w:type="spellEnd"/>
          </w:p>
        </w:tc>
      </w:tr>
      <w:tr w:rsidR="00343336" w:rsidRPr="00A83BD3">
        <w:trPr>
          <w:trHeight w:val="3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spacing w:after="0" w:line="240" w:lineRule="auto"/>
              <w:rPr>
                <w:b/>
                <w:bCs/>
                <w:color w:val="000000"/>
                <w:lang w:eastAsia="es-DO"/>
              </w:rPr>
            </w:pPr>
            <w:r w:rsidRPr="0040130C">
              <w:rPr>
                <w:b/>
                <w:bCs/>
                <w:color w:val="000000"/>
                <w:lang w:eastAsia="es-DO"/>
              </w:rPr>
              <w:t>Operación</w:t>
            </w:r>
          </w:p>
        </w:tc>
        <w:tc>
          <w:tcPr>
            <w:tcW w:w="8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43336" w:rsidRPr="0040130C" w:rsidRDefault="00343336" w:rsidP="00366CB2">
            <w:pPr>
              <w:pStyle w:val="oper"/>
              <w:rPr>
                <w:rFonts w:cs="Times New Roman"/>
              </w:rPr>
            </w:pPr>
            <w:proofErr w:type="spellStart"/>
            <w:r w:rsidRPr="00F60998">
              <w:t>GuardarRespuesta</w:t>
            </w:r>
            <w:proofErr w:type="spellEnd"/>
            <w:r w:rsidRPr="00F60998">
              <w:t>(</w:t>
            </w:r>
            <w:proofErr w:type="spellStart"/>
            <w:r w:rsidRPr="00F60998">
              <w:t>idEvaluacion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idPlantilla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idPuntoEvaluacion</w:t>
            </w:r>
            <w:proofErr w:type="spellEnd"/>
            <w:r w:rsidRPr="00F60998">
              <w:t xml:space="preserve">, </w:t>
            </w:r>
            <w:proofErr w:type="spellStart"/>
            <w:r w:rsidRPr="00F60998">
              <w:t>cumplePunto</w:t>
            </w:r>
            <w:proofErr w:type="spellEnd"/>
            <w:r w:rsidRPr="00F60998">
              <w:t>)</w:t>
            </w:r>
          </w:p>
        </w:tc>
      </w:tr>
    </w:tbl>
    <w:p w:rsidR="00343336" w:rsidRPr="00E473FC" w:rsidRDefault="00343336" w:rsidP="00F60998">
      <w:pPr>
        <w:pStyle w:val="enc"/>
      </w:pPr>
      <w:r w:rsidRPr="00E473FC">
        <w:t>Pseudo</w:t>
      </w:r>
      <w:r>
        <w:t>código</w:t>
      </w:r>
    </w:p>
    <w:p w:rsidR="00343336" w:rsidRPr="00690FFE" w:rsidRDefault="00343336" w:rsidP="004F33A0">
      <w:pPr>
        <w:pStyle w:val="cod"/>
        <w:rPr>
          <w:lang w:val="es-DO"/>
        </w:rPr>
      </w:pPr>
      <w:proofErr w:type="spellStart"/>
      <w:proofErr w:type="gramStart"/>
      <w:r w:rsidRPr="00690FFE">
        <w:rPr>
          <w:lang w:val="es-DO"/>
        </w:rPr>
        <w:t>void</w:t>
      </w:r>
      <w:proofErr w:type="spellEnd"/>
      <w:proofErr w:type="gramEnd"/>
      <w:r w:rsidRPr="00690FFE">
        <w:rPr>
          <w:lang w:val="es-DO"/>
        </w:rPr>
        <w:t xml:space="preserve"> </w:t>
      </w:r>
      <w:proofErr w:type="spellStart"/>
      <w:r w:rsidRPr="00690FFE">
        <w:rPr>
          <w:lang w:val="es-DO"/>
        </w:rPr>
        <w:t>GuardarRespuesta</w:t>
      </w:r>
      <w:proofErr w:type="spellEnd"/>
      <w:r w:rsidRPr="00690FFE">
        <w:rPr>
          <w:lang w:val="es-DO"/>
        </w:rPr>
        <w:t>(</w:t>
      </w:r>
      <w:proofErr w:type="spellStart"/>
      <w:r w:rsidRPr="00690FFE">
        <w:rPr>
          <w:lang w:val="es-DO"/>
        </w:rPr>
        <w:t>idEval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idPlant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idPtoEval</w:t>
      </w:r>
      <w:proofErr w:type="spellEnd"/>
      <w:r w:rsidRPr="00690FFE">
        <w:rPr>
          <w:lang w:val="es-DO"/>
        </w:rPr>
        <w:t xml:space="preserve">, </w:t>
      </w:r>
      <w:proofErr w:type="spellStart"/>
      <w:r w:rsidRPr="00690FFE">
        <w:rPr>
          <w:lang w:val="es-DO"/>
        </w:rPr>
        <w:t>cumplePunto</w:t>
      </w:r>
      <w:proofErr w:type="spellEnd"/>
      <w:r w:rsidRPr="00690FFE">
        <w:rPr>
          <w:lang w:val="es-DO"/>
        </w:rPr>
        <w:t>)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r w:rsidRPr="00690FFE">
        <w:rPr>
          <w:lang w:val="es-DO"/>
        </w:rPr>
        <w:t>commSQL.Texto</w:t>
      </w:r>
      <w:proofErr w:type="spellEnd"/>
      <w:r w:rsidRPr="00690FFE">
        <w:rPr>
          <w:lang w:val="es-DO"/>
        </w:rPr>
        <w:t xml:space="preserve"> = "</w:t>
      </w:r>
      <w:proofErr w:type="spellStart"/>
      <w:proofErr w:type="gramStart"/>
      <w:r w:rsidRPr="00690FFE">
        <w:rPr>
          <w:lang w:val="es-DO"/>
        </w:rPr>
        <w:t>Insert</w:t>
      </w:r>
      <w:proofErr w:type="spellEnd"/>
      <w:r w:rsidRPr="00690FFE">
        <w:rPr>
          <w:lang w:val="es-DO"/>
        </w:rPr>
        <w:t xml:space="preserve"> ...</w:t>
      </w:r>
      <w:proofErr w:type="gramEnd"/>
      <w:r w:rsidRPr="00690FFE">
        <w:rPr>
          <w:lang w:val="es-DO"/>
        </w:rPr>
        <w:t xml:space="preserve"> "; // Respuesta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 INSERT INTO RESPUESTA 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</w:t>
      </w:r>
      <w:proofErr w:type="gramStart"/>
      <w:r w:rsidRPr="00690FFE">
        <w:rPr>
          <w:lang w:val="es-DO"/>
        </w:rPr>
        <w:t>/(</w:t>
      </w:r>
      <w:proofErr w:type="gramEnd"/>
      <w:r w:rsidRPr="00690FFE">
        <w:rPr>
          <w:lang w:val="es-DO"/>
        </w:rPr>
        <w:t xml:space="preserve">ID_EVALUACION, ID_PLANTILLA, ID_PUNTO_EVALUACION, CUMPLE_PUNTO) 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//VALUES (</w:t>
      </w:r>
      <w:proofErr w:type="gramStart"/>
      <w:r w:rsidRPr="00690FFE">
        <w:rPr>
          <w:lang w:val="es-DO"/>
        </w:rPr>
        <w:t>?</w:t>
      </w:r>
      <w:proofErr w:type="gramEnd"/>
      <w:r w:rsidRPr="00690FFE">
        <w:rPr>
          <w:lang w:val="es-DO"/>
        </w:rPr>
        <w:t>,?,?,?)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proofErr w:type="gramStart"/>
      <w:r w:rsidRPr="00690FFE">
        <w:rPr>
          <w:lang w:val="es-DO"/>
        </w:rPr>
        <w:t>commSQL.setParametros</w:t>
      </w:r>
      <w:proofErr w:type="spellEnd"/>
      <w:r w:rsidRPr="00690FFE">
        <w:rPr>
          <w:lang w:val="es-DO"/>
        </w:rPr>
        <w:t>(</w:t>
      </w:r>
      <w:proofErr w:type="gramEnd"/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idEval</w:t>
      </w:r>
      <w:proofErr w:type="spellEnd"/>
      <w:proofErr w:type="gramEnd"/>
      <w:r w:rsidRPr="00690FFE">
        <w:rPr>
          <w:lang w:val="es-DO"/>
        </w:rPr>
        <w:t>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idPlant</w:t>
      </w:r>
      <w:proofErr w:type="spellEnd"/>
      <w:proofErr w:type="gramEnd"/>
      <w:r w:rsidRPr="00690FFE">
        <w:rPr>
          <w:lang w:val="es-DO"/>
        </w:rPr>
        <w:t>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idPtoEval</w:t>
      </w:r>
      <w:proofErr w:type="spellEnd"/>
      <w:proofErr w:type="gramEnd"/>
      <w:r w:rsidRPr="00690FFE">
        <w:rPr>
          <w:lang w:val="es-DO"/>
        </w:rPr>
        <w:t>,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    </w:t>
      </w:r>
      <w:proofErr w:type="spellStart"/>
      <w:proofErr w:type="gramStart"/>
      <w:r w:rsidRPr="00690FFE">
        <w:rPr>
          <w:lang w:val="es-DO"/>
        </w:rPr>
        <w:t>cumplePunto</w:t>
      </w:r>
      <w:proofErr w:type="spellEnd"/>
      <w:proofErr w:type="gramEnd"/>
      <w:r w:rsidRPr="00690FFE">
        <w:rPr>
          <w:lang w:val="es-DO"/>
        </w:rPr>
        <w:t>? 1:0 // 1 = Si, 0 = no</w:t>
      </w: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        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ab/>
      </w:r>
      <w:proofErr w:type="spellStart"/>
      <w:proofErr w:type="gramStart"/>
      <w:r w:rsidRPr="00690FFE">
        <w:rPr>
          <w:lang w:val="es-DO"/>
        </w:rPr>
        <w:t>conexionDB.Abrir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343336" w:rsidRPr="00690FFE" w:rsidRDefault="00343336" w:rsidP="004F33A0">
      <w:pPr>
        <w:pStyle w:val="cod"/>
        <w:rPr>
          <w:lang w:val="es-DO"/>
        </w:rPr>
      </w:pPr>
    </w:p>
    <w:p w:rsidR="00343336" w:rsidRPr="00690FFE" w:rsidRDefault="00343336" w:rsidP="004F33A0">
      <w:pPr>
        <w:pStyle w:val="cod"/>
        <w:rPr>
          <w:lang w:val="es-DO"/>
        </w:rPr>
      </w:pPr>
      <w:r w:rsidRPr="00690FFE">
        <w:rPr>
          <w:lang w:val="es-DO"/>
        </w:rPr>
        <w:t xml:space="preserve">    </w:t>
      </w:r>
      <w:proofErr w:type="spellStart"/>
      <w:proofErr w:type="gramStart"/>
      <w:r w:rsidRPr="00690FFE">
        <w:rPr>
          <w:lang w:val="es-DO"/>
        </w:rPr>
        <w:t>commSQL.Ejecutar</w:t>
      </w:r>
      <w:proofErr w:type="spellEnd"/>
      <w:r w:rsidRPr="00690FFE">
        <w:rPr>
          <w:lang w:val="es-DO"/>
        </w:rPr>
        <w:t>(</w:t>
      </w:r>
      <w:proofErr w:type="gramEnd"/>
      <w:r w:rsidRPr="00690FFE">
        <w:rPr>
          <w:lang w:val="es-DO"/>
        </w:rPr>
        <w:t>);</w:t>
      </w:r>
    </w:p>
    <w:p w:rsidR="00343336" w:rsidRDefault="00343336" w:rsidP="004F33A0">
      <w:pPr>
        <w:pStyle w:val="cod"/>
      </w:pPr>
      <w:r w:rsidRPr="00690FFE">
        <w:rPr>
          <w:lang w:val="es-DO"/>
        </w:rPr>
        <w:tab/>
      </w:r>
      <w:proofErr w:type="spellStart"/>
      <w:proofErr w:type="gramStart"/>
      <w:r>
        <w:t>conexionDB.Cerrar</w:t>
      </w:r>
      <w:proofErr w:type="spellEnd"/>
      <w:r>
        <w:t>(</w:t>
      </w:r>
      <w:proofErr w:type="gramEnd"/>
      <w:r>
        <w:t>);</w:t>
      </w:r>
    </w:p>
    <w:p w:rsidR="00343336" w:rsidRDefault="00343336" w:rsidP="004F33A0">
      <w:pPr>
        <w:pStyle w:val="cod"/>
      </w:pPr>
      <w:r>
        <w:t>}</w:t>
      </w:r>
    </w:p>
    <w:p w:rsidR="00343336" w:rsidRPr="00F649D9" w:rsidRDefault="00343336" w:rsidP="002E014F"/>
    <w:sectPr w:rsidR="00343336" w:rsidRPr="00F649D9" w:rsidSect="0099529F">
      <w:pgSz w:w="12240" w:h="15840"/>
      <w:pgMar w:top="720" w:right="720" w:bottom="720" w:left="72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435" w:rsidRDefault="009A0435" w:rsidP="003D451B">
      <w:pPr>
        <w:spacing w:after="0" w:line="240" w:lineRule="auto"/>
      </w:pPr>
      <w:r>
        <w:separator/>
      </w:r>
    </w:p>
  </w:endnote>
  <w:endnote w:type="continuationSeparator" w:id="0">
    <w:p w:rsidR="009A0435" w:rsidRDefault="009A0435" w:rsidP="003D4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435" w:rsidRDefault="009A0435" w:rsidP="003D451B">
      <w:pPr>
        <w:spacing w:after="0" w:line="240" w:lineRule="auto"/>
      </w:pPr>
      <w:r>
        <w:separator/>
      </w:r>
    </w:p>
  </w:footnote>
  <w:footnote w:type="continuationSeparator" w:id="0">
    <w:p w:rsidR="009A0435" w:rsidRDefault="009A0435" w:rsidP="003D4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3A36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9EC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2E42F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7F48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60CF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37B0A4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C2129D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BC36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D6003C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038A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7635239E"/>
    <w:multiLevelType w:val="hybridMultilevel"/>
    <w:tmpl w:val="10586B04"/>
    <w:lvl w:ilvl="0" w:tplc="605E69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D2F3F"/>
    <w:rsid w:val="00001E65"/>
    <w:rsid w:val="00010949"/>
    <w:rsid w:val="00020A65"/>
    <w:rsid w:val="00024679"/>
    <w:rsid w:val="00055C55"/>
    <w:rsid w:val="00062768"/>
    <w:rsid w:val="00075962"/>
    <w:rsid w:val="000823BB"/>
    <w:rsid w:val="00092F8B"/>
    <w:rsid w:val="000A227B"/>
    <w:rsid w:val="000A25AF"/>
    <w:rsid w:val="000C3CB2"/>
    <w:rsid w:val="000D1703"/>
    <w:rsid w:val="001068CC"/>
    <w:rsid w:val="00120AF2"/>
    <w:rsid w:val="00130A3F"/>
    <w:rsid w:val="001448A5"/>
    <w:rsid w:val="0014719E"/>
    <w:rsid w:val="00154219"/>
    <w:rsid w:val="00164A66"/>
    <w:rsid w:val="00173A28"/>
    <w:rsid w:val="001753DF"/>
    <w:rsid w:val="00192E65"/>
    <w:rsid w:val="001941A6"/>
    <w:rsid w:val="00196259"/>
    <w:rsid w:val="001A0947"/>
    <w:rsid w:val="001C40D2"/>
    <w:rsid w:val="001D696F"/>
    <w:rsid w:val="001E3A1A"/>
    <w:rsid w:val="00211FBC"/>
    <w:rsid w:val="00222A4C"/>
    <w:rsid w:val="0022768F"/>
    <w:rsid w:val="00235D21"/>
    <w:rsid w:val="0023665C"/>
    <w:rsid w:val="00236C96"/>
    <w:rsid w:val="00237527"/>
    <w:rsid w:val="002560CF"/>
    <w:rsid w:val="00261BE8"/>
    <w:rsid w:val="002A7F33"/>
    <w:rsid w:val="002D08FE"/>
    <w:rsid w:val="002E014F"/>
    <w:rsid w:val="002F1D88"/>
    <w:rsid w:val="003001F7"/>
    <w:rsid w:val="00305A0D"/>
    <w:rsid w:val="00306600"/>
    <w:rsid w:val="00310FE9"/>
    <w:rsid w:val="003356CA"/>
    <w:rsid w:val="00341C67"/>
    <w:rsid w:val="00343336"/>
    <w:rsid w:val="003448D9"/>
    <w:rsid w:val="00366CB2"/>
    <w:rsid w:val="00376AB6"/>
    <w:rsid w:val="003868D6"/>
    <w:rsid w:val="003B6953"/>
    <w:rsid w:val="003C485D"/>
    <w:rsid w:val="003D0BB8"/>
    <w:rsid w:val="003D2F3F"/>
    <w:rsid w:val="003D451B"/>
    <w:rsid w:val="0040130C"/>
    <w:rsid w:val="00401564"/>
    <w:rsid w:val="00412FB3"/>
    <w:rsid w:val="004430EE"/>
    <w:rsid w:val="00456E05"/>
    <w:rsid w:val="00467A58"/>
    <w:rsid w:val="00486A57"/>
    <w:rsid w:val="00487D13"/>
    <w:rsid w:val="004901C9"/>
    <w:rsid w:val="004952EA"/>
    <w:rsid w:val="00497A62"/>
    <w:rsid w:val="004C3423"/>
    <w:rsid w:val="004C68FC"/>
    <w:rsid w:val="004D0E88"/>
    <w:rsid w:val="004E7788"/>
    <w:rsid w:val="004F33A0"/>
    <w:rsid w:val="005023C7"/>
    <w:rsid w:val="00503C0D"/>
    <w:rsid w:val="00511839"/>
    <w:rsid w:val="00514653"/>
    <w:rsid w:val="00531594"/>
    <w:rsid w:val="005458C3"/>
    <w:rsid w:val="005517DD"/>
    <w:rsid w:val="0055366E"/>
    <w:rsid w:val="00561858"/>
    <w:rsid w:val="00567728"/>
    <w:rsid w:val="0057489C"/>
    <w:rsid w:val="005A6FF4"/>
    <w:rsid w:val="005B443B"/>
    <w:rsid w:val="005B6D9B"/>
    <w:rsid w:val="005E3995"/>
    <w:rsid w:val="005E454A"/>
    <w:rsid w:val="00602D57"/>
    <w:rsid w:val="00634C31"/>
    <w:rsid w:val="00643100"/>
    <w:rsid w:val="0066661B"/>
    <w:rsid w:val="006730C3"/>
    <w:rsid w:val="006734AB"/>
    <w:rsid w:val="00680BD8"/>
    <w:rsid w:val="00690FFE"/>
    <w:rsid w:val="00692635"/>
    <w:rsid w:val="0069276D"/>
    <w:rsid w:val="006B16AD"/>
    <w:rsid w:val="006B3B18"/>
    <w:rsid w:val="006C44FB"/>
    <w:rsid w:val="006D2C1D"/>
    <w:rsid w:val="006E2018"/>
    <w:rsid w:val="006E6EA1"/>
    <w:rsid w:val="006E70F7"/>
    <w:rsid w:val="00721845"/>
    <w:rsid w:val="00743D90"/>
    <w:rsid w:val="0076131F"/>
    <w:rsid w:val="00773FBE"/>
    <w:rsid w:val="00776E4F"/>
    <w:rsid w:val="007857D1"/>
    <w:rsid w:val="007A1015"/>
    <w:rsid w:val="007B2CB3"/>
    <w:rsid w:val="007B593D"/>
    <w:rsid w:val="007D4BD8"/>
    <w:rsid w:val="007F201C"/>
    <w:rsid w:val="007F615A"/>
    <w:rsid w:val="008019C5"/>
    <w:rsid w:val="00805063"/>
    <w:rsid w:val="008119F5"/>
    <w:rsid w:val="00814DD6"/>
    <w:rsid w:val="008302DA"/>
    <w:rsid w:val="00835E7D"/>
    <w:rsid w:val="00841E4D"/>
    <w:rsid w:val="008468F5"/>
    <w:rsid w:val="00853B3D"/>
    <w:rsid w:val="00866FFE"/>
    <w:rsid w:val="00871E5E"/>
    <w:rsid w:val="00877743"/>
    <w:rsid w:val="008F0DE4"/>
    <w:rsid w:val="009011FE"/>
    <w:rsid w:val="0090330E"/>
    <w:rsid w:val="00903F09"/>
    <w:rsid w:val="00905381"/>
    <w:rsid w:val="00906AD7"/>
    <w:rsid w:val="00907589"/>
    <w:rsid w:val="00914239"/>
    <w:rsid w:val="00914ECB"/>
    <w:rsid w:val="0092676C"/>
    <w:rsid w:val="00930BE9"/>
    <w:rsid w:val="00931B69"/>
    <w:rsid w:val="00940ED0"/>
    <w:rsid w:val="00945D03"/>
    <w:rsid w:val="00965271"/>
    <w:rsid w:val="00991A88"/>
    <w:rsid w:val="0099529F"/>
    <w:rsid w:val="009A0435"/>
    <w:rsid w:val="009C5DEA"/>
    <w:rsid w:val="009E2321"/>
    <w:rsid w:val="009E57CD"/>
    <w:rsid w:val="009F59ED"/>
    <w:rsid w:val="00A00055"/>
    <w:rsid w:val="00A027A1"/>
    <w:rsid w:val="00A20F26"/>
    <w:rsid w:val="00A31E06"/>
    <w:rsid w:val="00A376C5"/>
    <w:rsid w:val="00A83BD3"/>
    <w:rsid w:val="00AC22CF"/>
    <w:rsid w:val="00AC4217"/>
    <w:rsid w:val="00AC7C06"/>
    <w:rsid w:val="00AE4D53"/>
    <w:rsid w:val="00AF1A49"/>
    <w:rsid w:val="00AF6BDD"/>
    <w:rsid w:val="00B02833"/>
    <w:rsid w:val="00B0685E"/>
    <w:rsid w:val="00B135E9"/>
    <w:rsid w:val="00B14F7A"/>
    <w:rsid w:val="00B15467"/>
    <w:rsid w:val="00B33038"/>
    <w:rsid w:val="00B464E8"/>
    <w:rsid w:val="00B5535D"/>
    <w:rsid w:val="00B641BD"/>
    <w:rsid w:val="00B65244"/>
    <w:rsid w:val="00B65B06"/>
    <w:rsid w:val="00B67595"/>
    <w:rsid w:val="00BA4351"/>
    <w:rsid w:val="00BB6205"/>
    <w:rsid w:val="00BC1BD1"/>
    <w:rsid w:val="00BE3055"/>
    <w:rsid w:val="00BF1B37"/>
    <w:rsid w:val="00BF59ED"/>
    <w:rsid w:val="00C11AA8"/>
    <w:rsid w:val="00C37588"/>
    <w:rsid w:val="00CE6965"/>
    <w:rsid w:val="00CF5550"/>
    <w:rsid w:val="00D01842"/>
    <w:rsid w:val="00D06F75"/>
    <w:rsid w:val="00D140F2"/>
    <w:rsid w:val="00D23948"/>
    <w:rsid w:val="00D36087"/>
    <w:rsid w:val="00D64C68"/>
    <w:rsid w:val="00D66F91"/>
    <w:rsid w:val="00D71ECF"/>
    <w:rsid w:val="00DB1E83"/>
    <w:rsid w:val="00DB6403"/>
    <w:rsid w:val="00DB7269"/>
    <w:rsid w:val="00DC73CC"/>
    <w:rsid w:val="00DD0FAB"/>
    <w:rsid w:val="00DD66F9"/>
    <w:rsid w:val="00DF66C2"/>
    <w:rsid w:val="00DF7DA0"/>
    <w:rsid w:val="00E038FF"/>
    <w:rsid w:val="00E1789F"/>
    <w:rsid w:val="00E27D39"/>
    <w:rsid w:val="00E32A85"/>
    <w:rsid w:val="00E32FE6"/>
    <w:rsid w:val="00E33A6C"/>
    <w:rsid w:val="00E452FA"/>
    <w:rsid w:val="00E457A1"/>
    <w:rsid w:val="00E473FC"/>
    <w:rsid w:val="00E64882"/>
    <w:rsid w:val="00E71357"/>
    <w:rsid w:val="00E92C07"/>
    <w:rsid w:val="00EB14E5"/>
    <w:rsid w:val="00EC33BA"/>
    <w:rsid w:val="00ED65FA"/>
    <w:rsid w:val="00EF6B43"/>
    <w:rsid w:val="00F13422"/>
    <w:rsid w:val="00F23D18"/>
    <w:rsid w:val="00F44D8B"/>
    <w:rsid w:val="00F56348"/>
    <w:rsid w:val="00F60998"/>
    <w:rsid w:val="00F6108E"/>
    <w:rsid w:val="00F649D9"/>
    <w:rsid w:val="00F81ADA"/>
    <w:rsid w:val="00FA2121"/>
    <w:rsid w:val="00FB309C"/>
    <w:rsid w:val="00FB7EA1"/>
    <w:rsid w:val="00FC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DO" w:eastAsia="es-D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nhideWhenUsed="0"/>
    <w:lsdException w:name="toc 2" w:unhideWhenUsed="0"/>
    <w:lsdException w:name="toc 3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020A65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1E3A1A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1E3A1A"/>
    <w:rPr>
      <w:rFonts w:ascii="Cambria" w:hAnsi="Cambria" w:cs="Cambria"/>
      <w:b/>
      <w:bCs/>
      <w:color w:val="365F91"/>
      <w:sz w:val="28"/>
      <w:szCs w:val="28"/>
    </w:rPr>
  </w:style>
  <w:style w:type="paragraph" w:customStyle="1" w:styleId="enc">
    <w:name w:val="enc"/>
    <w:basedOn w:val="Normal"/>
    <w:next w:val="dato"/>
    <w:uiPriority w:val="99"/>
    <w:rsid w:val="00841E4D"/>
    <w:pPr>
      <w:spacing w:after="0" w:line="240" w:lineRule="auto"/>
    </w:pPr>
    <w:rPr>
      <w:b/>
      <w:bCs/>
    </w:rPr>
  </w:style>
  <w:style w:type="paragraph" w:customStyle="1" w:styleId="cod">
    <w:name w:val="cod"/>
    <w:basedOn w:val="Normal"/>
    <w:uiPriority w:val="99"/>
    <w:rsid w:val="00BF1B37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DDD9C3"/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after="0" w:line="240" w:lineRule="auto"/>
      <w:ind w:left="567" w:right="227"/>
    </w:pPr>
    <w:rPr>
      <w:rFonts w:ascii="Courier New" w:hAnsi="Courier New" w:cs="Courier New"/>
      <w:lang w:val="en-US"/>
    </w:rPr>
  </w:style>
  <w:style w:type="paragraph" w:customStyle="1" w:styleId="dato">
    <w:name w:val="dato"/>
    <w:basedOn w:val="enc"/>
    <w:uiPriority w:val="99"/>
    <w:rsid w:val="00841E4D"/>
    <w:pPr>
      <w:spacing w:after="120"/>
      <w:ind w:left="567"/>
    </w:pPr>
    <w:rPr>
      <w:b w:val="0"/>
      <w:bCs w:val="0"/>
    </w:rPr>
  </w:style>
  <w:style w:type="paragraph" w:customStyle="1" w:styleId="CU">
    <w:name w:val="CU"/>
    <w:basedOn w:val="Normal"/>
    <w:uiPriority w:val="99"/>
    <w:rsid w:val="001E3A1A"/>
    <w:pPr>
      <w:spacing w:after="0" w:line="240" w:lineRule="auto"/>
      <w:outlineLvl w:val="0"/>
    </w:pPr>
    <w:rPr>
      <w:rFonts w:eastAsia="Times New Roman"/>
      <w:color w:val="000000"/>
      <w:lang w:eastAsia="es-DO"/>
    </w:rPr>
  </w:style>
  <w:style w:type="paragraph" w:styleId="TtulodeTDC">
    <w:name w:val="TOC Heading"/>
    <w:basedOn w:val="Ttulo1"/>
    <w:next w:val="Normal"/>
    <w:uiPriority w:val="99"/>
    <w:qFormat/>
    <w:rsid w:val="001E3A1A"/>
    <w:pPr>
      <w:outlineLvl w:val="9"/>
    </w:pPr>
    <w:rPr>
      <w:lang w:eastAsia="es-DO"/>
    </w:rPr>
  </w:style>
  <w:style w:type="paragraph" w:styleId="TDC1">
    <w:name w:val="toc 1"/>
    <w:basedOn w:val="Normal"/>
    <w:next w:val="Normal"/>
    <w:autoRedefine/>
    <w:uiPriority w:val="99"/>
    <w:semiHidden/>
    <w:rsid w:val="00DB1E83"/>
    <w:pPr>
      <w:spacing w:after="100"/>
      <w:outlineLvl w:val="0"/>
    </w:pPr>
  </w:style>
  <w:style w:type="character" w:styleId="Hipervnculo">
    <w:name w:val="Hyperlink"/>
    <w:uiPriority w:val="99"/>
    <w:rsid w:val="001E3A1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1E3A1A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rsid w:val="001E3A1A"/>
    <w:rPr>
      <w:rFonts w:ascii="Tahoma" w:hAnsi="Tahoma" w:cs="Tahoma"/>
      <w:sz w:val="16"/>
      <w:szCs w:val="16"/>
    </w:rPr>
  </w:style>
  <w:style w:type="paragraph" w:customStyle="1" w:styleId="Clase">
    <w:name w:val="Clase"/>
    <w:basedOn w:val="Normal"/>
    <w:uiPriority w:val="99"/>
    <w:rsid w:val="001E3A1A"/>
    <w:pPr>
      <w:spacing w:after="0" w:line="240" w:lineRule="auto"/>
      <w:outlineLvl w:val="1"/>
    </w:pPr>
    <w:rPr>
      <w:rFonts w:eastAsia="Times New Roman"/>
      <w:color w:val="000000"/>
      <w:lang w:eastAsia="es-DO"/>
    </w:rPr>
  </w:style>
  <w:style w:type="paragraph" w:customStyle="1" w:styleId="oper">
    <w:name w:val="oper"/>
    <w:basedOn w:val="Normal"/>
    <w:uiPriority w:val="99"/>
    <w:rsid w:val="001E3A1A"/>
    <w:pPr>
      <w:spacing w:after="0" w:line="240" w:lineRule="auto"/>
      <w:outlineLvl w:val="2"/>
    </w:pPr>
    <w:rPr>
      <w:rFonts w:eastAsia="Times New Roman"/>
      <w:color w:val="000000"/>
      <w:lang w:eastAsia="es-DO"/>
    </w:rPr>
  </w:style>
  <w:style w:type="paragraph" w:styleId="TDC2">
    <w:name w:val="toc 2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221"/>
      <w:outlineLvl w:val="1"/>
    </w:pPr>
  </w:style>
  <w:style w:type="paragraph" w:styleId="TDC3">
    <w:name w:val="toc 3"/>
    <w:basedOn w:val="Normal"/>
    <w:next w:val="Normal"/>
    <w:autoRedefine/>
    <w:uiPriority w:val="99"/>
    <w:semiHidden/>
    <w:rsid w:val="00DB1E83"/>
    <w:pPr>
      <w:tabs>
        <w:tab w:val="right" w:leader="dot" w:pos="10790"/>
      </w:tabs>
      <w:spacing w:after="100"/>
      <w:ind w:left="442"/>
      <w:outlineLvl w:val="2"/>
    </w:pPr>
  </w:style>
  <w:style w:type="paragraph" w:styleId="Encabezado">
    <w:name w:val="header"/>
    <w:basedOn w:val="Normal"/>
    <w:link w:val="EncabezadoC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EncabezadoCar">
    <w:name w:val="Encabezado Car"/>
    <w:link w:val="Encabezado"/>
    <w:uiPriority w:val="99"/>
    <w:rsid w:val="003D451B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rsid w:val="003D451B"/>
    <w:pPr>
      <w:tabs>
        <w:tab w:val="center" w:pos="4419"/>
        <w:tab w:val="right" w:pos="8838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rsid w:val="003D451B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38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4D2FC-0490-4F9A-8369-3CDA5123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11</Pages>
  <Words>1696</Words>
  <Characters>9329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Aneudy Labour</dc:creator>
  <cp:keywords/>
  <dc:description/>
  <cp:lastModifiedBy>Aneudy</cp:lastModifiedBy>
  <cp:revision>20</cp:revision>
  <dcterms:created xsi:type="dcterms:W3CDTF">2013-05-09T05:45:00Z</dcterms:created>
  <dcterms:modified xsi:type="dcterms:W3CDTF">2013-11-06T08:33:00Z</dcterms:modified>
</cp:coreProperties>
</file>